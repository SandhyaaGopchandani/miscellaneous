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308" w:rsidRDefault="00281308" w:rsidP="0010151E">
      <w:pPr>
        <w:jc w:val="center"/>
        <w:rPr>
          <w:rFonts w:asciiTheme="majorHAnsi" w:hAnsiTheme="majorHAnsi"/>
          <w:b/>
          <w:color w:val="6B911C" w:themeColor="accent1" w:themeShade="BF"/>
          <w:sz w:val="44"/>
        </w:rPr>
      </w:pPr>
    </w:p>
    <w:p w:rsidR="0010151E" w:rsidRPr="00281308" w:rsidRDefault="0010151E" w:rsidP="0010151E">
      <w:pPr>
        <w:jc w:val="center"/>
        <w:rPr>
          <w:rFonts w:asciiTheme="majorHAnsi" w:hAnsiTheme="majorHAnsi"/>
          <w:b/>
          <w:color w:val="6B911C" w:themeColor="accent1" w:themeShade="BF"/>
          <w:sz w:val="44"/>
        </w:rPr>
      </w:pPr>
      <w:r w:rsidRPr="00281308">
        <w:rPr>
          <w:rFonts w:asciiTheme="majorHAnsi" w:hAnsiTheme="majorHAnsi"/>
          <w:b/>
          <w:color w:val="6B911C" w:themeColor="accent1" w:themeShade="BF"/>
          <w:sz w:val="44"/>
        </w:rPr>
        <w:t xml:space="preserve">FINAL YEAR PROJECT </w:t>
      </w:r>
    </w:p>
    <w:p w:rsidR="0010151E" w:rsidRDefault="0010151E" w:rsidP="00CD7500">
      <w:pPr>
        <w:jc w:val="center"/>
        <w:rPr>
          <w:rFonts w:ascii="Arial" w:hAnsi="Arial" w:cs="Arial"/>
          <w:bCs/>
        </w:rPr>
      </w:pPr>
    </w:p>
    <w:p w:rsidR="00CD7500" w:rsidRDefault="0010151E" w:rsidP="0010151E">
      <w:pPr>
        <w:tabs>
          <w:tab w:val="left" w:pos="5490"/>
        </w:tabs>
        <w:rPr>
          <w:rFonts w:ascii="Times New Roman" w:hAnsi="Times New Roman" w:cs="Times New Roman"/>
          <w:b/>
        </w:rPr>
      </w:pPr>
      <w:r>
        <w:rPr>
          <w:rFonts w:ascii="Times New Roman" w:hAnsi="Times New Roman" w:cs="Times New Roman"/>
          <w:b/>
        </w:rPr>
        <w:tab/>
      </w:r>
    </w:p>
    <w:p w:rsidR="00CD7500" w:rsidRDefault="00A80DBC" w:rsidP="00CD7500">
      <w:pPr>
        <w:rPr>
          <w:rFonts w:ascii="Times New Roman" w:hAnsi="Times New Roman" w:cs="Times New Roman"/>
          <w:b/>
        </w:rPr>
      </w:pPr>
      <w:r>
        <w:rPr>
          <w:rFonts w:ascii="Times New Roman" w:hAnsi="Times New Roman" w:cs="Times New Roman"/>
          <w:b/>
          <w:noProof/>
        </w:rPr>
        <w:drawing>
          <wp:anchor distT="0" distB="0" distL="114300" distR="114300" simplePos="0" relativeHeight="251660288" behindDoc="0" locked="0" layoutInCell="1" allowOverlap="1">
            <wp:simplePos x="0" y="0"/>
            <wp:positionH relativeFrom="margin">
              <wp:align>center</wp:align>
            </wp:positionH>
            <wp:positionV relativeFrom="margin">
              <wp:posOffset>1652721</wp:posOffset>
            </wp:positionV>
            <wp:extent cx="3597910" cy="344991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o.png"/>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9854" t="11914" r="19595" b="30025"/>
                    <a:stretch/>
                  </pic:blipFill>
                  <pic:spPr bwMode="auto">
                    <a:xfrm>
                      <a:off x="0" y="0"/>
                      <a:ext cx="3597910" cy="344991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CD7500" w:rsidRDefault="00CD7500" w:rsidP="00CD7500">
      <w:pPr>
        <w:rPr>
          <w:rFonts w:ascii="Times New Roman" w:hAnsi="Times New Roman" w:cs="Times New Roman"/>
          <w:b/>
        </w:rPr>
      </w:pPr>
    </w:p>
    <w:p w:rsidR="00CD7500" w:rsidRDefault="00CD7500" w:rsidP="00CD7500">
      <w:pPr>
        <w:rPr>
          <w:rFonts w:ascii="Times New Roman" w:hAnsi="Times New Roman" w:cs="Times New Roman"/>
          <w:b/>
        </w:rPr>
      </w:pPr>
    </w:p>
    <w:p w:rsidR="00CD7500" w:rsidRDefault="00CD7500" w:rsidP="00CD7500">
      <w:pPr>
        <w:rPr>
          <w:rFonts w:ascii="Times New Roman" w:hAnsi="Times New Roman" w:cs="Times New Roman"/>
          <w:b/>
        </w:rPr>
      </w:pPr>
    </w:p>
    <w:p w:rsidR="00CD7500" w:rsidRDefault="00CD7500" w:rsidP="00CD7500">
      <w:pPr>
        <w:rPr>
          <w:rFonts w:ascii="Times New Roman" w:hAnsi="Times New Roman" w:cs="Times New Roman"/>
          <w:b/>
        </w:rPr>
      </w:pPr>
    </w:p>
    <w:p w:rsidR="0010151E" w:rsidRDefault="0010151E" w:rsidP="00CD7500">
      <w:pPr>
        <w:rPr>
          <w:rFonts w:ascii="Times New Roman" w:hAnsi="Times New Roman" w:cs="Times New Roman"/>
          <w:b/>
        </w:rPr>
      </w:pPr>
    </w:p>
    <w:p w:rsidR="0010151E" w:rsidRDefault="0010151E" w:rsidP="00CD7500">
      <w:pPr>
        <w:rPr>
          <w:rFonts w:ascii="Times New Roman" w:hAnsi="Times New Roman" w:cs="Times New Roman"/>
          <w:b/>
        </w:rPr>
      </w:pPr>
    </w:p>
    <w:p w:rsidR="0010151E" w:rsidRDefault="0010151E" w:rsidP="00CD7500">
      <w:pPr>
        <w:rPr>
          <w:rFonts w:ascii="Times New Roman" w:hAnsi="Times New Roman" w:cs="Times New Roman"/>
          <w:b/>
        </w:rPr>
      </w:pPr>
    </w:p>
    <w:p w:rsidR="0010151E" w:rsidRDefault="0010151E" w:rsidP="00CD7500">
      <w:pPr>
        <w:rPr>
          <w:rFonts w:ascii="Times New Roman" w:hAnsi="Times New Roman" w:cs="Times New Roman"/>
          <w:b/>
        </w:rPr>
      </w:pPr>
    </w:p>
    <w:p w:rsidR="0010151E" w:rsidRDefault="0010151E" w:rsidP="00CD7500">
      <w:pPr>
        <w:rPr>
          <w:rFonts w:ascii="Times New Roman" w:hAnsi="Times New Roman" w:cs="Times New Roman"/>
          <w:b/>
        </w:rPr>
      </w:pPr>
    </w:p>
    <w:p w:rsidR="0010151E" w:rsidRPr="0010151E" w:rsidRDefault="0010151E" w:rsidP="00CD7500">
      <w:pPr>
        <w:rPr>
          <w:rFonts w:ascii="Times New Roman" w:hAnsi="Times New Roman" w:cs="Times New Roman"/>
          <w:b/>
          <w:color w:val="000000" w:themeColor="text1"/>
        </w:rPr>
      </w:pPr>
    </w:p>
    <w:p w:rsidR="0010151E" w:rsidRPr="0010151E" w:rsidRDefault="0010151E" w:rsidP="00CD7500">
      <w:pPr>
        <w:rPr>
          <w:rFonts w:ascii="Times New Roman" w:hAnsi="Times New Roman" w:cs="Times New Roman"/>
          <w:b/>
          <w:color w:val="000000" w:themeColor="text1"/>
        </w:rPr>
      </w:pPr>
    </w:p>
    <w:p w:rsidR="0010151E" w:rsidRDefault="0010151E" w:rsidP="0010151E">
      <w:pPr>
        <w:spacing w:after="0"/>
        <w:rPr>
          <w:rFonts w:ascii="Times New Roman" w:hAnsi="Times New Roman" w:cs="Times New Roman"/>
          <w:b/>
          <w:color w:val="000000" w:themeColor="text1"/>
          <w:sz w:val="32"/>
        </w:rPr>
      </w:pPr>
    </w:p>
    <w:p w:rsidR="00281308" w:rsidRDefault="00281308" w:rsidP="0010151E">
      <w:pPr>
        <w:spacing w:after="0"/>
        <w:rPr>
          <w:rFonts w:ascii="Times New Roman" w:hAnsi="Times New Roman" w:cs="Times New Roman"/>
          <w:b/>
          <w:color w:val="333399"/>
          <w:sz w:val="32"/>
        </w:rPr>
      </w:pPr>
    </w:p>
    <w:p w:rsidR="00281308" w:rsidRPr="00A80DBC" w:rsidRDefault="00281308" w:rsidP="0010151E">
      <w:pPr>
        <w:spacing w:after="0"/>
        <w:rPr>
          <w:rFonts w:ascii="Times New Roman" w:hAnsi="Times New Roman" w:cs="Times New Roman"/>
          <w:b/>
          <w:color w:val="2A5010" w:themeColor="accent2" w:themeShade="80"/>
          <w:sz w:val="32"/>
        </w:rPr>
      </w:pPr>
    </w:p>
    <w:p w:rsidR="00A80DBC" w:rsidRPr="00A80DBC" w:rsidRDefault="00CD7500" w:rsidP="00A80DBC">
      <w:pPr>
        <w:spacing w:after="0"/>
        <w:jc w:val="center"/>
        <w:rPr>
          <w:rFonts w:ascii="Times New Roman" w:hAnsi="Times New Roman" w:cs="Times New Roman"/>
          <w:b/>
          <w:color w:val="2A5010" w:themeColor="accent2" w:themeShade="80"/>
          <w:sz w:val="32"/>
        </w:rPr>
      </w:pPr>
      <w:r w:rsidRPr="00A80DBC">
        <w:rPr>
          <w:rFonts w:ascii="Times New Roman" w:hAnsi="Times New Roman" w:cs="Times New Roman"/>
          <w:b/>
          <w:color w:val="2A5010" w:themeColor="accent2" w:themeShade="80"/>
          <w:sz w:val="32"/>
        </w:rPr>
        <w:t>Abdul Ahad Mushir(</w:t>
      </w:r>
      <w:hyperlink r:id="rId9" w:history="1">
        <w:r w:rsidRPr="00A80DBC">
          <w:rPr>
            <w:rStyle w:val="Hyperlink"/>
            <w:rFonts w:ascii="Times New Roman" w:hAnsi="Times New Roman" w:cs="Times New Roman"/>
            <w:b/>
            <w:color w:val="2A5010" w:themeColor="accent2" w:themeShade="80"/>
            <w:sz w:val="32"/>
          </w:rPr>
          <w:t>a.ahad.mushir@gmail.com</w:t>
        </w:r>
      </w:hyperlink>
      <w:r w:rsidRPr="00A80DBC">
        <w:rPr>
          <w:rFonts w:ascii="Times New Roman" w:hAnsi="Times New Roman" w:cs="Times New Roman"/>
          <w:b/>
          <w:color w:val="2A5010" w:themeColor="accent2" w:themeShade="80"/>
          <w:sz w:val="32"/>
        </w:rPr>
        <w:t>)</w:t>
      </w:r>
    </w:p>
    <w:p w:rsidR="00A80DBC" w:rsidRPr="00A80DBC" w:rsidRDefault="00A80DBC" w:rsidP="00A80DBC">
      <w:pPr>
        <w:spacing w:after="0"/>
        <w:jc w:val="center"/>
        <w:rPr>
          <w:rFonts w:ascii="Times New Roman" w:hAnsi="Times New Roman" w:cs="Times New Roman"/>
          <w:b/>
          <w:color w:val="2A5010" w:themeColor="accent2" w:themeShade="80"/>
          <w:sz w:val="32"/>
        </w:rPr>
      </w:pPr>
      <w:r w:rsidRPr="00A80DBC">
        <w:rPr>
          <w:rFonts w:ascii="Times New Roman" w:hAnsi="Times New Roman" w:cs="Times New Roman"/>
          <w:b/>
          <w:color w:val="2A5010" w:themeColor="accent2" w:themeShade="80"/>
          <w:sz w:val="32"/>
        </w:rPr>
        <w:t>Sandhya.(</w:t>
      </w:r>
      <w:hyperlink r:id="rId10" w:history="1">
        <w:r w:rsidRPr="00A80DBC">
          <w:rPr>
            <w:rStyle w:val="Hyperlink"/>
            <w:rFonts w:ascii="Times New Roman" w:hAnsi="Times New Roman" w:cs="Times New Roman"/>
            <w:b/>
            <w:color w:val="2A5010" w:themeColor="accent2" w:themeShade="80"/>
            <w:sz w:val="32"/>
          </w:rPr>
          <w:t>s.gopchandani@gmail.com</w:t>
        </w:r>
      </w:hyperlink>
      <w:r w:rsidRPr="00A80DBC">
        <w:rPr>
          <w:rFonts w:ascii="Times New Roman" w:hAnsi="Times New Roman" w:cs="Times New Roman"/>
          <w:b/>
          <w:color w:val="2A5010" w:themeColor="accent2" w:themeShade="80"/>
          <w:sz w:val="32"/>
        </w:rPr>
        <w:t>)</w:t>
      </w:r>
    </w:p>
    <w:p w:rsidR="00A80DBC" w:rsidRPr="00A80DBC" w:rsidRDefault="00A80DBC" w:rsidP="00A80DBC">
      <w:pPr>
        <w:spacing w:after="0"/>
        <w:jc w:val="center"/>
        <w:rPr>
          <w:rFonts w:ascii="Times New Roman" w:hAnsi="Times New Roman" w:cs="Times New Roman"/>
          <w:b/>
          <w:color w:val="2A5010" w:themeColor="accent2" w:themeShade="80"/>
          <w:sz w:val="32"/>
        </w:rPr>
      </w:pPr>
      <w:r w:rsidRPr="00A80DBC">
        <w:rPr>
          <w:rFonts w:ascii="Times New Roman" w:hAnsi="Times New Roman" w:cs="Times New Roman"/>
          <w:b/>
          <w:color w:val="2A5010" w:themeColor="accent2" w:themeShade="80"/>
          <w:sz w:val="32"/>
        </w:rPr>
        <w:t>Rashida Moiz(rashida.moiz@hotmail.com)</w:t>
      </w:r>
    </w:p>
    <w:p w:rsidR="00A80DBC" w:rsidRPr="00A80DBC" w:rsidRDefault="00A80DBC" w:rsidP="00A80DBC">
      <w:pPr>
        <w:spacing w:after="0"/>
        <w:jc w:val="center"/>
        <w:rPr>
          <w:rFonts w:ascii="Times New Roman" w:hAnsi="Times New Roman" w:cs="Times New Roman"/>
          <w:b/>
          <w:color w:val="2A5010" w:themeColor="accent2" w:themeShade="80"/>
          <w:sz w:val="32"/>
        </w:rPr>
      </w:pPr>
      <w:r w:rsidRPr="00A80DBC">
        <w:rPr>
          <w:rFonts w:ascii="Times New Roman" w:hAnsi="Times New Roman" w:cs="Times New Roman"/>
          <w:b/>
          <w:color w:val="2A5010" w:themeColor="accent2" w:themeShade="80"/>
          <w:sz w:val="32"/>
        </w:rPr>
        <w:t>Mahwash</w:t>
      </w:r>
      <w:r w:rsidR="008831E6">
        <w:rPr>
          <w:rFonts w:ascii="Times New Roman" w:hAnsi="Times New Roman" w:cs="Times New Roman"/>
          <w:b/>
          <w:color w:val="2A5010" w:themeColor="accent2" w:themeShade="80"/>
          <w:sz w:val="32"/>
        </w:rPr>
        <w:t xml:space="preserve"> </w:t>
      </w:r>
      <w:r w:rsidRPr="00A80DBC">
        <w:rPr>
          <w:rFonts w:ascii="Times New Roman" w:hAnsi="Times New Roman" w:cs="Times New Roman"/>
          <w:b/>
          <w:color w:val="2A5010" w:themeColor="accent2" w:themeShade="80"/>
          <w:sz w:val="32"/>
        </w:rPr>
        <w:t>Merchant(</w:t>
      </w:r>
      <w:hyperlink r:id="rId11" w:history="1">
        <w:r w:rsidRPr="00A80DBC">
          <w:rPr>
            <w:rStyle w:val="Hyperlink"/>
            <w:rFonts w:ascii="Times New Roman" w:hAnsi="Times New Roman" w:cs="Times New Roman"/>
            <w:b/>
            <w:color w:val="2A5010" w:themeColor="accent2" w:themeShade="80"/>
            <w:sz w:val="32"/>
          </w:rPr>
          <w:t>merchant.mahwash@gmail.com</w:t>
        </w:r>
      </w:hyperlink>
      <w:r w:rsidRPr="00A80DBC">
        <w:rPr>
          <w:rFonts w:ascii="Times New Roman" w:hAnsi="Times New Roman" w:cs="Times New Roman"/>
          <w:b/>
          <w:color w:val="2A5010" w:themeColor="accent2" w:themeShade="80"/>
          <w:sz w:val="32"/>
        </w:rPr>
        <w:t>)</w:t>
      </w:r>
    </w:p>
    <w:p w:rsidR="00A80DBC" w:rsidRPr="00281308" w:rsidRDefault="00A80DBC" w:rsidP="00281308">
      <w:pPr>
        <w:spacing w:after="0"/>
        <w:jc w:val="center"/>
        <w:rPr>
          <w:rFonts w:ascii="Times New Roman" w:hAnsi="Times New Roman" w:cs="Times New Roman"/>
          <w:b/>
          <w:color w:val="333399"/>
          <w:sz w:val="32"/>
        </w:rPr>
      </w:pPr>
    </w:p>
    <w:p w:rsidR="00CD7500" w:rsidRDefault="00CD7500" w:rsidP="0010151E">
      <w:pPr>
        <w:spacing w:after="0"/>
        <w:rPr>
          <w:rFonts w:ascii="Times New Roman" w:hAnsi="Times New Roman" w:cs="Times New Roman"/>
          <w:b/>
        </w:rPr>
      </w:pPr>
    </w:p>
    <w:p w:rsidR="00CD7500" w:rsidRDefault="00CD7500" w:rsidP="0010151E">
      <w:pPr>
        <w:rPr>
          <w:rFonts w:ascii="Times New Roman" w:hAnsi="Times New Roman" w:cs="Times New Roman"/>
          <w:b/>
        </w:rPr>
      </w:pPr>
      <w:r>
        <w:rPr>
          <w:rFonts w:ascii="Times New Roman" w:hAnsi="Times New Roman" w:cs="Times New Roman"/>
          <w:b/>
        </w:rPr>
        <w:br w:type="page"/>
      </w:r>
    </w:p>
    <w:sdt>
      <w:sdtPr>
        <w:rPr>
          <w:rFonts w:asciiTheme="minorHAnsi" w:eastAsiaTheme="minorHAnsi" w:hAnsiTheme="minorHAnsi" w:cstheme="minorBidi"/>
          <w:color w:val="auto"/>
          <w:sz w:val="22"/>
          <w:szCs w:val="22"/>
        </w:rPr>
        <w:id w:val="1005404122"/>
        <w:docPartObj>
          <w:docPartGallery w:val="Table of Contents"/>
          <w:docPartUnique/>
        </w:docPartObj>
      </w:sdtPr>
      <w:sdtEndPr>
        <w:rPr>
          <w:b/>
          <w:bCs/>
          <w:noProof/>
        </w:rPr>
      </w:sdtEndPr>
      <w:sdtContent>
        <w:p w:rsidR="00CD7500" w:rsidRDefault="00CD7500">
          <w:pPr>
            <w:pStyle w:val="TOCHeading"/>
          </w:pPr>
          <w:r>
            <w:t>Table of Contents</w:t>
          </w:r>
          <w:bookmarkStart w:id="0" w:name="_GoBack"/>
          <w:bookmarkEnd w:id="0"/>
        </w:p>
        <w:p w:rsidR="00A54E33" w:rsidRDefault="00020F25">
          <w:pPr>
            <w:pStyle w:val="TOC1"/>
            <w:tabs>
              <w:tab w:val="right" w:leader="dot" w:pos="9350"/>
            </w:tabs>
            <w:rPr>
              <w:rFonts w:eastAsiaTheme="minorEastAsia"/>
              <w:noProof/>
            </w:rPr>
          </w:pPr>
          <w:r w:rsidRPr="00020F25">
            <w:fldChar w:fldCharType="begin"/>
          </w:r>
          <w:r w:rsidR="00CD7500">
            <w:instrText xml:space="preserve"> TOC \o "1-3" \h \z \u </w:instrText>
          </w:r>
          <w:r w:rsidRPr="00020F25">
            <w:fldChar w:fldCharType="separate"/>
          </w:r>
          <w:hyperlink w:anchor="_Toc451435435" w:history="1">
            <w:r w:rsidR="00A54E33" w:rsidRPr="00586F28">
              <w:rPr>
                <w:rStyle w:val="Hyperlink"/>
                <w:noProof/>
              </w:rPr>
              <w:t>Introduction:</w:t>
            </w:r>
            <w:r w:rsidR="00A54E33">
              <w:rPr>
                <w:noProof/>
                <w:webHidden/>
              </w:rPr>
              <w:tab/>
            </w:r>
            <w:r>
              <w:rPr>
                <w:noProof/>
                <w:webHidden/>
              </w:rPr>
              <w:fldChar w:fldCharType="begin"/>
            </w:r>
            <w:r w:rsidR="00A54E33">
              <w:rPr>
                <w:noProof/>
                <w:webHidden/>
              </w:rPr>
              <w:instrText xml:space="preserve"> PAGEREF _Toc451435435 \h </w:instrText>
            </w:r>
            <w:r>
              <w:rPr>
                <w:noProof/>
                <w:webHidden/>
              </w:rPr>
            </w:r>
            <w:r>
              <w:rPr>
                <w:noProof/>
                <w:webHidden/>
              </w:rPr>
              <w:fldChar w:fldCharType="separate"/>
            </w:r>
            <w:r w:rsidR="00A54E33">
              <w:rPr>
                <w:noProof/>
                <w:webHidden/>
              </w:rPr>
              <w:t>3</w:t>
            </w:r>
            <w:r>
              <w:rPr>
                <w:noProof/>
                <w:webHidden/>
              </w:rPr>
              <w:fldChar w:fldCharType="end"/>
            </w:r>
          </w:hyperlink>
        </w:p>
        <w:p w:rsidR="00A54E33" w:rsidRDefault="00020F25">
          <w:pPr>
            <w:pStyle w:val="TOC1"/>
            <w:tabs>
              <w:tab w:val="right" w:leader="dot" w:pos="9350"/>
            </w:tabs>
            <w:rPr>
              <w:rFonts w:eastAsiaTheme="minorEastAsia"/>
              <w:noProof/>
            </w:rPr>
          </w:pPr>
          <w:hyperlink w:anchor="_Toc451435436" w:history="1">
            <w:r w:rsidR="00A54E33" w:rsidRPr="00586F28">
              <w:rPr>
                <w:rStyle w:val="Hyperlink"/>
                <w:noProof/>
              </w:rPr>
              <w:t>High Level Design:</w:t>
            </w:r>
            <w:r w:rsidR="00A54E33">
              <w:rPr>
                <w:noProof/>
                <w:webHidden/>
              </w:rPr>
              <w:tab/>
            </w:r>
            <w:r>
              <w:rPr>
                <w:noProof/>
                <w:webHidden/>
              </w:rPr>
              <w:fldChar w:fldCharType="begin"/>
            </w:r>
            <w:r w:rsidR="00A54E33">
              <w:rPr>
                <w:noProof/>
                <w:webHidden/>
              </w:rPr>
              <w:instrText xml:space="preserve"> PAGEREF _Toc451435436 \h </w:instrText>
            </w:r>
            <w:r>
              <w:rPr>
                <w:noProof/>
                <w:webHidden/>
              </w:rPr>
            </w:r>
            <w:r>
              <w:rPr>
                <w:noProof/>
                <w:webHidden/>
              </w:rPr>
              <w:fldChar w:fldCharType="separate"/>
            </w:r>
            <w:r w:rsidR="00A54E33">
              <w:rPr>
                <w:noProof/>
                <w:webHidden/>
              </w:rPr>
              <w:t>4</w:t>
            </w:r>
            <w:r>
              <w:rPr>
                <w:noProof/>
                <w:webHidden/>
              </w:rPr>
              <w:fldChar w:fldCharType="end"/>
            </w:r>
          </w:hyperlink>
        </w:p>
        <w:p w:rsidR="00A54E33" w:rsidRDefault="00020F25">
          <w:pPr>
            <w:pStyle w:val="TOC2"/>
            <w:tabs>
              <w:tab w:val="right" w:leader="dot" w:pos="9350"/>
            </w:tabs>
            <w:rPr>
              <w:rFonts w:eastAsiaTheme="minorEastAsia"/>
              <w:noProof/>
            </w:rPr>
          </w:pPr>
          <w:hyperlink w:anchor="_Toc451435437" w:history="1">
            <w:r w:rsidR="00A54E33" w:rsidRPr="00586F28">
              <w:rPr>
                <w:rStyle w:val="Hyperlink"/>
                <w:noProof/>
              </w:rPr>
              <w:t>Rationale and sources of your project idea</w:t>
            </w:r>
            <w:r w:rsidR="00A54E33">
              <w:rPr>
                <w:noProof/>
                <w:webHidden/>
              </w:rPr>
              <w:tab/>
            </w:r>
            <w:r>
              <w:rPr>
                <w:noProof/>
                <w:webHidden/>
              </w:rPr>
              <w:fldChar w:fldCharType="begin"/>
            </w:r>
            <w:r w:rsidR="00A54E33">
              <w:rPr>
                <w:noProof/>
                <w:webHidden/>
              </w:rPr>
              <w:instrText xml:space="preserve"> PAGEREF _Toc451435437 \h </w:instrText>
            </w:r>
            <w:r>
              <w:rPr>
                <w:noProof/>
                <w:webHidden/>
              </w:rPr>
            </w:r>
            <w:r>
              <w:rPr>
                <w:noProof/>
                <w:webHidden/>
              </w:rPr>
              <w:fldChar w:fldCharType="separate"/>
            </w:r>
            <w:r w:rsidR="00A54E33">
              <w:rPr>
                <w:noProof/>
                <w:webHidden/>
              </w:rPr>
              <w:t>4</w:t>
            </w:r>
            <w:r>
              <w:rPr>
                <w:noProof/>
                <w:webHidden/>
              </w:rPr>
              <w:fldChar w:fldCharType="end"/>
            </w:r>
          </w:hyperlink>
        </w:p>
        <w:p w:rsidR="00A54E33" w:rsidRDefault="00020F25">
          <w:pPr>
            <w:pStyle w:val="TOC2"/>
            <w:tabs>
              <w:tab w:val="right" w:leader="dot" w:pos="9350"/>
            </w:tabs>
            <w:rPr>
              <w:rFonts w:eastAsiaTheme="minorEastAsia"/>
              <w:noProof/>
            </w:rPr>
          </w:pPr>
          <w:hyperlink w:anchor="_Toc451435438" w:history="1">
            <w:r w:rsidR="00A54E33" w:rsidRPr="00586F28">
              <w:rPr>
                <w:rStyle w:val="Hyperlink"/>
                <w:noProof/>
              </w:rPr>
              <w:t>Logical structure</w:t>
            </w:r>
            <w:r w:rsidR="00A54E33">
              <w:rPr>
                <w:noProof/>
                <w:webHidden/>
              </w:rPr>
              <w:tab/>
            </w:r>
            <w:r>
              <w:rPr>
                <w:noProof/>
                <w:webHidden/>
              </w:rPr>
              <w:fldChar w:fldCharType="begin"/>
            </w:r>
            <w:r w:rsidR="00A54E33">
              <w:rPr>
                <w:noProof/>
                <w:webHidden/>
              </w:rPr>
              <w:instrText xml:space="preserve"> PAGEREF _Toc451435438 \h </w:instrText>
            </w:r>
            <w:r>
              <w:rPr>
                <w:noProof/>
                <w:webHidden/>
              </w:rPr>
            </w:r>
            <w:r>
              <w:rPr>
                <w:noProof/>
                <w:webHidden/>
              </w:rPr>
              <w:fldChar w:fldCharType="separate"/>
            </w:r>
            <w:r w:rsidR="00A54E33">
              <w:rPr>
                <w:noProof/>
                <w:webHidden/>
              </w:rPr>
              <w:t>4</w:t>
            </w:r>
            <w:r>
              <w:rPr>
                <w:noProof/>
                <w:webHidden/>
              </w:rPr>
              <w:fldChar w:fldCharType="end"/>
            </w:r>
          </w:hyperlink>
        </w:p>
        <w:p w:rsidR="00A54E33" w:rsidRDefault="00020F25">
          <w:pPr>
            <w:pStyle w:val="TOC2"/>
            <w:tabs>
              <w:tab w:val="right" w:leader="dot" w:pos="9350"/>
            </w:tabs>
            <w:rPr>
              <w:rFonts w:eastAsiaTheme="minorEastAsia"/>
              <w:noProof/>
            </w:rPr>
          </w:pPr>
          <w:hyperlink w:anchor="_Toc451435439" w:history="1">
            <w:r w:rsidR="00A54E33" w:rsidRPr="00586F28">
              <w:rPr>
                <w:rStyle w:val="Hyperlink"/>
                <w:noProof/>
              </w:rPr>
              <w:t>Background</w:t>
            </w:r>
            <w:r w:rsidR="00A54E33">
              <w:rPr>
                <w:noProof/>
                <w:webHidden/>
              </w:rPr>
              <w:tab/>
            </w:r>
            <w:r>
              <w:rPr>
                <w:noProof/>
                <w:webHidden/>
              </w:rPr>
              <w:fldChar w:fldCharType="begin"/>
            </w:r>
            <w:r w:rsidR="00A54E33">
              <w:rPr>
                <w:noProof/>
                <w:webHidden/>
              </w:rPr>
              <w:instrText xml:space="preserve"> PAGEREF _Toc451435439 \h </w:instrText>
            </w:r>
            <w:r>
              <w:rPr>
                <w:noProof/>
                <w:webHidden/>
              </w:rPr>
            </w:r>
            <w:r>
              <w:rPr>
                <w:noProof/>
                <w:webHidden/>
              </w:rPr>
              <w:fldChar w:fldCharType="separate"/>
            </w:r>
            <w:r w:rsidR="00A54E33">
              <w:rPr>
                <w:noProof/>
                <w:webHidden/>
              </w:rPr>
              <w:t>4</w:t>
            </w:r>
            <w:r>
              <w:rPr>
                <w:noProof/>
                <w:webHidden/>
              </w:rPr>
              <w:fldChar w:fldCharType="end"/>
            </w:r>
          </w:hyperlink>
        </w:p>
        <w:p w:rsidR="00A54E33" w:rsidRDefault="00020F25">
          <w:pPr>
            <w:pStyle w:val="TOC2"/>
            <w:tabs>
              <w:tab w:val="right" w:leader="dot" w:pos="9350"/>
            </w:tabs>
            <w:rPr>
              <w:rFonts w:eastAsiaTheme="minorEastAsia"/>
              <w:noProof/>
            </w:rPr>
          </w:pPr>
          <w:hyperlink w:anchor="_Toc451435440" w:history="1">
            <w:r w:rsidR="00A54E33" w:rsidRPr="00586F28">
              <w:rPr>
                <w:rStyle w:val="Hyperlink"/>
                <w:noProof/>
              </w:rPr>
              <w:t>Hardware / Software tradeoffs</w:t>
            </w:r>
            <w:r w:rsidR="00A54E33">
              <w:rPr>
                <w:noProof/>
                <w:webHidden/>
              </w:rPr>
              <w:tab/>
            </w:r>
            <w:r>
              <w:rPr>
                <w:noProof/>
                <w:webHidden/>
              </w:rPr>
              <w:fldChar w:fldCharType="begin"/>
            </w:r>
            <w:r w:rsidR="00A54E33">
              <w:rPr>
                <w:noProof/>
                <w:webHidden/>
              </w:rPr>
              <w:instrText xml:space="preserve"> PAGEREF _Toc451435440 \h </w:instrText>
            </w:r>
            <w:r>
              <w:rPr>
                <w:noProof/>
                <w:webHidden/>
              </w:rPr>
            </w:r>
            <w:r>
              <w:rPr>
                <w:noProof/>
                <w:webHidden/>
              </w:rPr>
              <w:fldChar w:fldCharType="separate"/>
            </w:r>
            <w:r w:rsidR="00A54E33">
              <w:rPr>
                <w:noProof/>
                <w:webHidden/>
              </w:rPr>
              <w:t>5</w:t>
            </w:r>
            <w:r>
              <w:rPr>
                <w:noProof/>
                <w:webHidden/>
              </w:rPr>
              <w:fldChar w:fldCharType="end"/>
            </w:r>
          </w:hyperlink>
        </w:p>
        <w:p w:rsidR="00A54E33" w:rsidRDefault="00020F25">
          <w:pPr>
            <w:pStyle w:val="TOC2"/>
            <w:tabs>
              <w:tab w:val="right" w:leader="dot" w:pos="9350"/>
            </w:tabs>
            <w:rPr>
              <w:rFonts w:eastAsiaTheme="minorEastAsia"/>
              <w:noProof/>
            </w:rPr>
          </w:pPr>
          <w:hyperlink w:anchor="_Toc451435441" w:history="1">
            <w:r w:rsidR="00A54E33" w:rsidRPr="00586F28">
              <w:rPr>
                <w:rStyle w:val="Hyperlink"/>
                <w:noProof/>
              </w:rPr>
              <w:t>Relationship with available past projects or standards</w:t>
            </w:r>
            <w:r w:rsidR="00A54E33">
              <w:rPr>
                <w:noProof/>
                <w:webHidden/>
              </w:rPr>
              <w:tab/>
            </w:r>
            <w:r>
              <w:rPr>
                <w:noProof/>
                <w:webHidden/>
              </w:rPr>
              <w:fldChar w:fldCharType="begin"/>
            </w:r>
            <w:r w:rsidR="00A54E33">
              <w:rPr>
                <w:noProof/>
                <w:webHidden/>
              </w:rPr>
              <w:instrText xml:space="preserve"> PAGEREF _Toc451435441 \h </w:instrText>
            </w:r>
            <w:r>
              <w:rPr>
                <w:noProof/>
                <w:webHidden/>
              </w:rPr>
            </w:r>
            <w:r>
              <w:rPr>
                <w:noProof/>
                <w:webHidden/>
              </w:rPr>
              <w:fldChar w:fldCharType="separate"/>
            </w:r>
            <w:r w:rsidR="00A54E33">
              <w:rPr>
                <w:noProof/>
                <w:webHidden/>
              </w:rPr>
              <w:t>5</w:t>
            </w:r>
            <w:r>
              <w:rPr>
                <w:noProof/>
                <w:webHidden/>
              </w:rPr>
              <w:fldChar w:fldCharType="end"/>
            </w:r>
          </w:hyperlink>
        </w:p>
        <w:p w:rsidR="00A54E33" w:rsidRDefault="00020F25">
          <w:pPr>
            <w:pStyle w:val="TOC2"/>
            <w:tabs>
              <w:tab w:val="right" w:leader="dot" w:pos="9350"/>
            </w:tabs>
            <w:rPr>
              <w:rFonts w:eastAsiaTheme="minorEastAsia"/>
              <w:noProof/>
            </w:rPr>
          </w:pPr>
          <w:hyperlink w:anchor="_Toc451435442" w:history="1">
            <w:r w:rsidR="00A54E33" w:rsidRPr="00586F28">
              <w:rPr>
                <w:rStyle w:val="Hyperlink"/>
                <w:noProof/>
              </w:rPr>
              <w:t>Patents, copyright and trademarks</w:t>
            </w:r>
            <w:r w:rsidR="00A54E33">
              <w:rPr>
                <w:noProof/>
                <w:webHidden/>
              </w:rPr>
              <w:tab/>
            </w:r>
            <w:r>
              <w:rPr>
                <w:noProof/>
                <w:webHidden/>
              </w:rPr>
              <w:fldChar w:fldCharType="begin"/>
            </w:r>
            <w:r w:rsidR="00A54E33">
              <w:rPr>
                <w:noProof/>
                <w:webHidden/>
              </w:rPr>
              <w:instrText xml:space="preserve"> PAGEREF _Toc451435442 \h </w:instrText>
            </w:r>
            <w:r>
              <w:rPr>
                <w:noProof/>
                <w:webHidden/>
              </w:rPr>
            </w:r>
            <w:r>
              <w:rPr>
                <w:noProof/>
                <w:webHidden/>
              </w:rPr>
              <w:fldChar w:fldCharType="separate"/>
            </w:r>
            <w:r w:rsidR="00A54E33">
              <w:rPr>
                <w:noProof/>
                <w:webHidden/>
              </w:rPr>
              <w:t>5</w:t>
            </w:r>
            <w:r>
              <w:rPr>
                <w:noProof/>
                <w:webHidden/>
              </w:rPr>
              <w:fldChar w:fldCharType="end"/>
            </w:r>
          </w:hyperlink>
        </w:p>
        <w:p w:rsidR="00A54E33" w:rsidRDefault="00020F25">
          <w:pPr>
            <w:pStyle w:val="TOC1"/>
            <w:tabs>
              <w:tab w:val="right" w:leader="dot" w:pos="9350"/>
            </w:tabs>
            <w:rPr>
              <w:rFonts w:eastAsiaTheme="minorEastAsia"/>
              <w:noProof/>
            </w:rPr>
          </w:pPr>
          <w:hyperlink w:anchor="_Toc451435443" w:history="1">
            <w:r w:rsidR="00A54E33" w:rsidRPr="00586F28">
              <w:rPr>
                <w:rStyle w:val="Hyperlink"/>
                <w:noProof/>
              </w:rPr>
              <w:t>Software / Hardware Design:</w:t>
            </w:r>
            <w:r w:rsidR="00A54E33">
              <w:rPr>
                <w:noProof/>
                <w:webHidden/>
              </w:rPr>
              <w:tab/>
            </w:r>
            <w:r>
              <w:rPr>
                <w:noProof/>
                <w:webHidden/>
              </w:rPr>
              <w:fldChar w:fldCharType="begin"/>
            </w:r>
            <w:r w:rsidR="00A54E33">
              <w:rPr>
                <w:noProof/>
                <w:webHidden/>
              </w:rPr>
              <w:instrText xml:space="preserve"> PAGEREF _Toc451435443 \h </w:instrText>
            </w:r>
            <w:r>
              <w:rPr>
                <w:noProof/>
                <w:webHidden/>
              </w:rPr>
            </w:r>
            <w:r>
              <w:rPr>
                <w:noProof/>
                <w:webHidden/>
              </w:rPr>
              <w:fldChar w:fldCharType="separate"/>
            </w:r>
            <w:r w:rsidR="00A54E33">
              <w:rPr>
                <w:noProof/>
                <w:webHidden/>
              </w:rPr>
              <w:t>6</w:t>
            </w:r>
            <w:r>
              <w:rPr>
                <w:noProof/>
                <w:webHidden/>
              </w:rPr>
              <w:fldChar w:fldCharType="end"/>
            </w:r>
          </w:hyperlink>
        </w:p>
        <w:p w:rsidR="00A54E33" w:rsidRDefault="00020F25">
          <w:pPr>
            <w:pStyle w:val="TOC2"/>
            <w:tabs>
              <w:tab w:val="right" w:leader="dot" w:pos="9350"/>
            </w:tabs>
            <w:rPr>
              <w:rFonts w:eastAsiaTheme="minorEastAsia"/>
              <w:noProof/>
            </w:rPr>
          </w:pPr>
          <w:hyperlink w:anchor="_Toc451435444" w:history="1">
            <w:r w:rsidR="00A54E33" w:rsidRPr="00586F28">
              <w:rPr>
                <w:rStyle w:val="Hyperlink"/>
                <w:noProof/>
              </w:rPr>
              <w:t>Overview</w:t>
            </w:r>
            <w:r w:rsidR="00A54E33">
              <w:rPr>
                <w:noProof/>
                <w:webHidden/>
              </w:rPr>
              <w:tab/>
            </w:r>
            <w:r>
              <w:rPr>
                <w:noProof/>
                <w:webHidden/>
              </w:rPr>
              <w:fldChar w:fldCharType="begin"/>
            </w:r>
            <w:r w:rsidR="00A54E33">
              <w:rPr>
                <w:noProof/>
                <w:webHidden/>
              </w:rPr>
              <w:instrText xml:space="preserve"> PAGEREF _Toc451435444 \h </w:instrText>
            </w:r>
            <w:r>
              <w:rPr>
                <w:noProof/>
                <w:webHidden/>
              </w:rPr>
            </w:r>
            <w:r>
              <w:rPr>
                <w:noProof/>
                <w:webHidden/>
              </w:rPr>
              <w:fldChar w:fldCharType="separate"/>
            </w:r>
            <w:r w:rsidR="00A54E33">
              <w:rPr>
                <w:noProof/>
                <w:webHidden/>
              </w:rPr>
              <w:t>6</w:t>
            </w:r>
            <w:r>
              <w:rPr>
                <w:noProof/>
                <w:webHidden/>
              </w:rPr>
              <w:fldChar w:fldCharType="end"/>
            </w:r>
          </w:hyperlink>
        </w:p>
        <w:p w:rsidR="00A54E33" w:rsidRDefault="00020F25">
          <w:pPr>
            <w:pStyle w:val="TOC2"/>
            <w:tabs>
              <w:tab w:val="right" w:leader="dot" w:pos="9350"/>
            </w:tabs>
            <w:rPr>
              <w:rFonts w:eastAsiaTheme="minorEastAsia"/>
              <w:noProof/>
            </w:rPr>
          </w:pPr>
          <w:hyperlink w:anchor="_Toc451435445" w:history="1">
            <w:r w:rsidR="00A54E33" w:rsidRPr="00586F28">
              <w:rPr>
                <w:rStyle w:val="Hyperlink"/>
                <w:noProof/>
              </w:rPr>
              <w:t>Program Details:</w:t>
            </w:r>
            <w:r w:rsidR="00A54E33">
              <w:rPr>
                <w:noProof/>
                <w:webHidden/>
              </w:rPr>
              <w:tab/>
            </w:r>
            <w:r>
              <w:rPr>
                <w:noProof/>
                <w:webHidden/>
              </w:rPr>
              <w:fldChar w:fldCharType="begin"/>
            </w:r>
            <w:r w:rsidR="00A54E33">
              <w:rPr>
                <w:noProof/>
                <w:webHidden/>
              </w:rPr>
              <w:instrText xml:space="preserve"> PAGEREF _Toc451435445 \h </w:instrText>
            </w:r>
            <w:r>
              <w:rPr>
                <w:noProof/>
                <w:webHidden/>
              </w:rPr>
            </w:r>
            <w:r>
              <w:rPr>
                <w:noProof/>
                <w:webHidden/>
              </w:rPr>
              <w:fldChar w:fldCharType="separate"/>
            </w:r>
            <w:r w:rsidR="00A54E33">
              <w:rPr>
                <w:noProof/>
                <w:webHidden/>
              </w:rPr>
              <w:t>7</w:t>
            </w:r>
            <w:r>
              <w:rPr>
                <w:noProof/>
                <w:webHidden/>
              </w:rPr>
              <w:fldChar w:fldCharType="end"/>
            </w:r>
          </w:hyperlink>
        </w:p>
        <w:p w:rsidR="00A54E33" w:rsidRDefault="00020F25">
          <w:pPr>
            <w:pStyle w:val="TOC3"/>
            <w:tabs>
              <w:tab w:val="right" w:leader="dot" w:pos="9350"/>
            </w:tabs>
            <w:rPr>
              <w:rFonts w:eastAsiaTheme="minorEastAsia"/>
              <w:noProof/>
            </w:rPr>
          </w:pPr>
          <w:hyperlink w:anchor="_Toc451435446" w:history="1">
            <w:r w:rsidR="00A54E33" w:rsidRPr="00586F28">
              <w:rPr>
                <w:rStyle w:val="Hyperlink"/>
                <w:noProof/>
              </w:rPr>
              <w:t>Overview</w:t>
            </w:r>
            <w:r w:rsidR="00A54E33">
              <w:rPr>
                <w:noProof/>
                <w:webHidden/>
              </w:rPr>
              <w:tab/>
            </w:r>
            <w:r>
              <w:rPr>
                <w:noProof/>
                <w:webHidden/>
              </w:rPr>
              <w:fldChar w:fldCharType="begin"/>
            </w:r>
            <w:r w:rsidR="00A54E33">
              <w:rPr>
                <w:noProof/>
                <w:webHidden/>
              </w:rPr>
              <w:instrText xml:space="preserve"> PAGEREF _Toc451435446 \h </w:instrText>
            </w:r>
            <w:r>
              <w:rPr>
                <w:noProof/>
                <w:webHidden/>
              </w:rPr>
            </w:r>
            <w:r>
              <w:rPr>
                <w:noProof/>
                <w:webHidden/>
              </w:rPr>
              <w:fldChar w:fldCharType="separate"/>
            </w:r>
            <w:r w:rsidR="00A54E33">
              <w:rPr>
                <w:noProof/>
                <w:webHidden/>
              </w:rPr>
              <w:t>7</w:t>
            </w:r>
            <w:r>
              <w:rPr>
                <w:noProof/>
                <w:webHidden/>
              </w:rPr>
              <w:fldChar w:fldCharType="end"/>
            </w:r>
          </w:hyperlink>
        </w:p>
        <w:p w:rsidR="00A54E33" w:rsidRDefault="00020F25">
          <w:pPr>
            <w:pStyle w:val="TOC3"/>
            <w:tabs>
              <w:tab w:val="right" w:leader="dot" w:pos="9350"/>
            </w:tabs>
            <w:rPr>
              <w:rFonts w:eastAsiaTheme="minorEastAsia"/>
              <w:noProof/>
            </w:rPr>
          </w:pPr>
          <w:hyperlink w:anchor="_Toc451435447" w:history="1">
            <w:r w:rsidR="00A54E33" w:rsidRPr="00586F28">
              <w:rPr>
                <w:rStyle w:val="Hyperlink"/>
                <w:noProof/>
              </w:rPr>
              <w:t>Errors</w:t>
            </w:r>
            <w:r w:rsidR="00A54E33">
              <w:rPr>
                <w:noProof/>
                <w:webHidden/>
              </w:rPr>
              <w:tab/>
            </w:r>
            <w:r>
              <w:rPr>
                <w:noProof/>
                <w:webHidden/>
              </w:rPr>
              <w:fldChar w:fldCharType="begin"/>
            </w:r>
            <w:r w:rsidR="00A54E33">
              <w:rPr>
                <w:noProof/>
                <w:webHidden/>
              </w:rPr>
              <w:instrText xml:space="preserve"> PAGEREF _Toc451435447 \h </w:instrText>
            </w:r>
            <w:r>
              <w:rPr>
                <w:noProof/>
                <w:webHidden/>
              </w:rPr>
            </w:r>
            <w:r>
              <w:rPr>
                <w:noProof/>
                <w:webHidden/>
              </w:rPr>
              <w:fldChar w:fldCharType="separate"/>
            </w:r>
            <w:r w:rsidR="00A54E33">
              <w:rPr>
                <w:noProof/>
                <w:webHidden/>
              </w:rPr>
              <w:t>7</w:t>
            </w:r>
            <w:r>
              <w:rPr>
                <w:noProof/>
                <w:webHidden/>
              </w:rPr>
              <w:fldChar w:fldCharType="end"/>
            </w:r>
          </w:hyperlink>
        </w:p>
        <w:p w:rsidR="00A54E33" w:rsidRDefault="00020F25">
          <w:pPr>
            <w:pStyle w:val="TOC3"/>
            <w:tabs>
              <w:tab w:val="right" w:leader="dot" w:pos="9350"/>
            </w:tabs>
            <w:rPr>
              <w:rFonts w:eastAsiaTheme="minorEastAsia"/>
              <w:noProof/>
            </w:rPr>
          </w:pPr>
          <w:hyperlink w:anchor="_Toc451435448" w:history="1">
            <w:r w:rsidR="00A54E33" w:rsidRPr="00586F28">
              <w:rPr>
                <w:rStyle w:val="Hyperlink"/>
                <w:noProof/>
              </w:rPr>
              <w:t>Trails and tests</w:t>
            </w:r>
            <w:r w:rsidR="00A54E33">
              <w:rPr>
                <w:noProof/>
                <w:webHidden/>
              </w:rPr>
              <w:tab/>
            </w:r>
            <w:r>
              <w:rPr>
                <w:noProof/>
                <w:webHidden/>
              </w:rPr>
              <w:fldChar w:fldCharType="begin"/>
            </w:r>
            <w:r w:rsidR="00A54E33">
              <w:rPr>
                <w:noProof/>
                <w:webHidden/>
              </w:rPr>
              <w:instrText xml:space="preserve"> PAGEREF _Toc451435448 \h </w:instrText>
            </w:r>
            <w:r>
              <w:rPr>
                <w:noProof/>
                <w:webHidden/>
              </w:rPr>
            </w:r>
            <w:r>
              <w:rPr>
                <w:noProof/>
                <w:webHidden/>
              </w:rPr>
              <w:fldChar w:fldCharType="separate"/>
            </w:r>
            <w:r w:rsidR="00A54E33">
              <w:rPr>
                <w:noProof/>
                <w:webHidden/>
              </w:rPr>
              <w:t>7</w:t>
            </w:r>
            <w:r>
              <w:rPr>
                <w:noProof/>
                <w:webHidden/>
              </w:rPr>
              <w:fldChar w:fldCharType="end"/>
            </w:r>
          </w:hyperlink>
        </w:p>
        <w:p w:rsidR="00A54E33" w:rsidRDefault="00020F25">
          <w:pPr>
            <w:pStyle w:val="TOC2"/>
            <w:tabs>
              <w:tab w:val="right" w:leader="dot" w:pos="9350"/>
            </w:tabs>
            <w:rPr>
              <w:rFonts w:eastAsiaTheme="minorEastAsia"/>
              <w:noProof/>
            </w:rPr>
          </w:pPr>
          <w:hyperlink w:anchor="_Toc451435449" w:history="1">
            <w:r w:rsidR="00A54E33" w:rsidRPr="00586F28">
              <w:rPr>
                <w:rStyle w:val="Hyperlink"/>
                <w:noProof/>
              </w:rPr>
              <w:t>Hardware Details:</w:t>
            </w:r>
            <w:r w:rsidR="00A54E33">
              <w:rPr>
                <w:noProof/>
                <w:webHidden/>
              </w:rPr>
              <w:tab/>
            </w:r>
            <w:r>
              <w:rPr>
                <w:noProof/>
                <w:webHidden/>
              </w:rPr>
              <w:fldChar w:fldCharType="begin"/>
            </w:r>
            <w:r w:rsidR="00A54E33">
              <w:rPr>
                <w:noProof/>
                <w:webHidden/>
              </w:rPr>
              <w:instrText xml:space="preserve"> PAGEREF _Toc451435449 \h </w:instrText>
            </w:r>
            <w:r>
              <w:rPr>
                <w:noProof/>
                <w:webHidden/>
              </w:rPr>
            </w:r>
            <w:r>
              <w:rPr>
                <w:noProof/>
                <w:webHidden/>
              </w:rPr>
              <w:fldChar w:fldCharType="separate"/>
            </w:r>
            <w:r w:rsidR="00A54E33">
              <w:rPr>
                <w:noProof/>
                <w:webHidden/>
              </w:rPr>
              <w:t>8</w:t>
            </w:r>
            <w:r>
              <w:rPr>
                <w:noProof/>
                <w:webHidden/>
              </w:rPr>
              <w:fldChar w:fldCharType="end"/>
            </w:r>
          </w:hyperlink>
        </w:p>
        <w:p w:rsidR="00A54E33" w:rsidRDefault="00020F25">
          <w:pPr>
            <w:pStyle w:val="TOC3"/>
            <w:tabs>
              <w:tab w:val="right" w:leader="dot" w:pos="9350"/>
            </w:tabs>
            <w:rPr>
              <w:rFonts w:eastAsiaTheme="minorEastAsia"/>
              <w:noProof/>
            </w:rPr>
          </w:pPr>
          <w:hyperlink w:anchor="_Toc451435450" w:history="1">
            <w:r w:rsidR="00A54E33" w:rsidRPr="00586F28">
              <w:rPr>
                <w:rStyle w:val="Hyperlink"/>
                <w:noProof/>
              </w:rPr>
              <w:t>Overview</w:t>
            </w:r>
            <w:r w:rsidR="00A54E33">
              <w:rPr>
                <w:noProof/>
                <w:webHidden/>
              </w:rPr>
              <w:tab/>
            </w:r>
            <w:r>
              <w:rPr>
                <w:noProof/>
                <w:webHidden/>
              </w:rPr>
              <w:fldChar w:fldCharType="begin"/>
            </w:r>
            <w:r w:rsidR="00A54E33">
              <w:rPr>
                <w:noProof/>
                <w:webHidden/>
              </w:rPr>
              <w:instrText xml:space="preserve"> PAGEREF _Toc451435450 \h </w:instrText>
            </w:r>
            <w:r>
              <w:rPr>
                <w:noProof/>
                <w:webHidden/>
              </w:rPr>
            </w:r>
            <w:r>
              <w:rPr>
                <w:noProof/>
                <w:webHidden/>
              </w:rPr>
              <w:fldChar w:fldCharType="separate"/>
            </w:r>
            <w:r w:rsidR="00A54E33">
              <w:rPr>
                <w:noProof/>
                <w:webHidden/>
              </w:rPr>
              <w:t>8</w:t>
            </w:r>
            <w:r>
              <w:rPr>
                <w:noProof/>
                <w:webHidden/>
              </w:rPr>
              <w:fldChar w:fldCharType="end"/>
            </w:r>
          </w:hyperlink>
        </w:p>
        <w:p w:rsidR="00A54E33" w:rsidRDefault="00020F25">
          <w:pPr>
            <w:pStyle w:val="TOC3"/>
            <w:tabs>
              <w:tab w:val="right" w:leader="dot" w:pos="9350"/>
            </w:tabs>
            <w:rPr>
              <w:rFonts w:eastAsiaTheme="minorEastAsia"/>
              <w:noProof/>
            </w:rPr>
          </w:pPr>
          <w:hyperlink w:anchor="_Toc451435451" w:history="1">
            <w:r w:rsidR="00A54E33" w:rsidRPr="00586F28">
              <w:rPr>
                <w:rStyle w:val="Hyperlink"/>
                <w:noProof/>
              </w:rPr>
              <w:t>User interface hardware</w:t>
            </w:r>
            <w:r w:rsidR="00A54E33">
              <w:rPr>
                <w:noProof/>
                <w:webHidden/>
              </w:rPr>
              <w:tab/>
            </w:r>
            <w:r>
              <w:rPr>
                <w:noProof/>
                <w:webHidden/>
              </w:rPr>
              <w:fldChar w:fldCharType="begin"/>
            </w:r>
            <w:r w:rsidR="00A54E33">
              <w:rPr>
                <w:noProof/>
                <w:webHidden/>
              </w:rPr>
              <w:instrText xml:space="preserve"> PAGEREF _Toc451435451 \h </w:instrText>
            </w:r>
            <w:r>
              <w:rPr>
                <w:noProof/>
                <w:webHidden/>
              </w:rPr>
            </w:r>
            <w:r>
              <w:rPr>
                <w:noProof/>
                <w:webHidden/>
              </w:rPr>
              <w:fldChar w:fldCharType="separate"/>
            </w:r>
            <w:r w:rsidR="00A54E33">
              <w:rPr>
                <w:noProof/>
                <w:webHidden/>
              </w:rPr>
              <w:t>8</w:t>
            </w:r>
            <w:r>
              <w:rPr>
                <w:noProof/>
                <w:webHidden/>
              </w:rPr>
              <w:fldChar w:fldCharType="end"/>
            </w:r>
          </w:hyperlink>
        </w:p>
        <w:p w:rsidR="00A54E33" w:rsidRDefault="00020F25">
          <w:pPr>
            <w:pStyle w:val="TOC3"/>
            <w:tabs>
              <w:tab w:val="right" w:leader="dot" w:pos="9350"/>
            </w:tabs>
            <w:rPr>
              <w:rFonts w:eastAsiaTheme="minorEastAsia"/>
              <w:noProof/>
            </w:rPr>
          </w:pPr>
          <w:hyperlink w:anchor="_Toc451435452" w:history="1">
            <w:r w:rsidR="00A54E33" w:rsidRPr="00586F28">
              <w:rPr>
                <w:rStyle w:val="Hyperlink"/>
                <w:noProof/>
              </w:rPr>
              <w:t>Things that did not work</w:t>
            </w:r>
            <w:r w:rsidR="00A54E33">
              <w:rPr>
                <w:noProof/>
                <w:webHidden/>
              </w:rPr>
              <w:tab/>
            </w:r>
            <w:r>
              <w:rPr>
                <w:noProof/>
                <w:webHidden/>
              </w:rPr>
              <w:fldChar w:fldCharType="begin"/>
            </w:r>
            <w:r w:rsidR="00A54E33">
              <w:rPr>
                <w:noProof/>
                <w:webHidden/>
              </w:rPr>
              <w:instrText xml:space="preserve"> PAGEREF _Toc451435452 \h </w:instrText>
            </w:r>
            <w:r>
              <w:rPr>
                <w:noProof/>
                <w:webHidden/>
              </w:rPr>
            </w:r>
            <w:r>
              <w:rPr>
                <w:noProof/>
                <w:webHidden/>
              </w:rPr>
              <w:fldChar w:fldCharType="separate"/>
            </w:r>
            <w:r w:rsidR="00A54E33">
              <w:rPr>
                <w:noProof/>
                <w:webHidden/>
              </w:rPr>
              <w:t>8</w:t>
            </w:r>
            <w:r>
              <w:rPr>
                <w:noProof/>
                <w:webHidden/>
              </w:rPr>
              <w:fldChar w:fldCharType="end"/>
            </w:r>
          </w:hyperlink>
        </w:p>
        <w:p w:rsidR="00A54E33" w:rsidRDefault="00020F25">
          <w:pPr>
            <w:pStyle w:val="TOC3"/>
            <w:tabs>
              <w:tab w:val="right" w:leader="dot" w:pos="9350"/>
            </w:tabs>
            <w:rPr>
              <w:rFonts w:eastAsiaTheme="minorEastAsia"/>
              <w:noProof/>
            </w:rPr>
          </w:pPr>
          <w:hyperlink w:anchor="_Toc451435453" w:history="1">
            <w:r w:rsidR="00A54E33" w:rsidRPr="00586F28">
              <w:rPr>
                <w:rStyle w:val="Hyperlink"/>
                <w:noProof/>
              </w:rPr>
              <w:t>Trails and tests</w:t>
            </w:r>
            <w:r w:rsidR="00A54E33">
              <w:rPr>
                <w:noProof/>
                <w:webHidden/>
              </w:rPr>
              <w:tab/>
            </w:r>
            <w:r>
              <w:rPr>
                <w:noProof/>
                <w:webHidden/>
              </w:rPr>
              <w:fldChar w:fldCharType="begin"/>
            </w:r>
            <w:r w:rsidR="00A54E33">
              <w:rPr>
                <w:noProof/>
                <w:webHidden/>
              </w:rPr>
              <w:instrText xml:space="preserve"> PAGEREF _Toc451435453 \h </w:instrText>
            </w:r>
            <w:r>
              <w:rPr>
                <w:noProof/>
                <w:webHidden/>
              </w:rPr>
            </w:r>
            <w:r>
              <w:rPr>
                <w:noProof/>
                <w:webHidden/>
              </w:rPr>
              <w:fldChar w:fldCharType="separate"/>
            </w:r>
            <w:r w:rsidR="00A54E33">
              <w:rPr>
                <w:noProof/>
                <w:webHidden/>
              </w:rPr>
              <w:t>8</w:t>
            </w:r>
            <w:r>
              <w:rPr>
                <w:noProof/>
                <w:webHidden/>
              </w:rPr>
              <w:fldChar w:fldCharType="end"/>
            </w:r>
          </w:hyperlink>
        </w:p>
        <w:p w:rsidR="00A54E33" w:rsidRDefault="00020F25">
          <w:pPr>
            <w:pStyle w:val="TOC1"/>
            <w:tabs>
              <w:tab w:val="right" w:leader="dot" w:pos="9350"/>
            </w:tabs>
            <w:rPr>
              <w:rFonts w:eastAsiaTheme="minorEastAsia"/>
              <w:noProof/>
            </w:rPr>
          </w:pPr>
          <w:hyperlink w:anchor="_Toc451435454" w:history="1">
            <w:r w:rsidR="00A54E33" w:rsidRPr="00586F28">
              <w:rPr>
                <w:rStyle w:val="Hyperlink"/>
                <w:noProof/>
              </w:rPr>
              <w:t>Results &amp; Conclusion:</w:t>
            </w:r>
            <w:r w:rsidR="00A54E33">
              <w:rPr>
                <w:noProof/>
                <w:webHidden/>
              </w:rPr>
              <w:tab/>
            </w:r>
            <w:r>
              <w:rPr>
                <w:noProof/>
                <w:webHidden/>
              </w:rPr>
              <w:fldChar w:fldCharType="begin"/>
            </w:r>
            <w:r w:rsidR="00A54E33">
              <w:rPr>
                <w:noProof/>
                <w:webHidden/>
              </w:rPr>
              <w:instrText xml:space="preserve"> PAGEREF _Toc451435454 \h </w:instrText>
            </w:r>
            <w:r>
              <w:rPr>
                <w:noProof/>
                <w:webHidden/>
              </w:rPr>
            </w:r>
            <w:r>
              <w:rPr>
                <w:noProof/>
                <w:webHidden/>
              </w:rPr>
              <w:fldChar w:fldCharType="separate"/>
            </w:r>
            <w:r w:rsidR="00A54E33">
              <w:rPr>
                <w:noProof/>
                <w:webHidden/>
              </w:rPr>
              <w:t>9</w:t>
            </w:r>
            <w:r>
              <w:rPr>
                <w:noProof/>
                <w:webHidden/>
              </w:rPr>
              <w:fldChar w:fldCharType="end"/>
            </w:r>
          </w:hyperlink>
        </w:p>
        <w:p w:rsidR="00A54E33" w:rsidRDefault="00020F25">
          <w:pPr>
            <w:pStyle w:val="TOC1"/>
            <w:tabs>
              <w:tab w:val="right" w:leader="dot" w:pos="9350"/>
            </w:tabs>
            <w:rPr>
              <w:rFonts w:eastAsiaTheme="minorEastAsia"/>
              <w:noProof/>
            </w:rPr>
          </w:pPr>
          <w:hyperlink w:anchor="_Toc451435455" w:history="1">
            <w:r w:rsidR="00A54E33" w:rsidRPr="00586F28">
              <w:rPr>
                <w:rStyle w:val="Hyperlink"/>
                <w:noProof/>
              </w:rPr>
              <w:t>Acknowledgements:</w:t>
            </w:r>
            <w:r w:rsidR="00A54E33">
              <w:rPr>
                <w:noProof/>
                <w:webHidden/>
              </w:rPr>
              <w:tab/>
            </w:r>
            <w:r>
              <w:rPr>
                <w:noProof/>
                <w:webHidden/>
              </w:rPr>
              <w:fldChar w:fldCharType="begin"/>
            </w:r>
            <w:r w:rsidR="00A54E33">
              <w:rPr>
                <w:noProof/>
                <w:webHidden/>
              </w:rPr>
              <w:instrText xml:space="preserve"> PAGEREF _Toc451435455 \h </w:instrText>
            </w:r>
            <w:r>
              <w:rPr>
                <w:noProof/>
                <w:webHidden/>
              </w:rPr>
            </w:r>
            <w:r>
              <w:rPr>
                <w:noProof/>
                <w:webHidden/>
              </w:rPr>
              <w:fldChar w:fldCharType="separate"/>
            </w:r>
            <w:r w:rsidR="00A54E33">
              <w:rPr>
                <w:noProof/>
                <w:webHidden/>
              </w:rPr>
              <w:t>11</w:t>
            </w:r>
            <w:r>
              <w:rPr>
                <w:noProof/>
                <w:webHidden/>
              </w:rPr>
              <w:fldChar w:fldCharType="end"/>
            </w:r>
          </w:hyperlink>
        </w:p>
        <w:p w:rsidR="00A54E33" w:rsidRDefault="00020F25">
          <w:pPr>
            <w:pStyle w:val="TOC1"/>
            <w:tabs>
              <w:tab w:val="right" w:leader="dot" w:pos="9350"/>
            </w:tabs>
            <w:rPr>
              <w:rFonts w:eastAsiaTheme="minorEastAsia"/>
              <w:noProof/>
            </w:rPr>
          </w:pPr>
          <w:hyperlink w:anchor="_Toc451435456" w:history="1">
            <w:r w:rsidR="00A54E33" w:rsidRPr="00586F28">
              <w:rPr>
                <w:rStyle w:val="Hyperlink"/>
                <w:noProof/>
              </w:rPr>
              <w:t>References:</w:t>
            </w:r>
            <w:r w:rsidR="00A54E33">
              <w:rPr>
                <w:noProof/>
                <w:webHidden/>
              </w:rPr>
              <w:tab/>
            </w:r>
            <w:r>
              <w:rPr>
                <w:noProof/>
                <w:webHidden/>
              </w:rPr>
              <w:fldChar w:fldCharType="begin"/>
            </w:r>
            <w:r w:rsidR="00A54E33">
              <w:rPr>
                <w:noProof/>
                <w:webHidden/>
              </w:rPr>
              <w:instrText xml:space="preserve"> PAGEREF _Toc451435456 \h </w:instrText>
            </w:r>
            <w:r>
              <w:rPr>
                <w:noProof/>
                <w:webHidden/>
              </w:rPr>
            </w:r>
            <w:r>
              <w:rPr>
                <w:noProof/>
                <w:webHidden/>
              </w:rPr>
              <w:fldChar w:fldCharType="separate"/>
            </w:r>
            <w:r w:rsidR="00A54E33">
              <w:rPr>
                <w:noProof/>
                <w:webHidden/>
              </w:rPr>
              <w:t>12</w:t>
            </w:r>
            <w:r>
              <w:rPr>
                <w:noProof/>
                <w:webHidden/>
              </w:rPr>
              <w:fldChar w:fldCharType="end"/>
            </w:r>
          </w:hyperlink>
        </w:p>
        <w:p w:rsidR="00A54E33" w:rsidRDefault="00020F25">
          <w:pPr>
            <w:pStyle w:val="TOC1"/>
            <w:tabs>
              <w:tab w:val="right" w:leader="dot" w:pos="9350"/>
            </w:tabs>
            <w:rPr>
              <w:rFonts w:eastAsiaTheme="minorEastAsia"/>
              <w:noProof/>
            </w:rPr>
          </w:pPr>
          <w:hyperlink w:anchor="_Toc451435457" w:history="1">
            <w:r w:rsidR="00A54E33" w:rsidRPr="00586F28">
              <w:rPr>
                <w:rStyle w:val="Hyperlink"/>
                <w:noProof/>
              </w:rPr>
              <w:t>Appendix 1: Code:</w:t>
            </w:r>
            <w:r w:rsidR="00A54E33">
              <w:rPr>
                <w:noProof/>
                <w:webHidden/>
              </w:rPr>
              <w:tab/>
            </w:r>
            <w:r>
              <w:rPr>
                <w:noProof/>
                <w:webHidden/>
              </w:rPr>
              <w:fldChar w:fldCharType="begin"/>
            </w:r>
            <w:r w:rsidR="00A54E33">
              <w:rPr>
                <w:noProof/>
                <w:webHidden/>
              </w:rPr>
              <w:instrText xml:space="preserve"> PAGEREF _Toc451435457 \h </w:instrText>
            </w:r>
            <w:r>
              <w:rPr>
                <w:noProof/>
                <w:webHidden/>
              </w:rPr>
            </w:r>
            <w:r>
              <w:rPr>
                <w:noProof/>
                <w:webHidden/>
              </w:rPr>
              <w:fldChar w:fldCharType="separate"/>
            </w:r>
            <w:r w:rsidR="00A54E33">
              <w:rPr>
                <w:noProof/>
                <w:webHidden/>
              </w:rPr>
              <w:t>13</w:t>
            </w:r>
            <w:r>
              <w:rPr>
                <w:noProof/>
                <w:webHidden/>
              </w:rPr>
              <w:fldChar w:fldCharType="end"/>
            </w:r>
          </w:hyperlink>
        </w:p>
        <w:p w:rsidR="00A54E33" w:rsidRDefault="00020F25">
          <w:pPr>
            <w:pStyle w:val="TOC1"/>
            <w:tabs>
              <w:tab w:val="right" w:leader="dot" w:pos="9350"/>
            </w:tabs>
            <w:rPr>
              <w:rFonts w:eastAsiaTheme="minorEastAsia"/>
              <w:noProof/>
            </w:rPr>
          </w:pPr>
          <w:hyperlink w:anchor="_Toc451435458" w:history="1">
            <w:r w:rsidR="00A54E33" w:rsidRPr="00586F28">
              <w:rPr>
                <w:rStyle w:val="Hyperlink"/>
                <w:rFonts w:ascii="Arial" w:hAnsi="Arial" w:cs="Arial"/>
                <w:noProof/>
              </w:rPr>
              <w:t>Appendix 2: Schematic of your hardware:</w:t>
            </w:r>
            <w:r w:rsidR="00A54E33">
              <w:rPr>
                <w:noProof/>
                <w:webHidden/>
              </w:rPr>
              <w:tab/>
            </w:r>
            <w:r>
              <w:rPr>
                <w:noProof/>
                <w:webHidden/>
              </w:rPr>
              <w:fldChar w:fldCharType="begin"/>
            </w:r>
            <w:r w:rsidR="00A54E33">
              <w:rPr>
                <w:noProof/>
                <w:webHidden/>
              </w:rPr>
              <w:instrText xml:space="preserve"> PAGEREF _Toc451435458 \h </w:instrText>
            </w:r>
            <w:r>
              <w:rPr>
                <w:noProof/>
                <w:webHidden/>
              </w:rPr>
            </w:r>
            <w:r>
              <w:rPr>
                <w:noProof/>
                <w:webHidden/>
              </w:rPr>
              <w:fldChar w:fldCharType="separate"/>
            </w:r>
            <w:r w:rsidR="00A54E33">
              <w:rPr>
                <w:noProof/>
                <w:webHidden/>
              </w:rPr>
              <w:t>35</w:t>
            </w:r>
            <w:r>
              <w:rPr>
                <w:noProof/>
                <w:webHidden/>
              </w:rPr>
              <w:fldChar w:fldCharType="end"/>
            </w:r>
          </w:hyperlink>
        </w:p>
        <w:p w:rsidR="00A54E33" w:rsidRDefault="00020F25">
          <w:pPr>
            <w:pStyle w:val="TOC1"/>
            <w:tabs>
              <w:tab w:val="right" w:leader="dot" w:pos="9350"/>
            </w:tabs>
            <w:rPr>
              <w:rFonts w:eastAsiaTheme="minorEastAsia"/>
              <w:noProof/>
            </w:rPr>
          </w:pPr>
          <w:hyperlink w:anchor="_Toc451435459" w:history="1">
            <w:r w:rsidR="00A54E33" w:rsidRPr="00586F28">
              <w:rPr>
                <w:rStyle w:val="Hyperlink"/>
                <w:noProof/>
              </w:rPr>
              <w:t>Appendix 3: Software/parts list:</w:t>
            </w:r>
            <w:r w:rsidR="00A54E33">
              <w:rPr>
                <w:noProof/>
                <w:webHidden/>
              </w:rPr>
              <w:tab/>
            </w:r>
            <w:r>
              <w:rPr>
                <w:noProof/>
                <w:webHidden/>
              </w:rPr>
              <w:fldChar w:fldCharType="begin"/>
            </w:r>
            <w:r w:rsidR="00A54E33">
              <w:rPr>
                <w:noProof/>
                <w:webHidden/>
              </w:rPr>
              <w:instrText xml:space="preserve"> PAGEREF _Toc451435459 \h </w:instrText>
            </w:r>
            <w:r>
              <w:rPr>
                <w:noProof/>
                <w:webHidden/>
              </w:rPr>
            </w:r>
            <w:r>
              <w:rPr>
                <w:noProof/>
                <w:webHidden/>
              </w:rPr>
              <w:fldChar w:fldCharType="separate"/>
            </w:r>
            <w:r w:rsidR="00A54E33">
              <w:rPr>
                <w:noProof/>
                <w:webHidden/>
              </w:rPr>
              <w:t>36</w:t>
            </w:r>
            <w:r>
              <w:rPr>
                <w:noProof/>
                <w:webHidden/>
              </w:rPr>
              <w:fldChar w:fldCharType="end"/>
            </w:r>
          </w:hyperlink>
        </w:p>
        <w:p w:rsidR="00A54E33" w:rsidRDefault="00020F25">
          <w:pPr>
            <w:pStyle w:val="TOC2"/>
            <w:tabs>
              <w:tab w:val="right" w:leader="dot" w:pos="9350"/>
            </w:tabs>
            <w:rPr>
              <w:rFonts w:eastAsiaTheme="minorEastAsia"/>
              <w:noProof/>
            </w:rPr>
          </w:pPr>
          <w:hyperlink w:anchor="_Toc451435460" w:history="1">
            <w:r w:rsidR="00A54E33" w:rsidRPr="00586F28">
              <w:rPr>
                <w:rStyle w:val="Hyperlink"/>
                <w:noProof/>
              </w:rPr>
              <w:t>SOFTWARE:</w:t>
            </w:r>
            <w:r w:rsidR="00A54E33">
              <w:rPr>
                <w:noProof/>
                <w:webHidden/>
              </w:rPr>
              <w:tab/>
            </w:r>
            <w:r>
              <w:rPr>
                <w:noProof/>
                <w:webHidden/>
              </w:rPr>
              <w:fldChar w:fldCharType="begin"/>
            </w:r>
            <w:r w:rsidR="00A54E33">
              <w:rPr>
                <w:noProof/>
                <w:webHidden/>
              </w:rPr>
              <w:instrText xml:space="preserve"> PAGEREF _Toc451435460 \h </w:instrText>
            </w:r>
            <w:r>
              <w:rPr>
                <w:noProof/>
                <w:webHidden/>
              </w:rPr>
            </w:r>
            <w:r>
              <w:rPr>
                <w:noProof/>
                <w:webHidden/>
              </w:rPr>
              <w:fldChar w:fldCharType="separate"/>
            </w:r>
            <w:r w:rsidR="00A54E33">
              <w:rPr>
                <w:noProof/>
                <w:webHidden/>
              </w:rPr>
              <w:t>36</w:t>
            </w:r>
            <w:r>
              <w:rPr>
                <w:noProof/>
                <w:webHidden/>
              </w:rPr>
              <w:fldChar w:fldCharType="end"/>
            </w:r>
          </w:hyperlink>
        </w:p>
        <w:p w:rsidR="00A54E33" w:rsidRDefault="00020F25">
          <w:pPr>
            <w:pStyle w:val="TOC2"/>
            <w:tabs>
              <w:tab w:val="right" w:leader="dot" w:pos="9350"/>
            </w:tabs>
            <w:rPr>
              <w:rFonts w:eastAsiaTheme="minorEastAsia"/>
              <w:noProof/>
            </w:rPr>
          </w:pPr>
          <w:hyperlink w:anchor="_Toc451435461" w:history="1">
            <w:r w:rsidR="00A54E33" w:rsidRPr="00586F28">
              <w:rPr>
                <w:rStyle w:val="Hyperlink"/>
                <w:noProof/>
              </w:rPr>
              <w:t>HARDWARE:</w:t>
            </w:r>
            <w:r w:rsidR="00A54E33">
              <w:rPr>
                <w:noProof/>
                <w:webHidden/>
              </w:rPr>
              <w:tab/>
            </w:r>
            <w:r>
              <w:rPr>
                <w:noProof/>
                <w:webHidden/>
              </w:rPr>
              <w:fldChar w:fldCharType="begin"/>
            </w:r>
            <w:r w:rsidR="00A54E33">
              <w:rPr>
                <w:noProof/>
                <w:webHidden/>
              </w:rPr>
              <w:instrText xml:space="preserve"> PAGEREF _Toc451435461 \h </w:instrText>
            </w:r>
            <w:r>
              <w:rPr>
                <w:noProof/>
                <w:webHidden/>
              </w:rPr>
            </w:r>
            <w:r>
              <w:rPr>
                <w:noProof/>
                <w:webHidden/>
              </w:rPr>
              <w:fldChar w:fldCharType="separate"/>
            </w:r>
            <w:r w:rsidR="00A54E33">
              <w:rPr>
                <w:noProof/>
                <w:webHidden/>
              </w:rPr>
              <w:t>36</w:t>
            </w:r>
            <w:r>
              <w:rPr>
                <w:noProof/>
                <w:webHidden/>
              </w:rPr>
              <w:fldChar w:fldCharType="end"/>
            </w:r>
          </w:hyperlink>
        </w:p>
        <w:p w:rsidR="00A54E33" w:rsidRDefault="00020F25">
          <w:pPr>
            <w:pStyle w:val="TOC1"/>
            <w:tabs>
              <w:tab w:val="right" w:leader="dot" w:pos="9350"/>
            </w:tabs>
            <w:rPr>
              <w:rFonts w:eastAsiaTheme="minorEastAsia"/>
              <w:noProof/>
            </w:rPr>
          </w:pPr>
          <w:hyperlink w:anchor="_Toc451435462" w:history="1">
            <w:r w:rsidR="00A54E33" w:rsidRPr="00586F28">
              <w:rPr>
                <w:rStyle w:val="Hyperlink"/>
                <w:noProof/>
              </w:rPr>
              <w:t>Appendix 4: Work distribution:</w:t>
            </w:r>
            <w:r w:rsidR="00A54E33">
              <w:rPr>
                <w:noProof/>
                <w:webHidden/>
              </w:rPr>
              <w:tab/>
            </w:r>
            <w:r>
              <w:rPr>
                <w:noProof/>
                <w:webHidden/>
              </w:rPr>
              <w:fldChar w:fldCharType="begin"/>
            </w:r>
            <w:r w:rsidR="00A54E33">
              <w:rPr>
                <w:noProof/>
                <w:webHidden/>
              </w:rPr>
              <w:instrText xml:space="preserve"> PAGEREF _Toc451435462 \h </w:instrText>
            </w:r>
            <w:r>
              <w:rPr>
                <w:noProof/>
                <w:webHidden/>
              </w:rPr>
            </w:r>
            <w:r>
              <w:rPr>
                <w:noProof/>
                <w:webHidden/>
              </w:rPr>
              <w:fldChar w:fldCharType="separate"/>
            </w:r>
            <w:r w:rsidR="00A54E33">
              <w:rPr>
                <w:noProof/>
                <w:webHidden/>
              </w:rPr>
              <w:t>37</w:t>
            </w:r>
            <w:r>
              <w:rPr>
                <w:noProof/>
                <w:webHidden/>
              </w:rPr>
              <w:fldChar w:fldCharType="end"/>
            </w:r>
          </w:hyperlink>
        </w:p>
        <w:p w:rsidR="00A54E33" w:rsidRDefault="00020F25">
          <w:pPr>
            <w:pStyle w:val="TOC1"/>
            <w:tabs>
              <w:tab w:val="right" w:leader="dot" w:pos="9350"/>
            </w:tabs>
            <w:rPr>
              <w:rFonts w:eastAsiaTheme="minorEastAsia"/>
              <w:noProof/>
            </w:rPr>
          </w:pPr>
          <w:hyperlink w:anchor="_Toc451435463" w:history="1">
            <w:r w:rsidR="00A54E33" w:rsidRPr="00586F28">
              <w:rPr>
                <w:rStyle w:val="Hyperlink"/>
                <w:noProof/>
              </w:rPr>
              <w:t>Appendix 6: Project timeline:</w:t>
            </w:r>
            <w:r w:rsidR="00A54E33">
              <w:rPr>
                <w:noProof/>
                <w:webHidden/>
              </w:rPr>
              <w:tab/>
            </w:r>
            <w:r>
              <w:rPr>
                <w:noProof/>
                <w:webHidden/>
              </w:rPr>
              <w:fldChar w:fldCharType="begin"/>
            </w:r>
            <w:r w:rsidR="00A54E33">
              <w:rPr>
                <w:noProof/>
                <w:webHidden/>
              </w:rPr>
              <w:instrText xml:space="preserve"> PAGEREF _Toc451435463 \h </w:instrText>
            </w:r>
            <w:r>
              <w:rPr>
                <w:noProof/>
                <w:webHidden/>
              </w:rPr>
            </w:r>
            <w:r>
              <w:rPr>
                <w:noProof/>
                <w:webHidden/>
              </w:rPr>
              <w:fldChar w:fldCharType="separate"/>
            </w:r>
            <w:r w:rsidR="00A54E33">
              <w:rPr>
                <w:noProof/>
                <w:webHidden/>
              </w:rPr>
              <w:t>38</w:t>
            </w:r>
            <w:r>
              <w:rPr>
                <w:noProof/>
                <w:webHidden/>
              </w:rPr>
              <w:fldChar w:fldCharType="end"/>
            </w:r>
          </w:hyperlink>
        </w:p>
        <w:p w:rsidR="00CD7500" w:rsidRPr="00233F48" w:rsidRDefault="00020F25" w:rsidP="00233F48">
          <w:pPr>
            <w:rPr>
              <w:b/>
              <w:bCs/>
              <w:noProof/>
            </w:rPr>
          </w:pPr>
          <w:r>
            <w:rPr>
              <w:b/>
              <w:bCs/>
              <w:noProof/>
            </w:rPr>
            <w:fldChar w:fldCharType="end"/>
          </w:r>
        </w:p>
      </w:sdtContent>
    </w:sdt>
    <w:p w:rsidR="00CD7500" w:rsidRDefault="00A80DBC" w:rsidP="0010151E">
      <w:pPr>
        <w:pStyle w:val="Heading1"/>
      </w:pPr>
      <w:bookmarkStart w:id="1" w:name="_Toc451435435"/>
      <w:r w:rsidRPr="00A80DBC">
        <w:lastRenderedPageBreak/>
        <w:t>Introduction:</w:t>
      </w:r>
      <w:bookmarkEnd w:id="1"/>
    </w:p>
    <w:p w:rsidR="00A80DBC" w:rsidRPr="00A80DBC" w:rsidRDefault="00A80DBC" w:rsidP="00A80DBC">
      <w:pPr>
        <w:rPr>
          <w:rFonts w:cs="Arial"/>
          <w:sz w:val="24"/>
        </w:rPr>
      </w:pPr>
      <w:r w:rsidRPr="00A80DBC">
        <w:rPr>
          <w:rFonts w:cs="Arial"/>
          <w:sz w:val="24"/>
        </w:rPr>
        <w:t>Our project aims to develop an android based application that can assist paralyzed person to control their room environment to some extent. The idea is to make him independent enough so that he becomes able to perform simple tasks without constant assistance. This app will help patients to be independent and not rely on an assistant to be around them 24/7. This application will also reduce the frustration level that is easily known phenomenon among these people.</w:t>
      </w:r>
    </w:p>
    <w:p w:rsidR="00A80DBC" w:rsidRDefault="00A80DBC" w:rsidP="00A80DBC">
      <w:pPr>
        <w:pStyle w:val="NormalWeb"/>
        <w:spacing w:before="0" w:beforeAutospacing="0" w:after="0" w:afterAutospacing="0"/>
        <w:jc w:val="both"/>
        <w:rPr>
          <w:rFonts w:asciiTheme="minorHAnsi" w:hAnsiTheme="minorHAnsi" w:cs="Arial"/>
          <w:bCs/>
        </w:rPr>
      </w:pPr>
      <w:r w:rsidRPr="0010151E">
        <w:rPr>
          <w:rFonts w:asciiTheme="minorHAnsi" w:hAnsiTheme="minorHAnsi" w:cs="Arial"/>
          <w:bCs/>
        </w:rPr>
        <w:t xml:space="preserve">The application will allow users to operate switches using simply their facial gestures. For example: </w:t>
      </w:r>
      <w:r>
        <w:rPr>
          <w:rFonts w:asciiTheme="minorHAnsi" w:hAnsiTheme="minorHAnsi" w:cs="Arial"/>
          <w:bCs/>
        </w:rPr>
        <w:t>wink of an eye</w:t>
      </w:r>
      <w:r w:rsidRPr="0010151E">
        <w:rPr>
          <w:rFonts w:asciiTheme="minorHAnsi" w:hAnsiTheme="minorHAnsi" w:cs="Arial"/>
          <w:bCs/>
        </w:rPr>
        <w:t>, will signal the application to switch the fan ON. Controllo is designed specifically for users with very limited physical movement. Because no other muscle, be it hands or legs, is involved, Controllo becomes the ideal solution.</w:t>
      </w:r>
    </w:p>
    <w:p w:rsidR="00A80DBC" w:rsidRPr="00A80DBC" w:rsidRDefault="00A80DBC" w:rsidP="00A80DBC">
      <w:pPr>
        <w:pStyle w:val="NormalWeb"/>
        <w:spacing w:before="0" w:beforeAutospacing="0" w:after="0" w:afterAutospacing="0"/>
        <w:jc w:val="both"/>
        <w:rPr>
          <w:rFonts w:asciiTheme="minorHAnsi" w:hAnsiTheme="minorHAnsi"/>
        </w:rPr>
      </w:pPr>
    </w:p>
    <w:p w:rsidR="00A80DBC" w:rsidRPr="0010151E" w:rsidRDefault="00A80DBC" w:rsidP="00A80DBC">
      <w:pPr>
        <w:pStyle w:val="NormalWeb"/>
        <w:spacing w:before="0" w:beforeAutospacing="0" w:after="0" w:afterAutospacing="0"/>
        <w:jc w:val="both"/>
        <w:rPr>
          <w:rFonts w:asciiTheme="minorHAnsi" w:hAnsiTheme="minorHAnsi"/>
        </w:rPr>
      </w:pPr>
      <w:r w:rsidRPr="0010151E">
        <w:rPr>
          <w:rFonts w:asciiTheme="minorHAnsi" w:hAnsiTheme="minorHAnsi" w:cs="Arial"/>
          <w:bCs/>
        </w:rPr>
        <w:t>How it works:</w:t>
      </w:r>
    </w:p>
    <w:p w:rsidR="00A80DBC" w:rsidRPr="00A80DBC" w:rsidRDefault="00A80DBC" w:rsidP="00A80DBC">
      <w:pPr>
        <w:pStyle w:val="NormalWeb"/>
        <w:spacing w:before="0" w:beforeAutospacing="0" w:after="0" w:afterAutospacing="0"/>
        <w:jc w:val="both"/>
        <w:rPr>
          <w:rFonts w:asciiTheme="minorHAnsi" w:hAnsiTheme="minorHAnsi"/>
        </w:rPr>
      </w:pPr>
      <w:r w:rsidRPr="0010151E">
        <w:rPr>
          <w:rFonts w:asciiTheme="minorHAnsi" w:hAnsiTheme="minorHAnsi" w:cs="Arial"/>
          <w:bCs/>
        </w:rPr>
        <w:t xml:space="preserve">This application will run on most versions of Android operating system. The smartphone will be placed in a way where the camera is directly pointed at the user’s face. The app will utilize the camera of the smartphone to capture user gestures. </w:t>
      </w:r>
    </w:p>
    <w:p w:rsidR="00A80DBC" w:rsidRPr="0010151E" w:rsidRDefault="00A80DBC" w:rsidP="00A80DBC">
      <w:pPr>
        <w:pStyle w:val="NormalWeb"/>
        <w:numPr>
          <w:ilvl w:val="0"/>
          <w:numId w:val="15"/>
        </w:numPr>
        <w:spacing w:before="0" w:beforeAutospacing="0" w:after="0" w:afterAutospacing="0"/>
        <w:jc w:val="both"/>
        <w:textAlignment w:val="baseline"/>
        <w:rPr>
          <w:rFonts w:asciiTheme="minorHAnsi" w:hAnsiTheme="minorHAnsi" w:cs="Arial"/>
          <w:bCs/>
        </w:rPr>
      </w:pPr>
      <w:r>
        <w:rPr>
          <w:rFonts w:asciiTheme="minorHAnsi" w:hAnsiTheme="minorHAnsi" w:cs="Arial"/>
          <w:bCs/>
        </w:rPr>
        <w:t>User makes a facial gesture</w:t>
      </w:r>
    </w:p>
    <w:p w:rsidR="00A80DBC" w:rsidRPr="0010151E" w:rsidRDefault="00A80DBC" w:rsidP="00A80DBC">
      <w:pPr>
        <w:pStyle w:val="NormalWeb"/>
        <w:numPr>
          <w:ilvl w:val="0"/>
          <w:numId w:val="15"/>
        </w:numPr>
        <w:spacing w:before="0" w:beforeAutospacing="0" w:after="0" w:afterAutospacing="0"/>
        <w:jc w:val="both"/>
        <w:textAlignment w:val="baseline"/>
        <w:rPr>
          <w:rFonts w:asciiTheme="minorHAnsi" w:hAnsiTheme="minorHAnsi" w:cs="Arial"/>
          <w:bCs/>
        </w:rPr>
      </w:pPr>
      <w:r w:rsidRPr="0010151E">
        <w:rPr>
          <w:rFonts w:asciiTheme="minorHAnsi" w:hAnsiTheme="minorHAnsi" w:cs="Arial"/>
          <w:bCs/>
        </w:rPr>
        <w:t>Camera captures the gesture</w:t>
      </w:r>
    </w:p>
    <w:p w:rsidR="00A80DBC" w:rsidRPr="0010151E" w:rsidRDefault="00A80DBC" w:rsidP="00A80DBC">
      <w:pPr>
        <w:pStyle w:val="NormalWeb"/>
        <w:numPr>
          <w:ilvl w:val="0"/>
          <w:numId w:val="15"/>
        </w:numPr>
        <w:spacing w:before="0" w:beforeAutospacing="0" w:after="0" w:afterAutospacing="0"/>
        <w:jc w:val="both"/>
        <w:textAlignment w:val="baseline"/>
        <w:rPr>
          <w:rFonts w:asciiTheme="minorHAnsi" w:hAnsiTheme="minorHAnsi" w:cs="Arial"/>
          <w:bCs/>
        </w:rPr>
      </w:pPr>
      <w:r w:rsidRPr="0010151E">
        <w:rPr>
          <w:rFonts w:asciiTheme="minorHAnsi" w:hAnsiTheme="minorHAnsi" w:cs="Arial"/>
          <w:bCs/>
        </w:rPr>
        <w:t xml:space="preserve">Application processes the gesture to </w:t>
      </w:r>
      <w:r>
        <w:rPr>
          <w:rFonts w:asciiTheme="minorHAnsi" w:hAnsiTheme="minorHAnsi" w:cs="Arial"/>
          <w:bCs/>
        </w:rPr>
        <w:t>do</w:t>
      </w:r>
      <w:r w:rsidRPr="0010151E">
        <w:rPr>
          <w:rFonts w:asciiTheme="minorHAnsi" w:hAnsiTheme="minorHAnsi" w:cs="Arial"/>
          <w:bCs/>
        </w:rPr>
        <w:t xml:space="preserve"> what it is meant to do</w:t>
      </w:r>
    </w:p>
    <w:p w:rsidR="00A80DBC" w:rsidRPr="0010151E" w:rsidRDefault="00A80DBC" w:rsidP="00A80DBC">
      <w:pPr>
        <w:pStyle w:val="NormalWeb"/>
        <w:spacing w:before="0" w:beforeAutospacing="0" w:after="0" w:afterAutospacing="0"/>
        <w:ind w:firstLine="720"/>
        <w:jc w:val="both"/>
        <w:rPr>
          <w:rFonts w:asciiTheme="minorHAnsi" w:hAnsiTheme="minorHAnsi"/>
        </w:rPr>
      </w:pPr>
      <w:r w:rsidRPr="0010151E">
        <w:rPr>
          <w:rFonts w:asciiTheme="minorHAnsi" w:hAnsiTheme="minorHAnsi" w:cs="Arial"/>
          <w:bCs/>
        </w:rPr>
        <w:t xml:space="preserve">Example: </w:t>
      </w:r>
    </w:p>
    <w:p w:rsidR="00A80DBC" w:rsidRPr="0010151E" w:rsidRDefault="00A80DBC" w:rsidP="00A80DBC">
      <w:pPr>
        <w:pStyle w:val="NormalWeb"/>
        <w:numPr>
          <w:ilvl w:val="0"/>
          <w:numId w:val="16"/>
        </w:numPr>
        <w:spacing w:before="0" w:beforeAutospacing="0" w:after="0" w:afterAutospacing="0"/>
        <w:jc w:val="both"/>
        <w:textAlignment w:val="baseline"/>
        <w:rPr>
          <w:rFonts w:asciiTheme="minorHAnsi" w:hAnsiTheme="minorHAnsi" w:cs="Arial"/>
          <w:bCs/>
        </w:rPr>
      </w:pPr>
      <w:r>
        <w:rPr>
          <w:rFonts w:asciiTheme="minorHAnsi" w:hAnsiTheme="minorHAnsi" w:cs="Arial"/>
          <w:bCs/>
        </w:rPr>
        <w:t>Wink</w:t>
      </w:r>
      <w:r w:rsidRPr="0010151E">
        <w:rPr>
          <w:rFonts w:asciiTheme="minorHAnsi" w:hAnsiTheme="minorHAnsi" w:cs="Arial"/>
          <w:bCs/>
        </w:rPr>
        <w:t xml:space="preserve"> = switch the fan ON</w:t>
      </w:r>
    </w:p>
    <w:p w:rsidR="00A80DBC" w:rsidRPr="0010151E" w:rsidRDefault="00A80DBC" w:rsidP="00A80DBC">
      <w:pPr>
        <w:pStyle w:val="NormalWeb"/>
        <w:numPr>
          <w:ilvl w:val="0"/>
          <w:numId w:val="16"/>
        </w:numPr>
        <w:spacing w:before="0" w:beforeAutospacing="0" w:after="0" w:afterAutospacing="0"/>
        <w:jc w:val="both"/>
        <w:textAlignment w:val="baseline"/>
        <w:rPr>
          <w:rFonts w:asciiTheme="minorHAnsi" w:hAnsiTheme="minorHAnsi" w:cs="Arial"/>
          <w:bCs/>
        </w:rPr>
      </w:pPr>
      <w:r>
        <w:rPr>
          <w:rFonts w:asciiTheme="minorHAnsi" w:hAnsiTheme="minorHAnsi" w:cs="Arial"/>
          <w:bCs/>
        </w:rPr>
        <w:t>Wink with smile</w:t>
      </w:r>
      <w:r w:rsidRPr="0010151E">
        <w:rPr>
          <w:rFonts w:asciiTheme="minorHAnsi" w:hAnsiTheme="minorHAnsi" w:cs="Arial"/>
          <w:bCs/>
        </w:rPr>
        <w:t xml:space="preserve"> = switch the lights OFF</w:t>
      </w:r>
    </w:p>
    <w:p w:rsidR="00A80DBC" w:rsidRPr="0010151E" w:rsidRDefault="00A80DBC" w:rsidP="00A80DBC">
      <w:pPr>
        <w:pStyle w:val="NormalWeb"/>
        <w:numPr>
          <w:ilvl w:val="0"/>
          <w:numId w:val="17"/>
        </w:numPr>
        <w:spacing w:before="0" w:beforeAutospacing="0" w:after="0" w:afterAutospacing="0"/>
        <w:jc w:val="both"/>
        <w:textAlignment w:val="baseline"/>
        <w:rPr>
          <w:rFonts w:asciiTheme="minorHAnsi" w:hAnsiTheme="minorHAnsi" w:cs="Arial"/>
          <w:bCs/>
        </w:rPr>
      </w:pPr>
      <w:r w:rsidRPr="0010151E">
        <w:rPr>
          <w:rFonts w:asciiTheme="minorHAnsi" w:hAnsiTheme="minorHAnsi" w:cs="Arial"/>
          <w:bCs/>
        </w:rPr>
        <w:t>Application sends a signal to the arduino through bluetooth</w:t>
      </w:r>
    </w:p>
    <w:p w:rsidR="00A80DBC" w:rsidRPr="0010151E" w:rsidRDefault="00A80DBC" w:rsidP="00A80DBC">
      <w:pPr>
        <w:pStyle w:val="NormalWeb"/>
        <w:numPr>
          <w:ilvl w:val="0"/>
          <w:numId w:val="17"/>
        </w:numPr>
        <w:spacing w:before="0" w:beforeAutospacing="0" w:after="0" w:afterAutospacing="0"/>
        <w:jc w:val="both"/>
        <w:textAlignment w:val="baseline"/>
        <w:rPr>
          <w:rFonts w:asciiTheme="minorHAnsi" w:hAnsiTheme="minorHAnsi" w:cs="Arial"/>
          <w:bCs/>
        </w:rPr>
      </w:pPr>
      <w:r w:rsidRPr="0010151E">
        <w:rPr>
          <w:rFonts w:asciiTheme="minorHAnsi" w:hAnsiTheme="minorHAnsi" w:cs="Arial"/>
          <w:bCs/>
        </w:rPr>
        <w:t>Arduino receives the signal</w:t>
      </w:r>
    </w:p>
    <w:p w:rsidR="00A80DBC" w:rsidRPr="0010151E" w:rsidRDefault="00A80DBC" w:rsidP="00A80DBC">
      <w:pPr>
        <w:pStyle w:val="NormalWeb"/>
        <w:numPr>
          <w:ilvl w:val="0"/>
          <w:numId w:val="17"/>
        </w:numPr>
        <w:spacing w:before="0" w:beforeAutospacing="0" w:after="0" w:afterAutospacing="0"/>
        <w:jc w:val="both"/>
        <w:textAlignment w:val="baseline"/>
        <w:rPr>
          <w:rFonts w:asciiTheme="minorHAnsi" w:hAnsiTheme="minorHAnsi" w:cs="Arial"/>
          <w:bCs/>
        </w:rPr>
      </w:pPr>
      <w:r w:rsidRPr="0010151E">
        <w:rPr>
          <w:rFonts w:asciiTheme="minorHAnsi" w:hAnsiTheme="minorHAnsi" w:cs="Arial"/>
          <w:bCs/>
        </w:rPr>
        <w:t>Arduino controls the specific relay (which acts as a switch) to operate the circuit of the relevant appliance connected to it.</w:t>
      </w:r>
    </w:p>
    <w:p w:rsidR="00A80DBC" w:rsidRPr="0010151E" w:rsidRDefault="00A80DBC" w:rsidP="00A80DBC">
      <w:pPr>
        <w:jc w:val="both"/>
        <w:rPr>
          <w:rFonts w:cs="Times New Roman"/>
          <w:sz w:val="24"/>
          <w:szCs w:val="24"/>
        </w:rPr>
      </w:pPr>
    </w:p>
    <w:p w:rsidR="00A80DBC" w:rsidRPr="0010151E" w:rsidRDefault="00A80DBC" w:rsidP="00A80DBC">
      <w:pPr>
        <w:pStyle w:val="NormalWeb"/>
        <w:spacing w:before="0" w:beforeAutospacing="0" w:after="0" w:afterAutospacing="0"/>
        <w:jc w:val="both"/>
        <w:rPr>
          <w:rFonts w:asciiTheme="minorHAnsi" w:hAnsiTheme="minorHAnsi"/>
        </w:rPr>
      </w:pPr>
      <w:r w:rsidRPr="0010151E">
        <w:rPr>
          <w:rFonts w:asciiTheme="minorHAnsi" w:hAnsiTheme="minorHAnsi" w:cs="Arial"/>
          <w:bCs/>
        </w:rPr>
        <w:t>Controllo falls under the domain of assistive technology. Although there have been numerous efforts under this domain, there is still a vast area unexplored. This application aims to improve the quality of life of paralyzed people by granting them the power to independently control their room appliances.</w:t>
      </w:r>
    </w:p>
    <w:p w:rsidR="00FF7C3A" w:rsidRDefault="00FF7C3A" w:rsidP="00740953">
      <w:pPr>
        <w:pStyle w:val="Heading1"/>
        <w:jc w:val="both"/>
      </w:pPr>
      <w:r>
        <w:br w:type="page"/>
      </w:r>
    </w:p>
    <w:p w:rsidR="002E338F" w:rsidRDefault="00A80DBC" w:rsidP="006E07DA">
      <w:pPr>
        <w:pStyle w:val="Heading1"/>
      </w:pPr>
      <w:bookmarkStart w:id="2" w:name="_Toc438813188"/>
      <w:bookmarkStart w:id="3" w:name="_Toc451435436"/>
      <w:r>
        <w:lastRenderedPageBreak/>
        <w:t>High Level Design</w:t>
      </w:r>
      <w:r w:rsidR="006E07DA" w:rsidRPr="006E07DA">
        <w:t>:</w:t>
      </w:r>
      <w:bookmarkEnd w:id="2"/>
      <w:bookmarkEnd w:id="3"/>
    </w:p>
    <w:p w:rsidR="00A80DBC" w:rsidRPr="00A80DBC" w:rsidRDefault="00A80DBC" w:rsidP="00A80DBC"/>
    <w:p w:rsidR="00A80DBC" w:rsidRDefault="00A80DBC" w:rsidP="00A80DBC">
      <w:pPr>
        <w:pStyle w:val="Heading2"/>
      </w:pPr>
      <w:bookmarkStart w:id="4" w:name="_Toc451435437"/>
      <w:r w:rsidRPr="00A80DBC">
        <w:t>Rationale and sources of your project idea</w:t>
      </w:r>
      <w:bookmarkEnd w:id="4"/>
    </w:p>
    <w:p w:rsidR="00A80DBC" w:rsidRPr="00A80DBC" w:rsidRDefault="00A80DBC" w:rsidP="00A80DBC">
      <w:pPr>
        <w:rPr>
          <w:sz w:val="24"/>
        </w:rPr>
      </w:pPr>
      <w:r w:rsidRPr="00A80DBC">
        <w:rPr>
          <w:sz w:val="24"/>
        </w:rPr>
        <w:t>We aim to promote the use of technology to solve a problem in our surroundings. Stats.</w:t>
      </w:r>
    </w:p>
    <w:p w:rsidR="00A80DBC" w:rsidRPr="00A80DBC" w:rsidRDefault="00A80DBC" w:rsidP="00A80DBC">
      <w:pPr>
        <w:rPr>
          <w:sz w:val="24"/>
        </w:rPr>
      </w:pPr>
      <w:r w:rsidRPr="00A80DBC">
        <w:rPr>
          <w:sz w:val="24"/>
        </w:rPr>
        <w:t>Technology for gesture recognition and using Arduino to control the room appliances is available but nothing has been done in the domain of using facial gestures to control the room appliances. We wish to bridge that gap.</w:t>
      </w:r>
    </w:p>
    <w:p w:rsidR="002E338F" w:rsidRPr="00A80DBC" w:rsidRDefault="00A80DBC" w:rsidP="00A80DBC">
      <w:pPr>
        <w:rPr>
          <w:sz w:val="24"/>
        </w:rPr>
      </w:pPr>
      <w:r w:rsidRPr="00A80DBC">
        <w:rPr>
          <w:sz w:val="24"/>
        </w:rPr>
        <w:t>Our motivation is to help those who are completely dependent on others and give them a sense of relief of not requiring assistance every time they want to do something. The idea is to make him independent enough so that he becomes able to perform simple tasks without constant assistance by using facial gesture recognition</w:t>
      </w:r>
      <w:r w:rsidR="000856C5" w:rsidRPr="00A80DBC">
        <w:rPr>
          <w:sz w:val="24"/>
        </w:rPr>
        <w:tab/>
      </w:r>
    </w:p>
    <w:p w:rsidR="002E338F" w:rsidRDefault="00A80DBC" w:rsidP="006E07DA">
      <w:pPr>
        <w:pStyle w:val="Heading2"/>
      </w:pPr>
      <w:bookmarkStart w:id="5" w:name="_Toc451435438"/>
      <w:r w:rsidRPr="00A80DBC">
        <w:t>Logical structure</w:t>
      </w:r>
      <w:bookmarkEnd w:id="5"/>
    </w:p>
    <w:p w:rsidR="00A80DBC" w:rsidRDefault="00A80DBC" w:rsidP="00A80DBC">
      <w:pPr>
        <w:pStyle w:val="Heading2"/>
      </w:pPr>
      <w:bookmarkStart w:id="6" w:name="_Toc451435439"/>
      <w:r>
        <w:rPr>
          <w:noProof/>
        </w:rPr>
        <w:drawing>
          <wp:anchor distT="0" distB="0" distL="114300" distR="114300" simplePos="0" relativeHeight="251662336" behindDoc="0" locked="0" layoutInCell="1" allowOverlap="1">
            <wp:simplePos x="0" y="0"/>
            <wp:positionH relativeFrom="margin">
              <wp:posOffset>-635</wp:posOffset>
            </wp:positionH>
            <wp:positionV relativeFrom="paragraph">
              <wp:posOffset>292100</wp:posOffset>
            </wp:positionV>
            <wp:extent cx="6452235" cy="2367915"/>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6923" t="36488" r="17628" b="27309"/>
                    <a:stretch/>
                  </pic:blipFill>
                  <pic:spPr bwMode="auto">
                    <a:xfrm>
                      <a:off x="0" y="0"/>
                      <a:ext cx="6452235" cy="236791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6E07DA">
        <w:br w:type="page"/>
      </w:r>
      <w:r w:rsidRPr="004906AC">
        <w:lastRenderedPageBreak/>
        <w:t>Backgroun</w:t>
      </w:r>
      <w:r>
        <w:t>d</w:t>
      </w:r>
      <w:bookmarkEnd w:id="6"/>
    </w:p>
    <w:p w:rsidR="00A80DBC" w:rsidRPr="00A80DBC" w:rsidRDefault="00A80DBC" w:rsidP="00A80DBC">
      <w:pPr>
        <w:tabs>
          <w:tab w:val="left" w:pos="2745"/>
        </w:tabs>
        <w:jc w:val="both"/>
        <w:rPr>
          <w:rFonts w:cs="Arial"/>
          <w:sz w:val="24"/>
        </w:rPr>
      </w:pPr>
      <w:r w:rsidRPr="00A80DBC">
        <w:rPr>
          <w:rFonts w:cs="Arial"/>
          <w:sz w:val="24"/>
        </w:rPr>
        <w:t>One of the things that frustrate paralyzed people is their inability to perform everyday task such as getting up opening/closing room’s light or fan. It makes them annoyed to call someone every time they need to do something. There are assistive tools available to call the assistant by a click but then again they are dependent on someone. Their own free will is lost and they feel worthless and useless.</w:t>
      </w:r>
    </w:p>
    <w:p w:rsidR="00A80DBC" w:rsidRPr="00A80DBC" w:rsidRDefault="00A80DBC" w:rsidP="00A80DBC">
      <w:pPr>
        <w:tabs>
          <w:tab w:val="left" w:pos="2745"/>
        </w:tabs>
        <w:jc w:val="both"/>
        <w:rPr>
          <w:rFonts w:cs="Arial"/>
          <w:sz w:val="24"/>
        </w:rPr>
      </w:pPr>
      <w:r w:rsidRPr="00A80DBC">
        <w:rPr>
          <w:rFonts w:cs="Arial"/>
          <w:sz w:val="24"/>
        </w:rPr>
        <w:t xml:space="preserve">This defines the core idea behind our project. Our project is based on assistive technology that will provide assistance to paralyzed patients. Paralysis is a loss of muscle function in any or whole part of the body. We are concerned specifically about those who are paralyzed shoulder down. These are the people who can’t move either their hands or legs and have become bed ridden. Not much work has been done to help these kind of patients. There are tools available that can control the environment with a button click but that </w:t>
      </w:r>
    </w:p>
    <w:p w:rsidR="00A80DBC" w:rsidRDefault="00A80DBC" w:rsidP="00A80DBC">
      <w:pPr>
        <w:pStyle w:val="Heading2"/>
      </w:pPr>
      <w:bookmarkStart w:id="7" w:name="_Toc451435440"/>
      <w:r w:rsidRPr="00A80DBC">
        <w:t>Hardware / Software tradeoffs</w:t>
      </w:r>
      <w:bookmarkEnd w:id="7"/>
    </w:p>
    <w:p w:rsidR="00A80DBC" w:rsidRPr="00A80DBC" w:rsidRDefault="00A80DBC" w:rsidP="00A80DBC">
      <w:pPr>
        <w:pStyle w:val="ListParagraph"/>
        <w:numPr>
          <w:ilvl w:val="0"/>
          <w:numId w:val="19"/>
        </w:numPr>
        <w:jc w:val="both"/>
        <w:rPr>
          <w:rFonts w:cs="Arial"/>
          <w:sz w:val="24"/>
        </w:rPr>
      </w:pPr>
      <w:r w:rsidRPr="00A80DBC">
        <w:rPr>
          <w:rFonts w:cs="Arial"/>
          <w:sz w:val="24"/>
        </w:rPr>
        <w:t>The application is designed for mobile phones with Android Operating System.</w:t>
      </w:r>
    </w:p>
    <w:p w:rsidR="00A80DBC" w:rsidRPr="00A80DBC" w:rsidRDefault="00A80DBC" w:rsidP="00A80DBC">
      <w:pPr>
        <w:pStyle w:val="ListParagraph"/>
        <w:numPr>
          <w:ilvl w:val="0"/>
          <w:numId w:val="19"/>
        </w:numPr>
        <w:jc w:val="both"/>
        <w:rPr>
          <w:rFonts w:cs="Arial"/>
          <w:sz w:val="24"/>
        </w:rPr>
      </w:pPr>
      <w:r w:rsidRPr="00A80DBC">
        <w:rPr>
          <w:rFonts w:cs="Arial"/>
          <w:sz w:val="24"/>
        </w:rPr>
        <w:t>The application will require to access to camera and Bluetooth, so the Bluetooth needs to be turned on at the beginning for our app to work.</w:t>
      </w:r>
    </w:p>
    <w:p w:rsidR="00A80DBC" w:rsidRPr="00A80DBC" w:rsidRDefault="00A80DBC" w:rsidP="00A80DBC">
      <w:pPr>
        <w:pStyle w:val="ListParagraph"/>
        <w:numPr>
          <w:ilvl w:val="0"/>
          <w:numId w:val="19"/>
        </w:numPr>
        <w:jc w:val="both"/>
        <w:rPr>
          <w:rFonts w:cs="Arial"/>
          <w:sz w:val="24"/>
        </w:rPr>
      </w:pPr>
      <w:r w:rsidRPr="00A80DBC">
        <w:rPr>
          <w:rFonts w:cs="Arial"/>
          <w:sz w:val="24"/>
        </w:rPr>
        <w:t>The application can be run on android froyo or more advanced versions</w:t>
      </w:r>
    </w:p>
    <w:p w:rsidR="00A80DBC" w:rsidRDefault="00A80DBC" w:rsidP="00A80DBC">
      <w:pPr>
        <w:pStyle w:val="Heading2"/>
      </w:pPr>
      <w:bookmarkStart w:id="8" w:name="_Toc451435441"/>
      <w:r>
        <w:t>Relationship with available past projects or standards</w:t>
      </w:r>
      <w:bookmarkEnd w:id="8"/>
    </w:p>
    <w:p w:rsidR="00A80DBC" w:rsidRDefault="00A80DBC" w:rsidP="00A80DBC">
      <w:pPr>
        <w:pStyle w:val="Heading2"/>
      </w:pPr>
      <w:bookmarkStart w:id="9" w:name="_Toc451435442"/>
      <w:r>
        <w:t>Patents, copyright and trademarks</w:t>
      </w:r>
      <w:bookmarkEnd w:id="9"/>
    </w:p>
    <w:p w:rsidR="00A80DBC" w:rsidRDefault="00A80DBC" w:rsidP="00A80DBC">
      <w:pPr>
        <w:jc w:val="both"/>
        <w:rPr>
          <w:sz w:val="26"/>
          <w:szCs w:val="26"/>
        </w:rPr>
      </w:pPr>
      <w:r w:rsidRPr="00A80DBC">
        <w:rPr>
          <w:sz w:val="26"/>
          <w:szCs w:val="26"/>
        </w:rPr>
        <w:t>We do not have any patents, copyright or trademark for or related to our project.</w:t>
      </w:r>
    </w:p>
    <w:p w:rsidR="00A80DBC" w:rsidRDefault="00A80DBC">
      <w:pPr>
        <w:rPr>
          <w:sz w:val="26"/>
          <w:szCs w:val="26"/>
        </w:rPr>
      </w:pPr>
      <w:r>
        <w:rPr>
          <w:sz w:val="26"/>
          <w:szCs w:val="26"/>
        </w:rPr>
        <w:br w:type="page"/>
      </w:r>
    </w:p>
    <w:p w:rsidR="00A80DBC" w:rsidRDefault="00A80DBC" w:rsidP="00A80DBC">
      <w:pPr>
        <w:pStyle w:val="Heading1"/>
      </w:pPr>
      <w:bookmarkStart w:id="10" w:name="_Toc451435443"/>
      <w:r w:rsidRPr="00A80DBC">
        <w:lastRenderedPageBreak/>
        <w:t>Software / Hardware Design:</w:t>
      </w:r>
      <w:bookmarkEnd w:id="10"/>
    </w:p>
    <w:p w:rsidR="00A80DBC" w:rsidRDefault="00A80DBC" w:rsidP="00A80DBC">
      <w:pPr>
        <w:pStyle w:val="Heading2"/>
      </w:pPr>
      <w:bookmarkStart w:id="11" w:name="_Toc451435444"/>
      <w:r>
        <w:t>Overview</w:t>
      </w:r>
      <w:bookmarkEnd w:id="11"/>
    </w:p>
    <w:p w:rsidR="00A80DBC" w:rsidRPr="00A80DBC" w:rsidRDefault="00A80DBC" w:rsidP="00A80DBC">
      <w:pPr>
        <w:spacing w:after="0"/>
        <w:jc w:val="both"/>
        <w:rPr>
          <w:rFonts w:cs="Arial"/>
          <w:sz w:val="24"/>
          <w:szCs w:val="24"/>
        </w:rPr>
      </w:pPr>
      <w:r w:rsidRPr="00A80DBC">
        <w:rPr>
          <w:rFonts w:cs="Arial"/>
          <w:sz w:val="24"/>
          <w:szCs w:val="24"/>
        </w:rPr>
        <w:t>The functionality of our project depends upon two entities</w:t>
      </w:r>
    </w:p>
    <w:p w:rsidR="00A80DBC" w:rsidRPr="00A80DBC" w:rsidRDefault="00A80DBC" w:rsidP="00A80DBC">
      <w:pPr>
        <w:pStyle w:val="ListParagraph"/>
        <w:numPr>
          <w:ilvl w:val="0"/>
          <w:numId w:val="20"/>
        </w:numPr>
        <w:spacing w:after="0"/>
        <w:jc w:val="both"/>
        <w:rPr>
          <w:rFonts w:cs="Arial"/>
          <w:sz w:val="24"/>
          <w:szCs w:val="24"/>
        </w:rPr>
      </w:pPr>
      <w:r w:rsidRPr="00A80DBC">
        <w:rPr>
          <w:rFonts w:cs="Arial"/>
          <w:sz w:val="24"/>
          <w:szCs w:val="24"/>
        </w:rPr>
        <w:t>Mobile Application with camera and Bluetooth(software)</w:t>
      </w:r>
    </w:p>
    <w:p w:rsidR="00A80DBC" w:rsidRPr="00A80DBC" w:rsidRDefault="00A80DBC" w:rsidP="00A80DBC">
      <w:pPr>
        <w:pStyle w:val="ListParagraph"/>
        <w:numPr>
          <w:ilvl w:val="0"/>
          <w:numId w:val="20"/>
        </w:numPr>
        <w:spacing w:after="0"/>
        <w:jc w:val="both"/>
        <w:rPr>
          <w:rFonts w:cs="Arial"/>
          <w:sz w:val="24"/>
          <w:szCs w:val="24"/>
        </w:rPr>
      </w:pPr>
      <w:r w:rsidRPr="00A80DBC">
        <w:rPr>
          <w:rFonts w:cs="Arial"/>
          <w:sz w:val="24"/>
          <w:szCs w:val="24"/>
        </w:rPr>
        <w:t>Arduino with Bluetooth component and relays(hardware)</w:t>
      </w:r>
    </w:p>
    <w:p w:rsidR="00A80DBC" w:rsidRPr="00A80DBC" w:rsidRDefault="00A80DBC" w:rsidP="00A80DBC">
      <w:pPr>
        <w:spacing w:after="0"/>
        <w:rPr>
          <w:sz w:val="24"/>
          <w:szCs w:val="24"/>
        </w:rPr>
      </w:pPr>
      <w:r w:rsidRPr="00A80DBC">
        <w:rPr>
          <w:noProof/>
          <w:sz w:val="24"/>
          <w:szCs w:val="24"/>
        </w:rPr>
        <w:drawing>
          <wp:anchor distT="0" distB="0" distL="114300" distR="114300" simplePos="0" relativeHeight="251664384" behindDoc="0" locked="0" layoutInCell="1" allowOverlap="1">
            <wp:simplePos x="0" y="0"/>
            <wp:positionH relativeFrom="margin">
              <wp:align>left</wp:align>
            </wp:positionH>
            <wp:positionV relativeFrom="paragraph">
              <wp:posOffset>580661</wp:posOffset>
            </wp:positionV>
            <wp:extent cx="6207760" cy="2278380"/>
            <wp:effectExtent l="0" t="0" r="254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6923" t="36488" r="17628" b="27309"/>
                    <a:stretch/>
                  </pic:blipFill>
                  <pic:spPr bwMode="auto">
                    <a:xfrm>
                      <a:off x="0" y="0"/>
                      <a:ext cx="6207760" cy="227838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A80DBC">
        <w:rPr>
          <w:sz w:val="24"/>
          <w:szCs w:val="24"/>
        </w:rPr>
        <w:t>This portion will be covering the technicalities and design involved in our mobile application</w:t>
      </w:r>
    </w:p>
    <w:p w:rsidR="00A80DBC" w:rsidRDefault="00A80DBC" w:rsidP="00A80DBC">
      <w:pPr>
        <w:pStyle w:val="Normal1"/>
        <w:spacing w:before="240" w:after="200"/>
        <w:jc w:val="both"/>
        <w:rPr>
          <w:rFonts w:asciiTheme="minorHAnsi" w:hAnsiTheme="minorHAnsi"/>
          <w:b/>
          <w:sz w:val="24"/>
          <w:szCs w:val="24"/>
        </w:rPr>
      </w:pPr>
      <w:r w:rsidRPr="00A80DBC">
        <w:rPr>
          <w:rFonts w:asciiTheme="minorHAnsi" w:hAnsiTheme="minorHAnsi"/>
          <w:b/>
          <w:sz w:val="24"/>
          <w:szCs w:val="24"/>
        </w:rPr>
        <w:t>Figure Description:</w:t>
      </w:r>
    </w:p>
    <w:p w:rsidR="00A80DBC" w:rsidRPr="00A80DBC" w:rsidRDefault="00A80DBC" w:rsidP="00A80DBC">
      <w:pPr>
        <w:pStyle w:val="Normal1"/>
        <w:spacing w:before="240" w:after="200"/>
        <w:jc w:val="both"/>
        <w:rPr>
          <w:rFonts w:asciiTheme="minorHAnsi" w:hAnsiTheme="minorHAnsi"/>
          <w:b/>
          <w:sz w:val="24"/>
          <w:szCs w:val="24"/>
        </w:rPr>
      </w:pPr>
      <w:r w:rsidRPr="00A80DBC">
        <w:rPr>
          <w:rFonts w:asciiTheme="minorHAnsi" w:hAnsiTheme="minorHAnsi"/>
          <w:sz w:val="24"/>
          <w:szCs w:val="24"/>
        </w:rPr>
        <w:t xml:space="preserve">The data is first collected by noting down different calibrations and probability info by making people perform the desired gestures. The data collected is then cleansed manually and is pre-processed in knime using decision tree. Once the acceptable threshold is received its incorporated in the recognition algorithm. </w:t>
      </w:r>
    </w:p>
    <w:p w:rsidR="00A80DBC" w:rsidRPr="00A80DBC" w:rsidRDefault="00A80DBC" w:rsidP="00A80DBC">
      <w:pPr>
        <w:pStyle w:val="Normal1"/>
        <w:spacing w:before="240" w:after="200"/>
        <w:jc w:val="both"/>
        <w:rPr>
          <w:rFonts w:asciiTheme="minorHAnsi" w:hAnsiTheme="minorHAnsi"/>
          <w:sz w:val="24"/>
          <w:szCs w:val="24"/>
        </w:rPr>
      </w:pPr>
      <w:r w:rsidRPr="00A80DBC">
        <w:rPr>
          <w:rFonts w:asciiTheme="minorHAnsi" w:hAnsiTheme="minorHAnsi"/>
          <w:sz w:val="24"/>
          <w:szCs w:val="24"/>
        </w:rPr>
        <w:t>When the app is opened the first thing it does is it to check if bluetooth is on or not. If not, it gives a user a option to turn it on or exit the app. When a gesture is made in front of the camera the app recognizes it and according to the gesture made sends a signal to Arduino through bluetooth.</w:t>
      </w:r>
    </w:p>
    <w:p w:rsidR="00A80DBC" w:rsidRPr="00A80DBC" w:rsidRDefault="00A80DBC" w:rsidP="00A80DBC">
      <w:pPr>
        <w:pStyle w:val="Normal1"/>
        <w:spacing w:before="240" w:after="200"/>
        <w:jc w:val="both"/>
        <w:rPr>
          <w:rFonts w:asciiTheme="minorHAnsi" w:hAnsiTheme="minorHAnsi"/>
          <w:sz w:val="24"/>
          <w:szCs w:val="24"/>
        </w:rPr>
      </w:pPr>
      <w:r w:rsidRPr="00A80DBC">
        <w:rPr>
          <w:rFonts w:asciiTheme="minorHAnsi" w:hAnsiTheme="minorHAnsi"/>
          <w:sz w:val="24"/>
          <w:szCs w:val="24"/>
        </w:rPr>
        <w:t>The arduino is connected through relays in such a way that it can control the rooms switchboard to control the appliances.</w:t>
      </w:r>
    </w:p>
    <w:p w:rsidR="00A80DBC" w:rsidRPr="00A80DBC" w:rsidRDefault="00A80DBC" w:rsidP="00A80DBC"/>
    <w:p w:rsidR="00A80DBC" w:rsidRDefault="00A80DBC">
      <w:r>
        <w:br w:type="page"/>
      </w:r>
    </w:p>
    <w:p w:rsidR="00A80DBC" w:rsidRDefault="00A80DBC" w:rsidP="00A80DBC">
      <w:pPr>
        <w:pStyle w:val="Heading2"/>
      </w:pPr>
      <w:bookmarkStart w:id="12" w:name="_Toc451435445"/>
      <w:r>
        <w:lastRenderedPageBreak/>
        <w:t>Program Details:</w:t>
      </w:r>
      <w:bookmarkEnd w:id="12"/>
    </w:p>
    <w:p w:rsidR="00A80DBC" w:rsidRDefault="00A80DBC" w:rsidP="00A80DBC">
      <w:pPr>
        <w:pStyle w:val="Heading3"/>
      </w:pPr>
      <w:bookmarkStart w:id="13" w:name="_Toc451435446"/>
      <w:r>
        <w:t>Overview</w:t>
      </w:r>
      <w:bookmarkEnd w:id="13"/>
    </w:p>
    <w:p w:rsidR="00A80DBC" w:rsidRPr="00A80DBC" w:rsidRDefault="00A80DBC" w:rsidP="00A80DBC">
      <w:r>
        <w:rPr>
          <w:noProof/>
        </w:rPr>
        <w:drawing>
          <wp:inline distT="0" distB="0" distL="0" distR="0">
            <wp:extent cx="6308985" cy="388245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4519" t="21094" r="17147" b="15051"/>
                    <a:stretch/>
                  </pic:blipFill>
                  <pic:spPr bwMode="auto">
                    <a:xfrm>
                      <a:off x="0" y="0"/>
                      <a:ext cx="6336463" cy="3899362"/>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80DBC" w:rsidRDefault="00A80DBC" w:rsidP="00A80DBC"/>
    <w:p w:rsidR="00A80DBC" w:rsidRDefault="00A80DBC" w:rsidP="00A80DBC">
      <w:pPr>
        <w:pStyle w:val="Heading3"/>
      </w:pPr>
      <w:bookmarkStart w:id="14" w:name="_Toc451435447"/>
      <w:r>
        <w:t>Errors</w:t>
      </w:r>
      <w:bookmarkEnd w:id="14"/>
    </w:p>
    <w:p w:rsidR="00A80DBC" w:rsidRDefault="00A80DBC" w:rsidP="00A80DBC">
      <w:pPr>
        <w:jc w:val="both"/>
        <w:rPr>
          <w:rFonts w:cs="Arial"/>
          <w:sz w:val="24"/>
        </w:rPr>
      </w:pPr>
      <w:r w:rsidRPr="00A80DBC">
        <w:rPr>
          <w:rFonts w:cs="Arial"/>
          <w:sz w:val="24"/>
        </w:rPr>
        <w:t>The additional feature introduced i.e. self-calibration to enable user to select gestures themselves have some range selection issues.</w:t>
      </w:r>
    </w:p>
    <w:p w:rsidR="00A80DBC" w:rsidRDefault="00A80DBC" w:rsidP="00A80DBC">
      <w:pPr>
        <w:pStyle w:val="Heading3"/>
      </w:pPr>
      <w:bookmarkStart w:id="15" w:name="_Toc451435448"/>
      <w:r>
        <w:t>Trails and tests</w:t>
      </w:r>
      <w:bookmarkEnd w:id="15"/>
    </w:p>
    <w:p w:rsidR="00A80DBC" w:rsidRDefault="00A80DBC" w:rsidP="00A80DBC">
      <w:pPr>
        <w:jc w:val="both"/>
        <w:rPr>
          <w:sz w:val="24"/>
          <w:szCs w:val="24"/>
        </w:rPr>
      </w:pPr>
      <w:r w:rsidRPr="007C4720">
        <w:rPr>
          <w:sz w:val="24"/>
          <w:szCs w:val="24"/>
        </w:rPr>
        <w:t xml:space="preserve">Testing was not done on </w:t>
      </w:r>
      <w:r>
        <w:rPr>
          <w:sz w:val="24"/>
          <w:szCs w:val="24"/>
        </w:rPr>
        <w:t xml:space="preserve">all </w:t>
      </w:r>
      <w:r w:rsidRPr="007C4720">
        <w:rPr>
          <w:sz w:val="24"/>
          <w:szCs w:val="24"/>
        </w:rPr>
        <w:t>phases</w:t>
      </w:r>
      <w:r>
        <w:rPr>
          <w:sz w:val="24"/>
          <w:szCs w:val="24"/>
        </w:rPr>
        <w:t xml:space="preserve"> and</w:t>
      </w:r>
      <w:r w:rsidRPr="007C4720">
        <w:rPr>
          <w:sz w:val="24"/>
          <w:szCs w:val="24"/>
        </w:rPr>
        <w:t xml:space="preserve"> it was followed by every step taken in the progress of development. The final testing was done after the completion of appli</w:t>
      </w:r>
      <w:r>
        <w:rPr>
          <w:sz w:val="24"/>
          <w:szCs w:val="24"/>
        </w:rPr>
        <w:t>cation. Bluetooth component on Arduino can at a time be connected with only one smartphone</w:t>
      </w:r>
    </w:p>
    <w:p w:rsidR="00A80DBC" w:rsidRDefault="00A80DBC" w:rsidP="00A80DBC">
      <w:pPr>
        <w:pStyle w:val="Heading2"/>
      </w:pPr>
      <w:bookmarkStart w:id="16" w:name="_Toc451435449"/>
      <w:r>
        <w:lastRenderedPageBreak/>
        <w:t>Hardware Details:</w:t>
      </w:r>
      <w:bookmarkEnd w:id="16"/>
    </w:p>
    <w:p w:rsidR="00A80DBC" w:rsidRDefault="00A80DBC" w:rsidP="00A80DBC">
      <w:pPr>
        <w:pStyle w:val="Heading3"/>
      </w:pPr>
      <w:bookmarkStart w:id="17" w:name="_Toc451435450"/>
      <w:r>
        <w:t>Overview</w:t>
      </w:r>
      <w:bookmarkEnd w:id="17"/>
    </w:p>
    <w:p w:rsidR="00A80DBC" w:rsidRPr="00A80DBC" w:rsidRDefault="00A80DBC" w:rsidP="00A80DBC">
      <w:r>
        <w:rPr>
          <w:noProof/>
        </w:rPr>
        <w:drawing>
          <wp:inline distT="0" distB="0" distL="0" distR="0">
            <wp:extent cx="3522689" cy="4317960"/>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963" t="3142" r="40227" b="18778"/>
                    <a:stretch/>
                  </pic:blipFill>
                  <pic:spPr bwMode="auto">
                    <a:xfrm>
                      <a:off x="0" y="0"/>
                      <a:ext cx="3540015" cy="433919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80DBC" w:rsidRPr="00A80DBC" w:rsidRDefault="00A80DBC" w:rsidP="00A80DBC"/>
    <w:p w:rsidR="00A80DBC" w:rsidRDefault="00A80DBC" w:rsidP="00A80DBC">
      <w:pPr>
        <w:pStyle w:val="Heading3"/>
      </w:pPr>
      <w:bookmarkStart w:id="18" w:name="_Toc451435451"/>
      <w:r>
        <w:t>User interface hardware</w:t>
      </w:r>
      <w:bookmarkEnd w:id="18"/>
    </w:p>
    <w:p w:rsidR="00A80DBC" w:rsidRDefault="00A80DBC" w:rsidP="00A80DBC">
      <w:pPr>
        <w:jc w:val="both"/>
        <w:rPr>
          <w:rFonts w:cs="Arial"/>
          <w:sz w:val="24"/>
        </w:rPr>
      </w:pPr>
      <w:r w:rsidRPr="00A80DBC">
        <w:rPr>
          <w:rFonts w:cs="Arial"/>
          <w:sz w:val="24"/>
        </w:rPr>
        <w:t>App running on the smart phone.</w:t>
      </w:r>
    </w:p>
    <w:p w:rsidR="00A80DBC" w:rsidRDefault="00A80DBC" w:rsidP="00A80DBC">
      <w:pPr>
        <w:pStyle w:val="Heading3"/>
      </w:pPr>
      <w:bookmarkStart w:id="19" w:name="_Toc451435452"/>
      <w:r>
        <w:t>Things that did not work</w:t>
      </w:r>
      <w:bookmarkEnd w:id="19"/>
    </w:p>
    <w:p w:rsidR="00A80DBC" w:rsidRDefault="00A80DBC" w:rsidP="00A80DBC">
      <w:pPr>
        <w:jc w:val="both"/>
        <w:rPr>
          <w:rFonts w:cs="Arial"/>
          <w:sz w:val="24"/>
        </w:rPr>
      </w:pPr>
      <w:r w:rsidRPr="00A80DBC">
        <w:rPr>
          <w:rFonts w:cs="Arial"/>
          <w:sz w:val="24"/>
        </w:rPr>
        <w:t xml:space="preserve">We were not able to implement the functionality of </w:t>
      </w:r>
      <w:r w:rsidRPr="00A80DBC">
        <w:rPr>
          <w:rFonts w:cs="Arial"/>
          <w:sz w:val="24"/>
        </w:rPr>
        <w:tab/>
        <w:t>IR to control all IR devices hence restricted it to just controlling the television.</w:t>
      </w:r>
    </w:p>
    <w:p w:rsidR="00A80DBC" w:rsidRPr="00407706" w:rsidRDefault="00A80DBC" w:rsidP="00A80DBC">
      <w:pPr>
        <w:pStyle w:val="Heading3"/>
      </w:pPr>
      <w:bookmarkStart w:id="20" w:name="_Toc451435453"/>
      <w:r>
        <w:t>Trails and tests</w:t>
      </w:r>
      <w:bookmarkEnd w:id="20"/>
    </w:p>
    <w:p w:rsidR="00A80DBC" w:rsidRDefault="00A80DBC">
      <w:pPr>
        <w:rPr>
          <w:rFonts w:cs="Arial"/>
          <w:sz w:val="24"/>
        </w:rPr>
      </w:pPr>
      <w:r>
        <w:rPr>
          <w:rFonts w:cs="Arial"/>
          <w:sz w:val="24"/>
        </w:rPr>
        <w:br w:type="page"/>
      </w:r>
    </w:p>
    <w:p w:rsidR="00A80DBC" w:rsidRDefault="00A80DBC" w:rsidP="00A80DBC">
      <w:pPr>
        <w:pStyle w:val="Heading1"/>
      </w:pPr>
      <w:bookmarkStart w:id="21" w:name="_Toc451435454"/>
      <w:r>
        <w:lastRenderedPageBreak/>
        <w:t>Results</w:t>
      </w:r>
      <w:r w:rsidR="00233F48">
        <w:t>&amp; Conclusion</w:t>
      </w:r>
      <w:r w:rsidRPr="00D111F2">
        <w:t>:</w:t>
      </w:r>
      <w:bookmarkEnd w:id="21"/>
    </w:p>
    <w:p w:rsidR="00233F48" w:rsidRPr="00233F48" w:rsidRDefault="00233F48" w:rsidP="00233F48">
      <w:pPr>
        <w:rPr>
          <w:sz w:val="24"/>
          <w:szCs w:val="24"/>
        </w:rPr>
      </w:pPr>
      <w:r w:rsidRPr="00233F48">
        <w:rPr>
          <w:sz w:val="24"/>
          <w:szCs w:val="24"/>
        </w:rPr>
        <w:t>The motivation behind Controllo was to assist people with motor disabilities; relieving them of constant dependency on others for the smallest tasks. In order to come up with a solution, we had to first understand the problem.</w:t>
      </w:r>
    </w:p>
    <w:p w:rsidR="00233F48" w:rsidRPr="00233F48" w:rsidRDefault="00233F48" w:rsidP="00233F48">
      <w:pPr>
        <w:rPr>
          <w:sz w:val="24"/>
          <w:szCs w:val="24"/>
        </w:rPr>
      </w:pPr>
      <w:r w:rsidRPr="00233F48">
        <w:rPr>
          <w:b/>
          <w:sz w:val="24"/>
          <w:szCs w:val="24"/>
        </w:rPr>
        <w:t>Questions:</w:t>
      </w:r>
      <w:r w:rsidRPr="00233F48">
        <w:rPr>
          <w:sz w:val="24"/>
          <w:szCs w:val="24"/>
        </w:rPr>
        <w:t xml:space="preserve"> What is motor disability and impairment?</w:t>
      </w:r>
    </w:p>
    <w:p w:rsidR="00233F48" w:rsidRPr="00233F48" w:rsidRDefault="00233F48" w:rsidP="00233F48">
      <w:pPr>
        <w:rPr>
          <w:sz w:val="24"/>
          <w:szCs w:val="24"/>
          <w:shd w:val="clear" w:color="auto" w:fill="FFFFFF"/>
        </w:rPr>
      </w:pPr>
      <w:r w:rsidRPr="00233F48">
        <w:rPr>
          <w:b/>
          <w:sz w:val="24"/>
          <w:szCs w:val="24"/>
        </w:rPr>
        <w:t>Answer:</w:t>
      </w:r>
      <w:r w:rsidRPr="00233F48">
        <w:rPr>
          <w:sz w:val="24"/>
          <w:szCs w:val="24"/>
        </w:rPr>
        <w:t xml:space="preserve"> The International Neuromodulation Society, USA, defines Motor Impairment as: “</w:t>
      </w:r>
      <w:r w:rsidRPr="00233F48">
        <w:rPr>
          <w:color w:val="000000"/>
          <w:sz w:val="24"/>
          <w:szCs w:val="24"/>
          <w:shd w:val="clear" w:color="auto" w:fill="FFFFFF"/>
        </w:rPr>
        <w:t xml:space="preserve">… the partial or total loss of function of a body part, usually a limb or limbs.  This may result in muscle weakness, poor stamina, lack of muscle control, or total paralysis. Motor impairment is often evident in neurological conditions such a cerebral palsy, Parkinson’s disease, stroke and multiple sclerosis.” </w:t>
      </w:r>
      <w:r w:rsidRPr="00233F48">
        <w:rPr>
          <w:sz w:val="24"/>
          <w:szCs w:val="24"/>
          <w:shd w:val="clear" w:color="auto" w:fill="FFFFFF"/>
        </w:rPr>
        <w:t>(Motor Impairment, 2016</w:t>
      </w:r>
      <w:r w:rsidRPr="00233F48">
        <w:rPr>
          <w:rStyle w:val="apple-converted-space"/>
          <w:sz w:val="24"/>
          <w:szCs w:val="24"/>
          <w:shd w:val="clear" w:color="auto" w:fill="FFFFFF"/>
        </w:rPr>
        <w:t> </w:t>
      </w:r>
      <w:r w:rsidRPr="00233F48">
        <w:rPr>
          <w:sz w:val="24"/>
          <w:szCs w:val="24"/>
          <w:bdr w:val="none" w:sz="0" w:space="0" w:color="auto" w:frame="1"/>
          <w:shd w:val="clear" w:color="auto" w:fill="FFFFFF"/>
        </w:rPr>
        <w:t>International Neuromodulation Society</w:t>
      </w:r>
      <w:r w:rsidRPr="00233F48">
        <w:rPr>
          <w:sz w:val="24"/>
          <w:szCs w:val="24"/>
        </w:rPr>
        <w:t xml:space="preserve">, </w:t>
      </w:r>
      <w:r w:rsidRPr="00233F48">
        <w:rPr>
          <w:sz w:val="24"/>
          <w:szCs w:val="24"/>
          <w:shd w:val="clear" w:color="auto" w:fill="FFFFFF"/>
        </w:rPr>
        <w:t>San Francisco, CA, USA)</w:t>
      </w:r>
    </w:p>
    <w:p w:rsidR="00233F48" w:rsidRPr="00233F48" w:rsidRDefault="00233F48" w:rsidP="00233F48">
      <w:pPr>
        <w:rPr>
          <w:sz w:val="24"/>
          <w:szCs w:val="24"/>
          <w:shd w:val="clear" w:color="auto" w:fill="FFFFFF"/>
        </w:rPr>
      </w:pPr>
      <w:r w:rsidRPr="00233F48">
        <w:rPr>
          <w:sz w:val="24"/>
          <w:szCs w:val="24"/>
          <w:shd w:val="clear" w:color="auto" w:fill="FFFFFF"/>
        </w:rPr>
        <w:t xml:space="preserve">After a lot of research into the medical world, visiting doctors and medical specialists, as well a general survey, we can to conclude our user space. Our average user would be a person who is unable to conduct movement of at least one of his limbs, willingly, due to any reason. There may be number of causes of limb dysfunction as a doctor we met at Civil Hospital righty said “the number of causes of dysfunction can go as far as your imagination takes you”. </w:t>
      </w:r>
    </w:p>
    <w:p w:rsidR="00233F48" w:rsidRPr="00233F48" w:rsidRDefault="00233F48" w:rsidP="00233F48">
      <w:pPr>
        <w:rPr>
          <w:sz w:val="24"/>
          <w:szCs w:val="24"/>
          <w:shd w:val="clear" w:color="auto" w:fill="FFFFFF"/>
        </w:rPr>
      </w:pPr>
      <w:r w:rsidRPr="00233F48">
        <w:rPr>
          <w:sz w:val="24"/>
          <w:szCs w:val="24"/>
          <w:shd w:val="clear" w:color="auto" w:fill="FFFFFF"/>
        </w:rPr>
        <w:t>During our research we realized that there was a lot of US data available but we were determined to find out the statistics about the people around us. So we threw in an online survey, distributed it around the community, to get feedback and here is what we discovered.</w:t>
      </w:r>
    </w:p>
    <w:p w:rsidR="00233F48" w:rsidRPr="00233F48" w:rsidRDefault="00233F48" w:rsidP="00233F48">
      <w:pPr>
        <w:jc w:val="center"/>
        <w:rPr>
          <w:b/>
          <w:sz w:val="24"/>
          <w:szCs w:val="24"/>
          <w:shd w:val="clear" w:color="auto" w:fill="FFFFFF"/>
        </w:rPr>
      </w:pPr>
      <w:r w:rsidRPr="00233F48">
        <w:rPr>
          <w:b/>
          <w:sz w:val="24"/>
          <w:szCs w:val="24"/>
          <w:shd w:val="clear" w:color="auto" w:fill="FFFFFF"/>
        </w:rPr>
        <w:t>AGE GROUP OF PEOPLE WITH MOTOR DISABILITY</w:t>
      </w:r>
    </w:p>
    <w:p w:rsidR="00233F48" w:rsidRPr="00233F48" w:rsidRDefault="00233F48" w:rsidP="00233F48">
      <w:pPr>
        <w:jc w:val="center"/>
        <w:rPr>
          <w:sz w:val="24"/>
          <w:szCs w:val="24"/>
          <w:shd w:val="clear" w:color="auto" w:fill="FFFFFF"/>
        </w:rPr>
      </w:pPr>
      <w:r w:rsidRPr="00233F48">
        <w:rPr>
          <w:noProof/>
          <w:sz w:val="24"/>
          <w:szCs w:val="24"/>
          <w:shd w:val="clear" w:color="auto" w:fill="FFFFFF"/>
        </w:rPr>
        <w:drawing>
          <wp:inline distT="0" distB="0" distL="0" distR="0">
            <wp:extent cx="2383155" cy="2353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8085" t="11189" r="28931" b="13229"/>
                    <a:stretch>
                      <a:fillRect/>
                    </a:stretch>
                  </pic:blipFill>
                  <pic:spPr bwMode="auto">
                    <a:xfrm>
                      <a:off x="0" y="0"/>
                      <a:ext cx="2383155" cy="2353310"/>
                    </a:xfrm>
                    <a:prstGeom prst="rect">
                      <a:avLst/>
                    </a:prstGeom>
                    <a:noFill/>
                    <a:ln>
                      <a:noFill/>
                    </a:ln>
                  </pic:spPr>
                </pic:pic>
              </a:graphicData>
            </a:graphic>
          </wp:inline>
        </w:drawing>
      </w:r>
    </w:p>
    <w:p w:rsidR="00233F48" w:rsidRPr="00233F48" w:rsidRDefault="00233F48" w:rsidP="00233F48">
      <w:pPr>
        <w:rPr>
          <w:sz w:val="24"/>
          <w:szCs w:val="24"/>
          <w:shd w:val="clear" w:color="auto" w:fill="FFFFFF"/>
        </w:rPr>
      </w:pPr>
      <w:r w:rsidRPr="00233F48">
        <w:rPr>
          <w:sz w:val="24"/>
          <w:szCs w:val="24"/>
          <w:shd w:val="clear" w:color="auto" w:fill="FFFFFF"/>
        </w:rPr>
        <w:t xml:space="preserve">Surprisingly, roughly 37% of the motor impaired people around us lie between the ages of 20 and 39 years. These people are young adults, to whom the idea of constant </w:t>
      </w:r>
      <w:r w:rsidRPr="00233F48">
        <w:rPr>
          <w:sz w:val="24"/>
          <w:szCs w:val="24"/>
          <w:shd w:val="clear" w:color="auto" w:fill="FFFFFF"/>
        </w:rPr>
        <w:lastRenderedPageBreak/>
        <w:t>dependency would be highly frustrating. The need for Controllo was very clear. All that was left was to figure out the details.</w:t>
      </w:r>
    </w:p>
    <w:p w:rsidR="00233F48" w:rsidRPr="00233F48" w:rsidRDefault="00233F48" w:rsidP="00233F48">
      <w:pPr>
        <w:rPr>
          <w:sz w:val="24"/>
          <w:szCs w:val="24"/>
          <w:shd w:val="clear" w:color="auto" w:fill="FFFFFF"/>
        </w:rPr>
      </w:pPr>
      <w:r w:rsidRPr="00233F48">
        <w:rPr>
          <w:sz w:val="24"/>
          <w:szCs w:val="24"/>
          <w:shd w:val="clear" w:color="auto" w:fill="FFFFFF"/>
        </w:rPr>
        <w:t>Defining our user space helped narrow the scope down to investigate into facial gesture recognition tools and techniques. We stumbled upon an android based API called the VISION API. Vision API is designed to mark the landmarks upon recognising a human face. We used those landmarks to identify the user’s gestures and attached a microcontroller to do the hardware work.</w:t>
      </w:r>
    </w:p>
    <w:p w:rsidR="00233F48" w:rsidRPr="00233F48" w:rsidRDefault="00233F48" w:rsidP="00233F48">
      <w:pPr>
        <w:rPr>
          <w:sz w:val="24"/>
          <w:szCs w:val="24"/>
          <w:shd w:val="clear" w:color="auto" w:fill="FFFFFF"/>
        </w:rPr>
      </w:pPr>
      <w:r w:rsidRPr="00233F48">
        <w:rPr>
          <w:sz w:val="24"/>
          <w:szCs w:val="24"/>
          <w:shd w:val="clear" w:color="auto" w:fill="FFFFFF"/>
        </w:rPr>
        <w:t>Thinking about how many people Controllo would end up helping, was the real motivation that got us through the difficult challenges in our project. As far as our final year project goals were and as far as our resources could take us, we believe we have met them fairly. We have experimented with a diverse range of technologies, from hardware microcontrollers to software IDEs, which gave us a lot of knowledge and exposure. We realize that what we have now is only a functional prototype. There are a ton of ways of making it bigger, better and more useful. It would be an honour to watch Controllo as a product that every person with motor impairment could make use of.</w:t>
      </w:r>
    </w:p>
    <w:p w:rsidR="00233F48" w:rsidRDefault="00233F48" w:rsidP="00233F48">
      <w:pPr>
        <w:rPr>
          <w:rFonts w:ascii="Helvetica" w:hAnsi="Helvetica"/>
          <w:color w:val="000000"/>
          <w:sz w:val="21"/>
          <w:szCs w:val="21"/>
          <w:shd w:val="clear" w:color="auto" w:fill="FFFFFF"/>
        </w:rPr>
      </w:pPr>
    </w:p>
    <w:p w:rsidR="00233F48" w:rsidRPr="00233F48" w:rsidRDefault="00233F48" w:rsidP="00233F48"/>
    <w:p w:rsidR="00A80DBC" w:rsidRDefault="00A80DBC" w:rsidP="00A80DBC"/>
    <w:p w:rsidR="00233F48" w:rsidRDefault="00233F48">
      <w:pPr>
        <w:rPr>
          <w:rFonts w:asciiTheme="majorHAnsi" w:eastAsiaTheme="majorEastAsia" w:hAnsiTheme="majorHAnsi" w:cstheme="majorBidi"/>
          <w:color w:val="6B911C" w:themeColor="accent1" w:themeShade="BF"/>
          <w:sz w:val="32"/>
          <w:szCs w:val="32"/>
        </w:rPr>
      </w:pPr>
      <w:r>
        <w:br w:type="page"/>
      </w:r>
    </w:p>
    <w:p w:rsidR="00A80DBC" w:rsidRDefault="00A80DBC" w:rsidP="00A80DBC">
      <w:pPr>
        <w:pStyle w:val="Heading1"/>
      </w:pPr>
      <w:bookmarkStart w:id="22" w:name="_Toc451435455"/>
      <w:r>
        <w:lastRenderedPageBreak/>
        <w:t>Acknowledgements</w:t>
      </w:r>
      <w:r w:rsidRPr="00D111F2">
        <w:t>:</w:t>
      </w:r>
      <w:bookmarkEnd w:id="22"/>
    </w:p>
    <w:p w:rsidR="009A1859" w:rsidRPr="00470734" w:rsidRDefault="009A1859" w:rsidP="009A1859">
      <w:pPr>
        <w:rPr>
          <w:sz w:val="24"/>
          <w:szCs w:val="24"/>
        </w:rPr>
      </w:pPr>
      <w:r w:rsidRPr="00470734">
        <w:rPr>
          <w:sz w:val="24"/>
          <w:szCs w:val="24"/>
        </w:rPr>
        <w:t>We would like to express our gratitude and appreciation to all those faculty members who gave us the possibility to complete the first and second phase of our Final year Project with great zeal and helped us in following a direction on a specific and accurate idea. They also helped us in improving our mis</w:t>
      </w:r>
      <w:r>
        <w:rPr>
          <w:sz w:val="24"/>
          <w:szCs w:val="24"/>
        </w:rPr>
        <w:t>takes and guided us throughout.</w:t>
      </w:r>
    </w:p>
    <w:p w:rsidR="009A1859" w:rsidRPr="00470734" w:rsidRDefault="009A1859" w:rsidP="009A1859">
      <w:pPr>
        <w:rPr>
          <w:sz w:val="24"/>
          <w:szCs w:val="24"/>
        </w:rPr>
      </w:pPr>
      <w:r w:rsidRPr="00470734">
        <w:rPr>
          <w:sz w:val="24"/>
          <w:szCs w:val="24"/>
        </w:rPr>
        <w:t>A special thanks to our supervisor, Dr.</w:t>
      </w:r>
      <w:r>
        <w:rPr>
          <w:sz w:val="24"/>
          <w:szCs w:val="24"/>
        </w:rPr>
        <w:t xml:space="preserve"> Muhammad Sarim</w:t>
      </w:r>
      <w:r w:rsidRPr="00470734">
        <w:rPr>
          <w:sz w:val="24"/>
          <w:szCs w:val="24"/>
        </w:rPr>
        <w:t>, whose help, stimulating suggestions and encouragement, helped us in making timely and efficient submissions and enhance our understanding about the correct</w:t>
      </w:r>
      <w:r>
        <w:rPr>
          <w:sz w:val="24"/>
          <w:szCs w:val="24"/>
        </w:rPr>
        <w:t xml:space="preserve"> implementation of the project.</w:t>
      </w:r>
    </w:p>
    <w:p w:rsidR="009A1859" w:rsidRPr="00470734" w:rsidRDefault="009A1859" w:rsidP="009A1859">
      <w:pPr>
        <w:rPr>
          <w:sz w:val="24"/>
          <w:szCs w:val="24"/>
        </w:rPr>
      </w:pPr>
      <w:r w:rsidRPr="00470734">
        <w:rPr>
          <w:sz w:val="24"/>
          <w:szCs w:val="24"/>
        </w:rPr>
        <w:t xml:space="preserve">We would also like to thank </w:t>
      </w:r>
      <w:r>
        <w:rPr>
          <w:sz w:val="24"/>
          <w:szCs w:val="24"/>
        </w:rPr>
        <w:t>all our friends and people in iba who cooperated with us and allowed us to take their pictures for app calibration purpose.</w:t>
      </w:r>
    </w:p>
    <w:p w:rsidR="009A1859" w:rsidRPr="00470734" w:rsidRDefault="009A1859" w:rsidP="009A1859">
      <w:pPr>
        <w:spacing w:after="0"/>
        <w:rPr>
          <w:sz w:val="24"/>
          <w:szCs w:val="24"/>
        </w:rPr>
      </w:pPr>
      <w:r w:rsidRPr="00470734">
        <w:rPr>
          <w:sz w:val="24"/>
          <w:szCs w:val="24"/>
        </w:rPr>
        <w:t>Sincerely,</w:t>
      </w:r>
    </w:p>
    <w:p w:rsidR="009A1859" w:rsidRDefault="009A1859" w:rsidP="009A1859">
      <w:pPr>
        <w:spacing w:after="0"/>
        <w:rPr>
          <w:sz w:val="24"/>
          <w:szCs w:val="24"/>
        </w:rPr>
      </w:pPr>
      <w:r>
        <w:rPr>
          <w:sz w:val="24"/>
          <w:szCs w:val="24"/>
        </w:rPr>
        <w:t>Abdul Ahad Mushir</w:t>
      </w:r>
    </w:p>
    <w:p w:rsidR="009A1859" w:rsidRDefault="009A1859" w:rsidP="009A1859">
      <w:pPr>
        <w:spacing w:after="0"/>
        <w:rPr>
          <w:sz w:val="24"/>
          <w:szCs w:val="24"/>
        </w:rPr>
      </w:pPr>
      <w:r>
        <w:rPr>
          <w:sz w:val="24"/>
          <w:szCs w:val="24"/>
        </w:rPr>
        <w:t>Sandhya Gopchandani</w:t>
      </w:r>
    </w:p>
    <w:p w:rsidR="009A1859" w:rsidRDefault="009A1859" w:rsidP="009A1859">
      <w:pPr>
        <w:spacing w:after="0"/>
        <w:rPr>
          <w:sz w:val="24"/>
          <w:szCs w:val="24"/>
        </w:rPr>
      </w:pPr>
      <w:r>
        <w:rPr>
          <w:sz w:val="24"/>
          <w:szCs w:val="24"/>
        </w:rPr>
        <w:t>Rashida Moiz</w:t>
      </w:r>
    </w:p>
    <w:p w:rsidR="009A1859" w:rsidRPr="00470734" w:rsidRDefault="009A1859" w:rsidP="009A1859">
      <w:pPr>
        <w:spacing w:after="0"/>
        <w:rPr>
          <w:sz w:val="24"/>
          <w:szCs w:val="24"/>
        </w:rPr>
      </w:pPr>
      <w:r>
        <w:rPr>
          <w:sz w:val="24"/>
          <w:szCs w:val="24"/>
        </w:rPr>
        <w:t>Mahwash Merchant</w:t>
      </w:r>
    </w:p>
    <w:p w:rsidR="00233F48" w:rsidRPr="00233F48" w:rsidRDefault="00233F48" w:rsidP="00233F48"/>
    <w:p w:rsidR="009A1859" w:rsidRDefault="009A1859">
      <w:pPr>
        <w:rPr>
          <w:rFonts w:asciiTheme="majorHAnsi" w:eastAsiaTheme="majorEastAsia" w:hAnsiTheme="majorHAnsi" w:cstheme="majorBidi"/>
          <w:color w:val="6B911C" w:themeColor="accent1" w:themeShade="BF"/>
          <w:sz w:val="32"/>
          <w:szCs w:val="32"/>
        </w:rPr>
      </w:pPr>
      <w:r>
        <w:br w:type="page"/>
      </w:r>
    </w:p>
    <w:p w:rsidR="00A80DBC" w:rsidRDefault="00A80DBC" w:rsidP="00A80DBC">
      <w:pPr>
        <w:pStyle w:val="Heading1"/>
      </w:pPr>
      <w:bookmarkStart w:id="23" w:name="_Toc451435456"/>
      <w:r>
        <w:lastRenderedPageBreak/>
        <w:t>References</w:t>
      </w:r>
      <w:r w:rsidRPr="00D111F2">
        <w:t>:</w:t>
      </w:r>
      <w:bookmarkEnd w:id="23"/>
    </w:p>
    <w:p w:rsidR="009A1859" w:rsidRPr="009A1859" w:rsidRDefault="009A1859" w:rsidP="009A1859"/>
    <w:p w:rsidR="009A1859" w:rsidRPr="00065F5C" w:rsidRDefault="00020F25" w:rsidP="009A1859">
      <w:pPr>
        <w:rPr>
          <w:color w:val="000000" w:themeColor="text1"/>
        </w:rPr>
      </w:pPr>
      <w:hyperlink r:id="rId16" w:history="1">
        <w:r w:rsidR="00065F5C" w:rsidRPr="00065F5C">
          <w:rPr>
            <w:rStyle w:val="Hyperlink"/>
            <w:color w:val="000000" w:themeColor="text1"/>
          </w:rPr>
          <w:t>http://www.neuromodulation.com/motor-impairment</w:t>
        </w:r>
      </w:hyperlink>
    </w:p>
    <w:p w:rsidR="009A1859" w:rsidRPr="00065F5C" w:rsidRDefault="00020F25" w:rsidP="009A1859">
      <w:pPr>
        <w:rPr>
          <w:color w:val="000000" w:themeColor="text1"/>
        </w:rPr>
      </w:pPr>
      <w:hyperlink r:id="rId17" w:history="1">
        <w:r w:rsidR="00065F5C" w:rsidRPr="00065F5C">
          <w:rPr>
            <w:rStyle w:val="Hyperlink"/>
            <w:color w:val="000000" w:themeColor="text1"/>
          </w:rPr>
          <w:t>http://www.disabled-world.com/disability/types/mobility/</w:t>
        </w:r>
      </w:hyperlink>
    </w:p>
    <w:p w:rsidR="00065F5C" w:rsidRPr="00065F5C" w:rsidRDefault="00020F25" w:rsidP="00065F5C">
      <w:pPr>
        <w:rPr>
          <w:color w:val="000000" w:themeColor="text1"/>
        </w:rPr>
      </w:pPr>
      <w:hyperlink r:id="rId18" w:history="1">
        <w:r w:rsidR="00065F5C" w:rsidRPr="00065F5C">
          <w:rPr>
            <w:rStyle w:val="Hyperlink"/>
            <w:color w:val="000000" w:themeColor="text1"/>
          </w:rPr>
          <w:t>http://webaim.org/articles/motor/motordisabilities</w:t>
        </w:r>
      </w:hyperlink>
    </w:p>
    <w:p w:rsidR="00065F5C" w:rsidRPr="00065F5C" w:rsidRDefault="00020F25" w:rsidP="00065F5C">
      <w:pPr>
        <w:rPr>
          <w:color w:val="000000" w:themeColor="text1"/>
        </w:rPr>
      </w:pPr>
      <w:hyperlink r:id="rId19" w:history="1">
        <w:r w:rsidR="00065F5C" w:rsidRPr="00065F5C">
          <w:rPr>
            <w:rStyle w:val="Hyperlink"/>
            <w:color w:val="000000" w:themeColor="text1"/>
          </w:rPr>
          <w:t>https://en.wikipedia.org/wiki/Physical_disability</w:t>
        </w:r>
      </w:hyperlink>
    </w:p>
    <w:p w:rsidR="00065F5C" w:rsidRPr="00065F5C" w:rsidRDefault="00020F25" w:rsidP="00065F5C">
      <w:pPr>
        <w:rPr>
          <w:color w:val="000000" w:themeColor="text1"/>
        </w:rPr>
      </w:pPr>
      <w:hyperlink r:id="rId20" w:history="1">
        <w:r w:rsidR="00065F5C" w:rsidRPr="00065F5C">
          <w:rPr>
            <w:rStyle w:val="Hyperlink"/>
            <w:color w:val="000000" w:themeColor="text1"/>
          </w:rPr>
          <w:t>https://www.lds.org/topics/disability/list/physical-disability?lang=eng</w:t>
        </w:r>
      </w:hyperlink>
    </w:p>
    <w:p w:rsidR="00065F5C" w:rsidRPr="00065F5C" w:rsidRDefault="00020F25" w:rsidP="00065F5C">
      <w:pPr>
        <w:rPr>
          <w:color w:val="000000" w:themeColor="text1"/>
        </w:rPr>
      </w:pPr>
      <w:hyperlink r:id="rId21" w:history="1">
        <w:r w:rsidR="00065F5C" w:rsidRPr="00065F5C">
          <w:rPr>
            <w:rStyle w:val="Hyperlink"/>
            <w:color w:val="000000" w:themeColor="text1"/>
          </w:rPr>
          <w:t>https://www.dosomething.org/facts/11-facts-about-physical-disability</w:t>
        </w:r>
      </w:hyperlink>
    </w:p>
    <w:p w:rsidR="00065F5C" w:rsidRPr="00065F5C" w:rsidRDefault="00020F25" w:rsidP="00065F5C">
      <w:pPr>
        <w:rPr>
          <w:color w:val="000000" w:themeColor="text1"/>
        </w:rPr>
      </w:pPr>
      <w:hyperlink r:id="rId22" w:history="1">
        <w:r w:rsidR="00065F5C" w:rsidRPr="00065F5C">
          <w:rPr>
            <w:rStyle w:val="Hyperlink"/>
            <w:color w:val="000000" w:themeColor="text1"/>
          </w:rPr>
          <w:t>http://www.disabilitycompendium.org/docs/default-source/2014-compendium/annual-report.pdf</w:t>
        </w:r>
      </w:hyperlink>
    </w:p>
    <w:p w:rsidR="00065F5C" w:rsidRDefault="00065F5C" w:rsidP="00065F5C"/>
    <w:p w:rsidR="009A1859" w:rsidRPr="009A1859" w:rsidRDefault="009A1859" w:rsidP="009A1859"/>
    <w:p w:rsidR="00A80DBC" w:rsidRDefault="00A80DBC">
      <w:pPr>
        <w:rPr>
          <w:rFonts w:asciiTheme="majorHAnsi" w:eastAsiaTheme="majorEastAsia" w:hAnsiTheme="majorHAnsi" w:cstheme="majorBidi"/>
          <w:color w:val="6B911C" w:themeColor="accent1" w:themeShade="BF"/>
          <w:sz w:val="32"/>
          <w:szCs w:val="32"/>
        </w:rPr>
      </w:pPr>
      <w:r>
        <w:br w:type="page"/>
      </w:r>
    </w:p>
    <w:p w:rsidR="00A80DBC" w:rsidRDefault="00A80DBC" w:rsidP="00A80DBC">
      <w:pPr>
        <w:pStyle w:val="Heading1"/>
      </w:pPr>
      <w:bookmarkStart w:id="24" w:name="_Toc451435457"/>
      <w:r>
        <w:lastRenderedPageBreak/>
        <w:t>Appendix 1: Code:</w:t>
      </w:r>
      <w:bookmarkEnd w:id="24"/>
    </w:p>
    <w:p w:rsidR="009A1859" w:rsidRPr="009A1859" w:rsidRDefault="009A1859" w:rsidP="009A18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8" w:lineRule="atLeast"/>
        <w:rPr>
          <w:rFonts w:ascii="Source Code Pro" w:eastAsia="Times New Roman" w:hAnsi="Source Code Pro" w:cs="Courier New"/>
          <w:color w:val="444444"/>
          <w:sz w:val="21"/>
          <w:szCs w:val="21"/>
        </w:rPr>
      </w:pPr>
      <w:r w:rsidRPr="009A1859">
        <w:rPr>
          <w:rFonts w:ascii="Source Code Pro" w:eastAsia="Times New Roman" w:hAnsi="Source Code Pro" w:cs="Courier New"/>
          <w:color w:val="CC7832"/>
          <w:sz w:val="21"/>
          <w:szCs w:val="21"/>
        </w:rPr>
        <w:t xml:space="preserve">package </w:t>
      </w:r>
      <w:r w:rsidRPr="009A1859">
        <w:rPr>
          <w:rFonts w:ascii="Source Code Pro" w:eastAsia="Times New Roman" w:hAnsi="Source Code Pro" w:cs="Courier New"/>
          <w:color w:val="A9B7C6"/>
          <w:sz w:val="21"/>
          <w:szCs w:val="21"/>
        </w:rPr>
        <w:t>com.google.android.gms.samples.vision.face.facetracker</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android.Manifest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android.app.Activity</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android.app.AlertDialog</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android.app.Dialog</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android.bluetooth.BluetoothAdapter</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android.bluetooth.BluetoothDevice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android.bluetooth.BluetoothSocket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android.content.Context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android.content.DialogInterface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android.content.Intent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android.content.pm.PackageManager</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android.database.sqlite.SQLiteDatabase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android.graphics.Bitmap</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android.graphics.Canvas</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android.graphics.Color</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android.media.AudioManager</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android.net.Uri</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android.os.Bundle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android.os.Environment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android.support.design.widget.Snackbar</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android.support.v4.app.ActivityCompat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android.support.v7.app.AppCompatActivity</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android.telephony.SmsManager</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android.util.Log</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android.view.View</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android.widget.ArrayAdapter</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android.widget.LinearLayout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android.widget.Toast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com.google.android.gms.common.ConnectionResult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com.google.android.gms.common.GoogleApiAvailability</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com.google.android.gms.vision.CameraSource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com.google.android.gms.vision.MultiProcessor</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com.google.android.gms.vision.Tracker</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com.google.android.gms.vision.face.Face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com.google.android.gms.vision.face.FaceDetector</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com.google.android.gms.samples.vision.face.facetracker.ui.camera.CameraSourcePreview</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import</w:t>
      </w:r>
      <w:r w:rsidRPr="009A1859">
        <w:rPr>
          <w:rFonts w:ascii="Source Code Pro" w:eastAsia="Times New Roman" w:hAnsi="Source Code Pro" w:cs="Courier New"/>
          <w:color w:val="A9B7C6"/>
          <w:sz w:val="21"/>
          <w:szCs w:val="21"/>
        </w:rPr>
        <w:t>com.google.android.gms.samples.vision.face.facetracker.ui.camera.GraphicOverlay</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t>import</w:t>
      </w:r>
      <w:r w:rsidRPr="009A1859">
        <w:rPr>
          <w:rFonts w:ascii="Source Code Pro" w:eastAsia="Times New Roman" w:hAnsi="Source Code Pro" w:cs="Courier New"/>
          <w:color w:val="A9B7C6"/>
          <w:sz w:val="21"/>
          <w:szCs w:val="21"/>
        </w:rPr>
        <w:t>java.io.File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lastRenderedPageBreak/>
        <w:t xml:space="preserve">import </w:t>
      </w:r>
      <w:r w:rsidRPr="009A1859">
        <w:rPr>
          <w:rFonts w:ascii="Source Code Pro" w:eastAsia="Times New Roman" w:hAnsi="Source Code Pro" w:cs="Courier New"/>
          <w:color w:val="A9B7C6"/>
          <w:sz w:val="21"/>
          <w:szCs w:val="21"/>
        </w:rPr>
        <w:t>java.io.FileNotFoundException</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java.io.FileOutputStream</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java.io.IOException</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java.io.OutputStream</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java.util.ArrayList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java.util.Date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java.util.Set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java.util.Timer</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import </w:t>
      </w:r>
      <w:r w:rsidRPr="009A1859">
        <w:rPr>
          <w:rFonts w:ascii="Source Code Pro" w:eastAsia="Times New Roman" w:hAnsi="Source Code Pro" w:cs="Courier New"/>
          <w:color w:val="A9B7C6"/>
          <w:sz w:val="21"/>
          <w:szCs w:val="21"/>
        </w:rPr>
        <w:t>java.util.UUID</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Activity for FaceTracking and Facial landmarks detections.  This app detects faces with the rear or front facing camera, and</w:t>
      </w:r>
      <w:r w:rsidRPr="009A1859">
        <w:rPr>
          <w:rFonts w:ascii="Source Code Pro" w:eastAsia="Times New Roman" w:hAnsi="Source Code Pro" w:cs="Courier New"/>
          <w:i/>
          <w:iCs/>
          <w:color w:val="629755"/>
          <w:sz w:val="21"/>
          <w:szCs w:val="21"/>
        </w:rPr>
        <w:br/>
        <w:t xml:space="preserve"> * uses recognised facial gestures to send a BT signal to arduino.</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CC7832"/>
          <w:sz w:val="21"/>
          <w:szCs w:val="21"/>
        </w:rPr>
        <w:t xml:space="preserve">public final class </w:t>
      </w:r>
      <w:r w:rsidRPr="009A1859">
        <w:rPr>
          <w:rFonts w:ascii="Source Code Pro" w:eastAsia="Times New Roman" w:hAnsi="Source Code Pro" w:cs="Courier New"/>
          <w:color w:val="A9B7C6"/>
          <w:sz w:val="21"/>
          <w:szCs w:val="21"/>
        </w:rPr>
        <w:t>FaceTrackerActivity</w:t>
      </w:r>
      <w:r w:rsidRPr="009A1859">
        <w:rPr>
          <w:rFonts w:ascii="Source Code Pro" w:eastAsia="Times New Roman" w:hAnsi="Source Code Pro" w:cs="Courier New"/>
          <w:color w:val="CC7832"/>
          <w:sz w:val="21"/>
          <w:szCs w:val="21"/>
        </w:rPr>
        <w:t xml:space="preserve">extends </w:t>
      </w:r>
      <w:r w:rsidRPr="009A1859">
        <w:rPr>
          <w:rFonts w:ascii="Source Code Pro" w:eastAsia="Times New Roman" w:hAnsi="Source Code Pro" w:cs="Courier New"/>
          <w:color w:val="A9B7C6"/>
          <w:sz w:val="21"/>
          <w:szCs w:val="21"/>
        </w:rPr>
        <w:t>AppCompatActivity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private static final </w:t>
      </w:r>
      <w:r w:rsidRPr="009A1859">
        <w:rPr>
          <w:rFonts w:ascii="Source Code Pro" w:eastAsia="Times New Roman" w:hAnsi="Source Code Pro" w:cs="Courier New"/>
          <w:color w:val="A9B7C6"/>
          <w:sz w:val="21"/>
          <w:szCs w:val="21"/>
        </w:rPr>
        <w:t xml:space="preserve">String </w:t>
      </w:r>
      <w:r w:rsidRPr="009A1859">
        <w:rPr>
          <w:rFonts w:ascii="Source Code Pro" w:eastAsia="Times New Roman" w:hAnsi="Source Code Pro" w:cs="Courier New"/>
          <w:i/>
          <w:iCs/>
          <w:color w:val="9876AA"/>
          <w:sz w:val="21"/>
          <w:szCs w:val="21"/>
        </w:rPr>
        <w:t xml:space="preserve">TAG </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6A8759"/>
          <w:sz w:val="21"/>
          <w:szCs w:val="21"/>
        </w:rPr>
        <w:t>"FaceTracker"</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*The following instances are used to initialise the camera preview.</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CC7832"/>
          <w:sz w:val="21"/>
          <w:szCs w:val="21"/>
        </w:rPr>
        <w:t xml:space="preserve">private </w:t>
      </w:r>
      <w:r w:rsidRPr="009A1859">
        <w:rPr>
          <w:rFonts w:ascii="Source Code Pro" w:eastAsia="Times New Roman" w:hAnsi="Source Code Pro" w:cs="Courier New"/>
          <w:color w:val="A9B7C6"/>
          <w:sz w:val="21"/>
          <w:szCs w:val="21"/>
        </w:rPr>
        <w:t>CameraSource</w:t>
      </w:r>
      <w:r w:rsidRPr="009A1859">
        <w:rPr>
          <w:rFonts w:ascii="Source Code Pro" w:eastAsia="Times New Roman" w:hAnsi="Source Code Pro" w:cs="Courier New"/>
          <w:color w:val="9876AA"/>
          <w:sz w:val="21"/>
          <w:szCs w:val="21"/>
        </w:rPr>
        <w:t>mCameraSource</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null;</w:t>
      </w:r>
      <w:r w:rsidRPr="009A1859">
        <w:rPr>
          <w:rFonts w:ascii="Source Code Pro" w:eastAsia="Times New Roman" w:hAnsi="Source Code Pro" w:cs="Courier New"/>
          <w:color w:val="CC7832"/>
          <w:sz w:val="21"/>
          <w:szCs w:val="21"/>
        </w:rPr>
        <w:br/>
        <w:t xml:space="preserve">    private </w:t>
      </w:r>
      <w:r w:rsidRPr="009A1859">
        <w:rPr>
          <w:rFonts w:ascii="Source Code Pro" w:eastAsia="Times New Roman" w:hAnsi="Source Code Pro" w:cs="Courier New"/>
          <w:color w:val="A9B7C6"/>
          <w:sz w:val="21"/>
          <w:szCs w:val="21"/>
        </w:rPr>
        <w:t>CameraSourcePreview</w:t>
      </w:r>
      <w:r w:rsidRPr="009A1859">
        <w:rPr>
          <w:rFonts w:ascii="Source Code Pro" w:eastAsia="Times New Roman" w:hAnsi="Source Code Pro" w:cs="Courier New"/>
          <w:color w:val="9876AA"/>
          <w:sz w:val="21"/>
          <w:szCs w:val="21"/>
        </w:rPr>
        <w:t>mPreview</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private </w:t>
      </w:r>
      <w:r w:rsidRPr="009A1859">
        <w:rPr>
          <w:rFonts w:ascii="Source Code Pro" w:eastAsia="Times New Roman" w:hAnsi="Source Code Pro" w:cs="Courier New"/>
          <w:color w:val="A9B7C6"/>
          <w:sz w:val="21"/>
          <w:szCs w:val="21"/>
        </w:rPr>
        <w:t>GraphicOverlay</w:t>
      </w:r>
      <w:r w:rsidRPr="009A1859">
        <w:rPr>
          <w:rFonts w:ascii="Source Code Pro" w:eastAsia="Times New Roman" w:hAnsi="Source Code Pro" w:cs="Courier New"/>
          <w:color w:val="9876AA"/>
          <w:sz w:val="21"/>
          <w:szCs w:val="21"/>
        </w:rPr>
        <w:t>mGraphicOverlay</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private static final int</w:t>
      </w:r>
      <w:r w:rsidRPr="009A1859">
        <w:rPr>
          <w:rFonts w:ascii="Source Code Pro" w:eastAsia="Times New Roman" w:hAnsi="Source Code Pro" w:cs="Courier New"/>
          <w:i/>
          <w:iCs/>
          <w:color w:val="9876AA"/>
          <w:sz w:val="21"/>
          <w:szCs w:val="21"/>
        </w:rPr>
        <w:t xml:space="preserve">RC_HANDLE_GMS </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6897BB"/>
          <w:sz w:val="21"/>
          <w:szCs w:val="21"/>
        </w:rPr>
        <w:t>9001</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808080"/>
          <w:sz w:val="21"/>
          <w:szCs w:val="21"/>
        </w:rPr>
        <w:t>// permission request codes need to be &lt; 256</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CC7832"/>
          <w:sz w:val="21"/>
          <w:szCs w:val="21"/>
        </w:rPr>
        <w:t>private static final int</w:t>
      </w:r>
      <w:r w:rsidRPr="009A1859">
        <w:rPr>
          <w:rFonts w:ascii="Source Code Pro" w:eastAsia="Times New Roman" w:hAnsi="Source Code Pro" w:cs="Courier New"/>
          <w:i/>
          <w:iCs/>
          <w:color w:val="9876AA"/>
          <w:sz w:val="21"/>
          <w:szCs w:val="21"/>
        </w:rPr>
        <w:t xml:space="preserve">RC_HANDLE_CAMERA_PERM </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6897BB"/>
          <w:sz w:val="21"/>
          <w:szCs w:val="21"/>
        </w:rPr>
        <w:t>2</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*The following instances are used for the core part of our application</w:t>
      </w:r>
      <w:r w:rsidRPr="009A1859">
        <w:rPr>
          <w:rFonts w:ascii="Source Code Pro" w:eastAsia="Times New Roman" w:hAnsi="Source Code Pro" w:cs="Courier New"/>
          <w:i/>
          <w:iCs/>
          <w:color w:val="629755"/>
          <w:sz w:val="21"/>
          <w:szCs w:val="21"/>
        </w:rPr>
        <w:br/>
        <w:t xml:space="preserve">    * algorithm for obtaining a gesture and sending a BT signal</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CC7832"/>
          <w:sz w:val="21"/>
          <w:szCs w:val="21"/>
        </w:rPr>
        <w:t>private boolean</w:t>
      </w:r>
      <w:r w:rsidRPr="009A1859">
        <w:rPr>
          <w:rFonts w:ascii="Source Code Pro" w:eastAsia="Times New Roman" w:hAnsi="Source Code Pro" w:cs="Courier New"/>
          <w:color w:val="9876AA"/>
          <w:sz w:val="21"/>
          <w:szCs w:val="21"/>
        </w:rPr>
        <w:t>megaCheck</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false;</w:t>
      </w:r>
      <w:r w:rsidRPr="009A1859">
        <w:rPr>
          <w:rFonts w:ascii="Source Code Pro" w:eastAsia="Times New Roman" w:hAnsi="Source Code Pro" w:cs="Courier New"/>
          <w:color w:val="CC7832"/>
          <w:sz w:val="21"/>
          <w:szCs w:val="21"/>
        </w:rPr>
        <w:br/>
        <w:t xml:space="preserve">    private boolean</w:t>
      </w:r>
      <w:r w:rsidRPr="009A1859">
        <w:rPr>
          <w:rFonts w:ascii="Source Code Pro" w:eastAsia="Times New Roman" w:hAnsi="Source Code Pro" w:cs="Courier New"/>
          <w:color w:val="9876AA"/>
          <w:sz w:val="21"/>
          <w:szCs w:val="21"/>
        </w:rPr>
        <w:t xml:space="preserve">megaCheck1 </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false;</w:t>
      </w:r>
      <w:r w:rsidRPr="009A1859">
        <w:rPr>
          <w:rFonts w:ascii="Source Code Pro" w:eastAsia="Times New Roman" w:hAnsi="Source Code Pro" w:cs="Courier New"/>
          <w:color w:val="CC7832"/>
          <w:sz w:val="21"/>
          <w:szCs w:val="21"/>
        </w:rPr>
        <w:br/>
        <w:t xml:space="preserve">    private boolean</w:t>
      </w:r>
      <w:r w:rsidRPr="009A1859">
        <w:rPr>
          <w:rFonts w:ascii="Source Code Pro" w:eastAsia="Times New Roman" w:hAnsi="Source Code Pro" w:cs="Courier New"/>
          <w:color w:val="9876AA"/>
          <w:sz w:val="21"/>
          <w:szCs w:val="21"/>
        </w:rPr>
        <w:t xml:space="preserve">activate </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true;</w:t>
      </w:r>
      <w:r w:rsidRPr="009A1859">
        <w:rPr>
          <w:rFonts w:ascii="Source Code Pro" w:eastAsia="Times New Roman" w:hAnsi="Source Code Pro" w:cs="Courier New"/>
          <w:color w:val="CC7832"/>
          <w:sz w:val="21"/>
          <w:szCs w:val="21"/>
        </w:rPr>
        <w:br/>
        <w:t xml:space="preserve">    private boolean</w:t>
      </w:r>
      <w:r w:rsidRPr="009A1859">
        <w:rPr>
          <w:rFonts w:ascii="Source Code Pro" w:eastAsia="Times New Roman" w:hAnsi="Source Code Pro" w:cs="Courier New"/>
          <w:color w:val="9876AA"/>
          <w:sz w:val="21"/>
          <w:szCs w:val="21"/>
        </w:rPr>
        <w:t>firstFrame</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true;</w:t>
      </w:r>
      <w:r w:rsidRPr="009A1859">
        <w:rPr>
          <w:rFonts w:ascii="Source Code Pro" w:eastAsia="Times New Roman" w:hAnsi="Source Code Pro" w:cs="Courier New"/>
          <w:color w:val="CC7832"/>
          <w:sz w:val="21"/>
          <w:szCs w:val="21"/>
        </w:rPr>
        <w:br/>
        <w:t xml:space="preserve">    private int</w:t>
      </w:r>
      <w:r w:rsidRPr="009A1859">
        <w:rPr>
          <w:rFonts w:ascii="Source Code Pro" w:eastAsia="Times New Roman" w:hAnsi="Source Code Pro" w:cs="Courier New"/>
          <w:color w:val="9876AA"/>
          <w:sz w:val="21"/>
          <w:szCs w:val="21"/>
        </w:rPr>
        <w:t>faceCounter</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6897BB"/>
          <w:sz w:val="21"/>
          <w:szCs w:val="21"/>
        </w:rPr>
        <w:t>0</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public </w:t>
      </w:r>
      <w:r w:rsidRPr="009A1859">
        <w:rPr>
          <w:rFonts w:ascii="Source Code Pro" w:eastAsia="Times New Roman" w:hAnsi="Source Code Pro" w:cs="Courier New"/>
          <w:color w:val="A9B7C6"/>
          <w:sz w:val="21"/>
          <w:szCs w:val="21"/>
        </w:rPr>
        <w:t>SQLiteDatabase</w:t>
      </w:r>
      <w:r w:rsidRPr="009A1859">
        <w:rPr>
          <w:rFonts w:ascii="Source Code Pro" w:eastAsia="Times New Roman" w:hAnsi="Source Code Pro" w:cs="Courier New"/>
          <w:color w:val="9876AA"/>
          <w:sz w:val="21"/>
          <w:szCs w:val="21"/>
        </w:rPr>
        <w:t>mydatabase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lastRenderedPageBreak/>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*Bluetooth referencing variables</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A9B7C6"/>
          <w:sz w:val="21"/>
          <w:szCs w:val="21"/>
        </w:rPr>
        <w:t>ArrayAdapter&lt;BluetoothDevice&gt;</w:t>
      </w:r>
      <w:r w:rsidRPr="009A1859">
        <w:rPr>
          <w:rFonts w:ascii="Source Code Pro" w:eastAsia="Times New Roman" w:hAnsi="Source Code Pro" w:cs="Courier New"/>
          <w:color w:val="9876AA"/>
          <w:sz w:val="21"/>
          <w:szCs w:val="21"/>
        </w:rPr>
        <w:t>pairedDeviceAdapter</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BluetoothAdapter</w:t>
      </w:r>
      <w:r w:rsidRPr="009A1859">
        <w:rPr>
          <w:rFonts w:ascii="Source Code Pro" w:eastAsia="Times New Roman" w:hAnsi="Source Code Pro" w:cs="Courier New"/>
          <w:color w:val="9876AA"/>
          <w:sz w:val="21"/>
          <w:szCs w:val="21"/>
        </w:rPr>
        <w:t>bluetoothAdapter</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ArrayList&lt;BluetoothDevice&gt;</w:t>
      </w:r>
      <w:r w:rsidRPr="009A1859">
        <w:rPr>
          <w:rFonts w:ascii="Source Code Pro" w:eastAsia="Times New Roman" w:hAnsi="Source Code Pro" w:cs="Courier New"/>
          <w:color w:val="9876AA"/>
          <w:sz w:val="21"/>
          <w:szCs w:val="21"/>
        </w:rPr>
        <w:t>pairedDeviceArrayList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private </w:t>
      </w:r>
      <w:r w:rsidRPr="009A1859">
        <w:rPr>
          <w:rFonts w:ascii="Source Code Pro" w:eastAsia="Times New Roman" w:hAnsi="Source Code Pro" w:cs="Courier New"/>
          <w:color w:val="A9B7C6"/>
          <w:sz w:val="21"/>
          <w:szCs w:val="21"/>
        </w:rPr>
        <w:t xml:space="preserve">UUID </w:t>
      </w:r>
      <w:r w:rsidRPr="009A1859">
        <w:rPr>
          <w:rFonts w:ascii="Source Code Pro" w:eastAsia="Times New Roman" w:hAnsi="Source Code Pro" w:cs="Courier New"/>
          <w:color w:val="9876AA"/>
          <w:sz w:val="21"/>
          <w:szCs w:val="21"/>
        </w:rPr>
        <w:t>myUUID</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private final </w:t>
      </w:r>
      <w:r w:rsidRPr="009A1859">
        <w:rPr>
          <w:rFonts w:ascii="Source Code Pro" w:eastAsia="Times New Roman" w:hAnsi="Source Code Pro" w:cs="Courier New"/>
          <w:color w:val="A9B7C6"/>
          <w:sz w:val="21"/>
          <w:szCs w:val="21"/>
        </w:rPr>
        <w:t xml:space="preserve">String </w:t>
      </w:r>
      <w:r w:rsidRPr="009A1859">
        <w:rPr>
          <w:rFonts w:ascii="Source Code Pro" w:eastAsia="Times New Roman" w:hAnsi="Source Code Pro" w:cs="Courier New"/>
          <w:color w:val="9876AA"/>
          <w:sz w:val="21"/>
          <w:szCs w:val="21"/>
        </w:rPr>
        <w:t xml:space="preserve">UUID_STRING_WELL_KNOWN_SPP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6A8759"/>
          <w:sz w:val="21"/>
          <w:szCs w:val="21"/>
        </w:rPr>
        <w:t>"00001101-0000-1000-8000-00805F9B34FB"</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ThreadConnectBTdevice</w:t>
      </w:r>
      <w:r w:rsidRPr="009A1859">
        <w:rPr>
          <w:rFonts w:ascii="Source Code Pro" w:eastAsia="Times New Roman" w:hAnsi="Source Code Pro" w:cs="Courier New"/>
          <w:color w:val="9876AA"/>
          <w:sz w:val="21"/>
          <w:szCs w:val="21"/>
        </w:rPr>
        <w:t>myThreadConnectBTdevice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ThreadConnected</w:t>
      </w:r>
      <w:r w:rsidRPr="009A1859">
        <w:rPr>
          <w:rFonts w:ascii="Source Code Pro" w:eastAsia="Times New Roman" w:hAnsi="Source Code Pro" w:cs="Courier New"/>
          <w:color w:val="9876AA"/>
          <w:sz w:val="21"/>
          <w:szCs w:val="21"/>
        </w:rPr>
        <w:t>myThreadConnected</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private static final int</w:t>
      </w:r>
      <w:r w:rsidRPr="009A1859">
        <w:rPr>
          <w:rFonts w:ascii="Source Code Pro" w:eastAsia="Times New Roman" w:hAnsi="Source Code Pro" w:cs="Courier New"/>
          <w:i/>
          <w:iCs/>
          <w:color w:val="9876AA"/>
          <w:sz w:val="21"/>
          <w:szCs w:val="21"/>
        </w:rPr>
        <w:t xml:space="preserve">REQUEST_ENABLE_BT </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6897BB"/>
          <w:sz w:val="21"/>
          <w:szCs w:val="21"/>
        </w:rPr>
        <w:t>1</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Initializes the UI and initiates the creation of a face detector.</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BBB529"/>
          <w:sz w:val="21"/>
          <w:szCs w:val="21"/>
        </w:rPr>
        <w:t>@Override</w:t>
      </w:r>
      <w:r w:rsidRPr="009A1859">
        <w:rPr>
          <w:rFonts w:ascii="Source Code Pro" w:eastAsia="Times New Roman" w:hAnsi="Source Code Pro" w:cs="Courier New"/>
          <w:color w:val="BBB529"/>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onCreate</w:t>
      </w:r>
      <w:r w:rsidRPr="009A1859">
        <w:rPr>
          <w:rFonts w:ascii="Source Code Pro" w:eastAsia="Times New Roman" w:hAnsi="Source Code Pro" w:cs="Courier New"/>
          <w:color w:val="A9B7C6"/>
          <w:sz w:val="21"/>
          <w:szCs w:val="21"/>
        </w:rPr>
        <w:t>(Bundle icicle)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super</w:t>
      </w:r>
      <w:r w:rsidRPr="009A1859">
        <w:rPr>
          <w:rFonts w:ascii="Source Code Pro" w:eastAsia="Times New Roman" w:hAnsi="Source Code Pro" w:cs="Courier New"/>
          <w:color w:val="A9B7C6"/>
          <w:sz w:val="21"/>
          <w:szCs w:val="21"/>
        </w:rPr>
        <w:t>.onCreate(icicle)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setContentView(R.layout.</w:t>
      </w:r>
      <w:r w:rsidRPr="009A1859">
        <w:rPr>
          <w:rFonts w:ascii="Source Code Pro" w:eastAsia="Times New Roman" w:hAnsi="Source Code Pro" w:cs="Courier New"/>
          <w:i/>
          <w:iCs/>
          <w:color w:val="9876AA"/>
          <w:sz w:val="21"/>
          <w:szCs w:val="21"/>
        </w:rPr>
        <w:t>main</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9876AA"/>
          <w:sz w:val="21"/>
          <w:szCs w:val="21"/>
        </w:rPr>
        <w:t>mPreview</w:t>
      </w:r>
      <w:r w:rsidRPr="009A1859">
        <w:rPr>
          <w:rFonts w:ascii="Source Code Pro" w:eastAsia="Times New Roman" w:hAnsi="Source Code Pro" w:cs="Courier New"/>
          <w:color w:val="A9B7C6"/>
          <w:sz w:val="21"/>
          <w:szCs w:val="21"/>
        </w:rPr>
        <w:t>= (CameraSourcePreview) findViewById(R.id.</w:t>
      </w:r>
      <w:r w:rsidRPr="009A1859">
        <w:rPr>
          <w:rFonts w:ascii="Source Code Pro" w:eastAsia="Times New Roman" w:hAnsi="Source Code Pro" w:cs="Courier New"/>
          <w:i/>
          <w:iCs/>
          <w:color w:val="9876AA"/>
          <w:sz w:val="21"/>
          <w:szCs w:val="21"/>
        </w:rPr>
        <w:t>preview</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9876AA"/>
          <w:sz w:val="21"/>
          <w:szCs w:val="21"/>
        </w:rPr>
        <w:t>mGraphicOverlay</w:t>
      </w:r>
      <w:r w:rsidRPr="009A1859">
        <w:rPr>
          <w:rFonts w:ascii="Source Code Pro" w:eastAsia="Times New Roman" w:hAnsi="Source Code Pro" w:cs="Courier New"/>
          <w:color w:val="A9B7C6"/>
          <w:sz w:val="21"/>
          <w:szCs w:val="21"/>
        </w:rPr>
        <w:t>= (GraphicOverlay) findViewById(R.id.</w:t>
      </w:r>
      <w:r w:rsidRPr="009A1859">
        <w:rPr>
          <w:rFonts w:ascii="Source Code Pro" w:eastAsia="Times New Roman" w:hAnsi="Source Code Pro" w:cs="Courier New"/>
          <w:i/>
          <w:iCs/>
          <w:color w:val="9876AA"/>
          <w:sz w:val="21"/>
          <w:szCs w:val="21"/>
        </w:rPr>
        <w:t>faceOverlay</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Required for BT intent</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CC7832"/>
          <w:sz w:val="21"/>
          <w:szCs w:val="21"/>
        </w:rPr>
        <w:t xml:space="preserve">if </w:t>
      </w:r>
      <w:r w:rsidRPr="009A1859">
        <w:rPr>
          <w:rFonts w:ascii="Source Code Pro" w:eastAsia="Times New Roman" w:hAnsi="Source Code Pro" w:cs="Courier New"/>
          <w:color w:val="A9B7C6"/>
          <w:sz w:val="21"/>
          <w:szCs w:val="21"/>
        </w:rPr>
        <w:t>(!getPackageManager().hasSystemFeature(PackageManager.</w:t>
      </w:r>
      <w:r w:rsidRPr="009A1859">
        <w:rPr>
          <w:rFonts w:ascii="Source Code Pro" w:eastAsia="Times New Roman" w:hAnsi="Source Code Pro" w:cs="Courier New"/>
          <w:i/>
          <w:iCs/>
          <w:color w:val="9876AA"/>
          <w:sz w:val="21"/>
          <w:szCs w:val="21"/>
        </w:rPr>
        <w:t>FEATURE_BLUETOOTH</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Toast.</w:t>
      </w:r>
      <w:r w:rsidRPr="009A1859">
        <w:rPr>
          <w:rFonts w:ascii="Source Code Pro" w:eastAsia="Times New Roman" w:hAnsi="Source Code Pro" w:cs="Courier New"/>
          <w:i/>
          <w:iCs/>
          <w:color w:val="A9B7C6"/>
          <w:sz w:val="21"/>
          <w:szCs w:val="21"/>
        </w:rPr>
        <w:t>makeText</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this,</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6A8759"/>
          <w:sz w:val="21"/>
          <w:szCs w:val="21"/>
        </w:rPr>
        <w:t>"FEATURE_BLUETOOTH NOT support"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Toast.</w:t>
      </w:r>
      <w:r w:rsidRPr="009A1859">
        <w:rPr>
          <w:rFonts w:ascii="Source Code Pro" w:eastAsia="Times New Roman" w:hAnsi="Source Code Pro" w:cs="Courier New"/>
          <w:i/>
          <w:iCs/>
          <w:color w:val="9876AA"/>
          <w:sz w:val="21"/>
          <w:szCs w:val="21"/>
        </w:rPr>
        <w:t>LENGTH_LONG</w:t>
      </w:r>
      <w:r w:rsidRPr="009A1859">
        <w:rPr>
          <w:rFonts w:ascii="Source Code Pro" w:eastAsia="Times New Roman" w:hAnsi="Source Code Pro" w:cs="Courier New"/>
          <w:color w:val="A9B7C6"/>
          <w:sz w:val="21"/>
          <w:szCs w:val="21"/>
        </w:rPr>
        <w:t>).show()</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finish()</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return;</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myUUID</w:t>
      </w:r>
      <w:r w:rsidRPr="009A1859">
        <w:rPr>
          <w:rFonts w:ascii="Source Code Pro" w:eastAsia="Times New Roman" w:hAnsi="Source Code Pro" w:cs="Courier New"/>
          <w:color w:val="A9B7C6"/>
          <w:sz w:val="21"/>
          <w:szCs w:val="21"/>
        </w:rPr>
        <w:t>= UUID.</w:t>
      </w:r>
      <w:r w:rsidRPr="009A1859">
        <w:rPr>
          <w:rFonts w:ascii="Source Code Pro" w:eastAsia="Times New Roman" w:hAnsi="Source Code Pro" w:cs="Courier New"/>
          <w:i/>
          <w:iCs/>
          <w:color w:val="A9B7C6"/>
          <w:sz w:val="21"/>
          <w:szCs w:val="21"/>
        </w:rPr>
        <w:t>fromString</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9876AA"/>
          <w:sz w:val="21"/>
          <w:szCs w:val="21"/>
        </w:rPr>
        <w:t>UUID_STRING_WELL_KNOWN_SPP</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9876AA"/>
          <w:sz w:val="21"/>
          <w:szCs w:val="21"/>
        </w:rPr>
        <w:t>bluetoothAdapter</w:t>
      </w:r>
      <w:r w:rsidRPr="009A1859">
        <w:rPr>
          <w:rFonts w:ascii="Source Code Pro" w:eastAsia="Times New Roman" w:hAnsi="Source Code Pro" w:cs="Courier New"/>
          <w:color w:val="A9B7C6"/>
          <w:sz w:val="21"/>
          <w:szCs w:val="21"/>
        </w:rPr>
        <w:t>= BluetoothAdapter.</w:t>
      </w:r>
      <w:r w:rsidRPr="009A1859">
        <w:rPr>
          <w:rFonts w:ascii="Source Code Pro" w:eastAsia="Times New Roman" w:hAnsi="Source Code Pro" w:cs="Courier New"/>
          <w:i/>
          <w:iCs/>
          <w:color w:val="A9B7C6"/>
          <w:sz w:val="21"/>
          <w:szCs w:val="21"/>
        </w:rPr>
        <w:t>getDefaultAdapter</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if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9876AA"/>
          <w:sz w:val="21"/>
          <w:szCs w:val="21"/>
        </w:rPr>
        <w:t>bluetoothAdapter</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null</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lastRenderedPageBreak/>
        <w:t>Toast.</w:t>
      </w:r>
      <w:r w:rsidRPr="009A1859">
        <w:rPr>
          <w:rFonts w:ascii="Source Code Pro" w:eastAsia="Times New Roman" w:hAnsi="Source Code Pro" w:cs="Courier New"/>
          <w:i/>
          <w:iCs/>
          <w:color w:val="A9B7C6"/>
          <w:sz w:val="21"/>
          <w:szCs w:val="21"/>
        </w:rPr>
        <w:t>makeText</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this,</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6A8759"/>
          <w:sz w:val="21"/>
          <w:szCs w:val="21"/>
        </w:rPr>
        <w:t>"Bluetooth is not supported on this hardware platform"</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Toast.</w:t>
      </w:r>
      <w:r w:rsidRPr="009A1859">
        <w:rPr>
          <w:rFonts w:ascii="Source Code Pro" w:eastAsia="Times New Roman" w:hAnsi="Source Code Pro" w:cs="Courier New"/>
          <w:i/>
          <w:iCs/>
          <w:color w:val="9876AA"/>
          <w:sz w:val="21"/>
          <w:szCs w:val="21"/>
        </w:rPr>
        <w:t>LENGTH_LONG</w:t>
      </w:r>
      <w:r w:rsidRPr="009A1859">
        <w:rPr>
          <w:rFonts w:ascii="Source Code Pro" w:eastAsia="Times New Roman" w:hAnsi="Source Code Pro" w:cs="Courier New"/>
          <w:color w:val="A9B7C6"/>
          <w:sz w:val="21"/>
          <w:szCs w:val="21"/>
        </w:rPr>
        <w:t>).show()</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finish()</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return;</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Check for the camera permissions, before accessing the camera. If the</w:t>
      </w:r>
      <w:r w:rsidRPr="009A1859">
        <w:rPr>
          <w:rFonts w:ascii="Source Code Pro" w:eastAsia="Times New Roman" w:hAnsi="Source Code Pro" w:cs="Courier New"/>
          <w:i/>
          <w:iCs/>
          <w:color w:val="629755"/>
          <w:sz w:val="21"/>
          <w:szCs w:val="21"/>
        </w:rPr>
        <w:br/>
        <w:t xml:space="preserve">         * permissions are not granted yet, request permission.</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CC7832"/>
          <w:sz w:val="21"/>
          <w:szCs w:val="21"/>
        </w:rPr>
        <w:t>int</w:t>
      </w:r>
      <w:r w:rsidRPr="009A1859">
        <w:rPr>
          <w:rFonts w:ascii="Source Code Pro" w:eastAsia="Times New Roman" w:hAnsi="Source Code Pro" w:cs="Courier New"/>
          <w:color w:val="A9B7C6"/>
          <w:sz w:val="21"/>
          <w:szCs w:val="21"/>
        </w:rPr>
        <w:t>rc = ActivityCompat.</w:t>
      </w:r>
      <w:r w:rsidRPr="009A1859">
        <w:rPr>
          <w:rFonts w:ascii="Source Code Pro" w:eastAsia="Times New Roman" w:hAnsi="Source Code Pro" w:cs="Courier New"/>
          <w:i/>
          <w:iCs/>
          <w:color w:val="A9B7C6"/>
          <w:sz w:val="21"/>
          <w:szCs w:val="21"/>
        </w:rPr>
        <w:t>checkSelfPermission</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 xml:space="preserve">this, </w:t>
      </w:r>
      <w:r w:rsidRPr="009A1859">
        <w:rPr>
          <w:rFonts w:ascii="Source Code Pro" w:eastAsia="Times New Roman" w:hAnsi="Source Code Pro" w:cs="Courier New"/>
          <w:color w:val="A9B7C6"/>
          <w:sz w:val="21"/>
          <w:szCs w:val="21"/>
        </w:rPr>
        <w:t>Manifest.permission.</w:t>
      </w:r>
      <w:r w:rsidRPr="009A1859">
        <w:rPr>
          <w:rFonts w:ascii="Source Code Pro" w:eastAsia="Times New Roman" w:hAnsi="Source Code Pro" w:cs="Courier New"/>
          <w:i/>
          <w:iCs/>
          <w:color w:val="9876AA"/>
          <w:sz w:val="21"/>
          <w:szCs w:val="21"/>
        </w:rPr>
        <w:t>CAMERA</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if </w:t>
      </w:r>
      <w:r w:rsidRPr="009A1859">
        <w:rPr>
          <w:rFonts w:ascii="Source Code Pro" w:eastAsia="Times New Roman" w:hAnsi="Source Code Pro" w:cs="Courier New"/>
          <w:color w:val="A9B7C6"/>
          <w:sz w:val="21"/>
          <w:szCs w:val="21"/>
        </w:rPr>
        <w:t>(rc == PackageManager.</w:t>
      </w:r>
      <w:r w:rsidRPr="009A1859">
        <w:rPr>
          <w:rFonts w:ascii="Source Code Pro" w:eastAsia="Times New Roman" w:hAnsi="Source Code Pro" w:cs="Courier New"/>
          <w:i/>
          <w:iCs/>
          <w:color w:val="9876AA"/>
          <w:sz w:val="21"/>
          <w:szCs w:val="21"/>
        </w:rPr>
        <w:t>PERMISSION_GRANTED</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createCameraSource()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else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requestCameraPermission()</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808080"/>
          <w:sz w:val="21"/>
          <w:szCs w:val="21"/>
        </w:rPr>
        <w:t>// setup(); //required when the app re-opens after resume!</w:t>
      </w:r>
      <w:r w:rsidRPr="009A1859">
        <w:rPr>
          <w:rFonts w:ascii="Source Code Pro" w:eastAsia="Times New Roman" w:hAnsi="Source Code Pro" w:cs="Courier New"/>
          <w:color w:val="808080"/>
          <w:sz w:val="21"/>
          <w:szCs w:val="21"/>
        </w:rPr>
        <w:br/>
        <w:t xml:space="preserve">        //issue on my qmobile.</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gotoBack</w:t>
      </w:r>
      <w:r w:rsidRPr="009A1859">
        <w:rPr>
          <w:rFonts w:ascii="Source Code Pro" w:eastAsia="Times New Roman" w:hAnsi="Source Code Pro" w:cs="Courier New"/>
          <w:color w:val="A9B7C6"/>
          <w:sz w:val="21"/>
          <w:szCs w:val="21"/>
        </w:rPr>
        <w:t>(View view)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808080"/>
          <w:sz w:val="21"/>
          <w:szCs w:val="21"/>
        </w:rPr>
        <w:t>//        onBackPressed();</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CC7832"/>
          <w:sz w:val="21"/>
          <w:szCs w:val="21"/>
        </w:rPr>
        <w:t xml:space="preserve">if </w:t>
      </w:r>
      <w:r w:rsidRPr="009A1859">
        <w:rPr>
          <w:rFonts w:ascii="Source Code Pro" w:eastAsia="Times New Roman" w:hAnsi="Source Code Pro" w:cs="Courier New"/>
          <w:color w:val="A9B7C6"/>
          <w:sz w:val="21"/>
          <w:szCs w:val="21"/>
        </w:rPr>
        <w:t>(DbAct.</w:t>
      </w:r>
      <w:r w:rsidRPr="009A1859">
        <w:rPr>
          <w:rFonts w:ascii="Source Code Pro" w:eastAsia="Times New Roman" w:hAnsi="Source Code Pro" w:cs="Courier New"/>
          <w:i/>
          <w:iCs/>
          <w:color w:val="9876AA"/>
          <w:sz w:val="21"/>
          <w:szCs w:val="21"/>
        </w:rPr>
        <w:t>storedGestures</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6897BB"/>
          <w:sz w:val="21"/>
          <w:szCs w:val="21"/>
        </w:rPr>
        <w:t>8</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DbAct.</w:t>
      </w:r>
      <w:r w:rsidRPr="009A1859">
        <w:rPr>
          <w:rFonts w:ascii="Source Code Pro" w:eastAsia="Times New Roman" w:hAnsi="Source Code Pro" w:cs="Courier New"/>
          <w:i/>
          <w:iCs/>
          <w:color w:val="9876AA"/>
          <w:sz w:val="21"/>
          <w:szCs w:val="21"/>
        </w:rPr>
        <w:t>isCalibrated</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true; </w:t>
      </w:r>
      <w:r w:rsidRPr="009A1859">
        <w:rPr>
          <w:rFonts w:ascii="Source Code Pro" w:eastAsia="Times New Roman" w:hAnsi="Source Code Pro" w:cs="Courier New"/>
          <w:color w:val="808080"/>
          <w:sz w:val="21"/>
          <w:szCs w:val="21"/>
        </w:rPr>
        <w:t>//as on faceGraphic it will cause logical error!</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else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DbAct.</w:t>
      </w:r>
      <w:r w:rsidRPr="009A1859">
        <w:rPr>
          <w:rFonts w:ascii="Source Code Pro" w:eastAsia="Times New Roman" w:hAnsi="Source Code Pro" w:cs="Courier New"/>
          <w:i/>
          <w:iCs/>
          <w:color w:val="9876AA"/>
          <w:sz w:val="21"/>
          <w:szCs w:val="21"/>
        </w:rPr>
        <w:t>isCalibrated</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false;</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Intent i = </w:t>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Intent(getApplicationContext()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A9B7C6"/>
          <w:sz w:val="21"/>
          <w:szCs w:val="21"/>
        </w:rPr>
        <w:t>DbAct.</w:t>
      </w:r>
      <w:r w:rsidRPr="009A1859">
        <w:rPr>
          <w:rFonts w:ascii="Source Code Pro" w:eastAsia="Times New Roman" w:hAnsi="Source Code Pro" w:cs="Courier New"/>
          <w:color w:val="CC7832"/>
          <w:sz w:val="21"/>
          <w:szCs w:val="21"/>
        </w:rPr>
        <w:t>class</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startActivity(i)</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setContentView(R.layout.</w:t>
      </w:r>
      <w:r w:rsidRPr="009A1859">
        <w:rPr>
          <w:rFonts w:ascii="Source Code Pro" w:eastAsia="Times New Roman" w:hAnsi="Source Code Pro" w:cs="Courier New"/>
          <w:i/>
          <w:iCs/>
          <w:color w:val="9876AA"/>
          <w:sz w:val="21"/>
          <w:szCs w:val="21"/>
        </w:rPr>
        <w:t>activity_db</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808080"/>
          <w:sz w:val="21"/>
          <w:szCs w:val="21"/>
        </w:rPr>
        <w:t>//    public Bitmap screenShot(View view) {</w:t>
      </w:r>
      <w:r w:rsidRPr="009A1859">
        <w:rPr>
          <w:rFonts w:ascii="Source Code Pro" w:eastAsia="Times New Roman" w:hAnsi="Source Code Pro" w:cs="Courier New"/>
          <w:color w:val="808080"/>
          <w:sz w:val="21"/>
          <w:szCs w:val="21"/>
        </w:rPr>
        <w:br/>
        <w:t>//        Bitmap bitmap = Bitmap.createBitmap(view.getWidth(),</w:t>
      </w:r>
      <w:r w:rsidRPr="009A1859">
        <w:rPr>
          <w:rFonts w:ascii="Source Code Pro" w:eastAsia="Times New Roman" w:hAnsi="Source Code Pro" w:cs="Courier New"/>
          <w:color w:val="808080"/>
          <w:sz w:val="21"/>
          <w:szCs w:val="21"/>
        </w:rPr>
        <w:br/>
        <w:t>//                view.getHeight(), Bitmap.Config.ARGB_8888);</w:t>
      </w:r>
      <w:r w:rsidRPr="009A1859">
        <w:rPr>
          <w:rFonts w:ascii="Source Code Pro" w:eastAsia="Times New Roman" w:hAnsi="Source Code Pro" w:cs="Courier New"/>
          <w:color w:val="808080"/>
          <w:sz w:val="21"/>
          <w:szCs w:val="21"/>
        </w:rPr>
        <w:br/>
        <w:t>//        Canvas canvas = new Canvas(bitmap);</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808080"/>
          <w:sz w:val="21"/>
          <w:szCs w:val="21"/>
        </w:rPr>
        <w:lastRenderedPageBreak/>
        <w:t>//        view.draw(canvas);</w:t>
      </w:r>
      <w:r w:rsidRPr="009A1859">
        <w:rPr>
          <w:rFonts w:ascii="Source Code Pro" w:eastAsia="Times New Roman" w:hAnsi="Source Code Pro" w:cs="Courier New"/>
          <w:color w:val="808080"/>
          <w:sz w:val="21"/>
          <w:szCs w:val="21"/>
        </w:rPr>
        <w:br/>
        <w:t>//        return bitmap;</w:t>
      </w:r>
      <w:r w:rsidRPr="009A1859">
        <w:rPr>
          <w:rFonts w:ascii="Source Code Pro" w:eastAsia="Times New Roman" w:hAnsi="Source Code Pro" w:cs="Courier New"/>
          <w:color w:val="808080"/>
          <w:sz w:val="21"/>
          <w:szCs w:val="21"/>
        </w:rPr>
        <w:br/>
        <w:t>//    }</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screenSh</w:t>
      </w:r>
      <w:r w:rsidRPr="009A1859">
        <w:rPr>
          <w:rFonts w:ascii="Source Code Pro" w:eastAsia="Times New Roman" w:hAnsi="Source Code Pro" w:cs="Courier New"/>
          <w:color w:val="A9B7C6"/>
          <w:sz w:val="21"/>
          <w:szCs w:val="21"/>
        </w:rPr>
        <w:t>(View view) {</w:t>
      </w:r>
      <w:r w:rsidRPr="009A1859">
        <w:rPr>
          <w:rFonts w:ascii="Source Code Pro" w:eastAsia="Times New Roman" w:hAnsi="Source Code Pro" w:cs="Courier New"/>
          <w:color w:val="A9B7C6"/>
          <w:sz w:val="21"/>
          <w:szCs w:val="21"/>
        </w:rPr>
        <w:br/>
        <w:t xml:space="preserve">       Bitmap bitmap = takeScreenshot()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saveBitmap(bitmap)</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808080"/>
          <w:sz w:val="21"/>
          <w:szCs w:val="21"/>
        </w:rPr>
        <w:t>//    private void takeScreenshot() {</w:t>
      </w:r>
      <w:r w:rsidRPr="009A1859">
        <w:rPr>
          <w:rFonts w:ascii="Source Code Pro" w:eastAsia="Times New Roman" w:hAnsi="Source Code Pro" w:cs="Courier New"/>
          <w:color w:val="808080"/>
          <w:sz w:val="21"/>
          <w:szCs w:val="21"/>
        </w:rPr>
        <w:br/>
        <w:t>//        Date now = new Date();</w:t>
      </w:r>
      <w:r w:rsidRPr="009A1859">
        <w:rPr>
          <w:rFonts w:ascii="Source Code Pro" w:eastAsia="Times New Roman" w:hAnsi="Source Code Pro" w:cs="Courier New"/>
          <w:color w:val="808080"/>
          <w:sz w:val="21"/>
          <w:szCs w:val="21"/>
        </w:rPr>
        <w:br/>
        <w:t>//        android.text.format.DateFormat.format("yyyy-MM-dd_hh:mm:ss", now);</w:t>
      </w:r>
      <w:r w:rsidRPr="009A1859">
        <w:rPr>
          <w:rFonts w:ascii="Source Code Pro" w:eastAsia="Times New Roman" w:hAnsi="Source Code Pro" w:cs="Courier New"/>
          <w:color w:val="808080"/>
          <w:sz w:val="21"/>
          <w:szCs w:val="21"/>
        </w:rPr>
        <w:br/>
        <w:t>//</w:t>
      </w:r>
      <w:r w:rsidRPr="009A1859">
        <w:rPr>
          <w:rFonts w:ascii="Source Code Pro" w:eastAsia="Times New Roman" w:hAnsi="Source Code Pro" w:cs="Courier New"/>
          <w:color w:val="808080"/>
          <w:sz w:val="21"/>
          <w:szCs w:val="21"/>
        </w:rPr>
        <w:br/>
        <w:t>//        try {</w:t>
      </w:r>
      <w:r w:rsidRPr="009A1859">
        <w:rPr>
          <w:rFonts w:ascii="Source Code Pro" w:eastAsia="Times New Roman" w:hAnsi="Source Code Pro" w:cs="Courier New"/>
          <w:color w:val="808080"/>
          <w:sz w:val="21"/>
          <w:szCs w:val="21"/>
        </w:rPr>
        <w:br/>
        <w:t>//            // image naming and path  to include sd card  appending name you choose for file</w:t>
      </w:r>
      <w:r w:rsidRPr="009A1859">
        <w:rPr>
          <w:rFonts w:ascii="Source Code Pro" w:eastAsia="Times New Roman" w:hAnsi="Source Code Pro" w:cs="Courier New"/>
          <w:color w:val="808080"/>
          <w:sz w:val="21"/>
          <w:szCs w:val="21"/>
        </w:rPr>
        <w:br/>
        <w:t>//            String mPath = Environment.getExternalStorageDirectory().toString() + "/" + now + ".jpg";</w:t>
      </w:r>
      <w:r w:rsidRPr="009A1859">
        <w:rPr>
          <w:rFonts w:ascii="Source Code Pro" w:eastAsia="Times New Roman" w:hAnsi="Source Code Pro" w:cs="Courier New"/>
          <w:color w:val="808080"/>
          <w:sz w:val="21"/>
          <w:szCs w:val="21"/>
        </w:rPr>
        <w:br/>
        <w:t>//</w:t>
      </w:r>
      <w:r w:rsidRPr="009A1859">
        <w:rPr>
          <w:rFonts w:ascii="Source Code Pro" w:eastAsia="Times New Roman" w:hAnsi="Source Code Pro" w:cs="Courier New"/>
          <w:color w:val="808080"/>
          <w:sz w:val="21"/>
          <w:szCs w:val="21"/>
        </w:rPr>
        <w:br/>
        <w:t>//            // create bitmap screen capture</w:t>
      </w:r>
      <w:r w:rsidRPr="009A1859">
        <w:rPr>
          <w:rFonts w:ascii="Source Code Pro" w:eastAsia="Times New Roman" w:hAnsi="Source Code Pro" w:cs="Courier New"/>
          <w:color w:val="808080"/>
          <w:sz w:val="21"/>
          <w:szCs w:val="21"/>
        </w:rPr>
        <w:br/>
        <w:t>//            View v1 = getWindow().getDecorView().getRootView();</w:t>
      </w:r>
      <w:r w:rsidRPr="009A1859">
        <w:rPr>
          <w:rFonts w:ascii="Source Code Pro" w:eastAsia="Times New Roman" w:hAnsi="Source Code Pro" w:cs="Courier New"/>
          <w:color w:val="808080"/>
          <w:sz w:val="21"/>
          <w:szCs w:val="21"/>
        </w:rPr>
        <w:br/>
        <w:t>//            v1.setDrawingCacheEnabled(true);</w:t>
      </w:r>
      <w:r w:rsidRPr="009A1859">
        <w:rPr>
          <w:rFonts w:ascii="Source Code Pro" w:eastAsia="Times New Roman" w:hAnsi="Source Code Pro" w:cs="Courier New"/>
          <w:color w:val="808080"/>
          <w:sz w:val="21"/>
          <w:szCs w:val="21"/>
        </w:rPr>
        <w:br/>
        <w:t>//            Bitmap bitmap = Bitmap.createBitmap(v1.getDrawingCache());</w:t>
      </w:r>
      <w:r w:rsidRPr="009A1859">
        <w:rPr>
          <w:rFonts w:ascii="Source Code Pro" w:eastAsia="Times New Roman" w:hAnsi="Source Code Pro" w:cs="Courier New"/>
          <w:color w:val="808080"/>
          <w:sz w:val="21"/>
          <w:szCs w:val="21"/>
        </w:rPr>
        <w:br/>
        <w:t>//            v1.setDrawingCacheEnabled(false);</w:t>
      </w:r>
      <w:r w:rsidRPr="009A1859">
        <w:rPr>
          <w:rFonts w:ascii="Source Code Pro" w:eastAsia="Times New Roman" w:hAnsi="Source Code Pro" w:cs="Courier New"/>
          <w:color w:val="808080"/>
          <w:sz w:val="21"/>
          <w:szCs w:val="21"/>
        </w:rPr>
        <w:br/>
        <w:t>//</w:t>
      </w:r>
      <w:r w:rsidRPr="009A1859">
        <w:rPr>
          <w:rFonts w:ascii="Source Code Pro" w:eastAsia="Times New Roman" w:hAnsi="Source Code Pro" w:cs="Courier New"/>
          <w:color w:val="808080"/>
          <w:sz w:val="21"/>
          <w:szCs w:val="21"/>
        </w:rPr>
        <w:br/>
        <w:t>//            File imageFile = new File(mPath);</w:t>
      </w:r>
      <w:r w:rsidRPr="009A1859">
        <w:rPr>
          <w:rFonts w:ascii="Source Code Pro" w:eastAsia="Times New Roman" w:hAnsi="Source Code Pro" w:cs="Courier New"/>
          <w:color w:val="808080"/>
          <w:sz w:val="21"/>
          <w:szCs w:val="21"/>
        </w:rPr>
        <w:br/>
        <w:t>//</w:t>
      </w:r>
      <w:r w:rsidRPr="009A1859">
        <w:rPr>
          <w:rFonts w:ascii="Source Code Pro" w:eastAsia="Times New Roman" w:hAnsi="Source Code Pro" w:cs="Courier New"/>
          <w:color w:val="808080"/>
          <w:sz w:val="21"/>
          <w:szCs w:val="21"/>
        </w:rPr>
        <w:br/>
        <w:t>//            FileOutputStreamoutputStream = new FileOutputStream(imageFile);</w:t>
      </w:r>
      <w:r w:rsidRPr="009A1859">
        <w:rPr>
          <w:rFonts w:ascii="Source Code Pro" w:eastAsia="Times New Roman" w:hAnsi="Source Code Pro" w:cs="Courier New"/>
          <w:color w:val="808080"/>
          <w:sz w:val="21"/>
          <w:szCs w:val="21"/>
        </w:rPr>
        <w:br/>
        <w:t>//            int quality = 100;</w:t>
      </w:r>
      <w:r w:rsidRPr="009A1859">
        <w:rPr>
          <w:rFonts w:ascii="Source Code Pro" w:eastAsia="Times New Roman" w:hAnsi="Source Code Pro" w:cs="Courier New"/>
          <w:color w:val="808080"/>
          <w:sz w:val="21"/>
          <w:szCs w:val="21"/>
        </w:rPr>
        <w:br/>
        <w:t>//            bitmap.compress(Bitmap.CompressFormat.JPEG, quality, outputStream);</w:t>
      </w:r>
      <w:r w:rsidRPr="009A1859">
        <w:rPr>
          <w:rFonts w:ascii="Source Code Pro" w:eastAsia="Times New Roman" w:hAnsi="Source Code Pro" w:cs="Courier New"/>
          <w:color w:val="808080"/>
          <w:sz w:val="21"/>
          <w:szCs w:val="21"/>
        </w:rPr>
        <w:br/>
        <w:t>//            outputStream.flush();</w:t>
      </w:r>
      <w:r w:rsidRPr="009A1859">
        <w:rPr>
          <w:rFonts w:ascii="Source Code Pro" w:eastAsia="Times New Roman" w:hAnsi="Source Code Pro" w:cs="Courier New"/>
          <w:color w:val="808080"/>
          <w:sz w:val="21"/>
          <w:szCs w:val="21"/>
        </w:rPr>
        <w:br/>
        <w:t>//            outputStream.close();</w:t>
      </w:r>
      <w:r w:rsidRPr="009A1859">
        <w:rPr>
          <w:rFonts w:ascii="Source Code Pro" w:eastAsia="Times New Roman" w:hAnsi="Source Code Pro" w:cs="Courier New"/>
          <w:color w:val="808080"/>
          <w:sz w:val="21"/>
          <w:szCs w:val="21"/>
        </w:rPr>
        <w:br/>
        <w:t>//</w:t>
      </w:r>
      <w:r w:rsidRPr="009A1859">
        <w:rPr>
          <w:rFonts w:ascii="Source Code Pro" w:eastAsia="Times New Roman" w:hAnsi="Source Code Pro" w:cs="Courier New"/>
          <w:color w:val="808080"/>
          <w:sz w:val="21"/>
          <w:szCs w:val="21"/>
        </w:rPr>
        <w:br/>
        <w:t>//            openScreenshot(imageFile);</w:t>
      </w:r>
      <w:r w:rsidRPr="009A1859">
        <w:rPr>
          <w:rFonts w:ascii="Source Code Pro" w:eastAsia="Times New Roman" w:hAnsi="Source Code Pro" w:cs="Courier New"/>
          <w:color w:val="808080"/>
          <w:sz w:val="21"/>
          <w:szCs w:val="21"/>
        </w:rPr>
        <w:br/>
        <w:t>//        } catch (Throwable e) {</w:t>
      </w:r>
      <w:r w:rsidRPr="009A1859">
        <w:rPr>
          <w:rFonts w:ascii="Source Code Pro" w:eastAsia="Times New Roman" w:hAnsi="Source Code Pro" w:cs="Courier New"/>
          <w:color w:val="808080"/>
          <w:sz w:val="21"/>
          <w:szCs w:val="21"/>
        </w:rPr>
        <w:br/>
        <w:t>//            // Several error may come out with file handling or OOM</w:t>
      </w:r>
      <w:r w:rsidRPr="009A1859">
        <w:rPr>
          <w:rFonts w:ascii="Source Code Pro" w:eastAsia="Times New Roman" w:hAnsi="Source Code Pro" w:cs="Courier New"/>
          <w:color w:val="808080"/>
          <w:sz w:val="21"/>
          <w:szCs w:val="21"/>
        </w:rPr>
        <w:br/>
        <w:t>//            e.printStackTrace();</w:t>
      </w:r>
      <w:r w:rsidRPr="009A1859">
        <w:rPr>
          <w:rFonts w:ascii="Source Code Pro" w:eastAsia="Times New Roman" w:hAnsi="Source Code Pro" w:cs="Courier New"/>
          <w:color w:val="808080"/>
          <w:sz w:val="21"/>
          <w:szCs w:val="21"/>
        </w:rPr>
        <w:br/>
        <w:t>//        }</w:t>
      </w:r>
      <w:r w:rsidRPr="009A1859">
        <w:rPr>
          <w:rFonts w:ascii="Source Code Pro" w:eastAsia="Times New Roman" w:hAnsi="Source Code Pro" w:cs="Courier New"/>
          <w:color w:val="808080"/>
          <w:sz w:val="21"/>
          <w:szCs w:val="21"/>
        </w:rPr>
        <w:br/>
        <w:t>//    }</w:t>
      </w:r>
      <w:r w:rsidRPr="009A1859">
        <w:rPr>
          <w:rFonts w:ascii="Source Code Pro" w:eastAsia="Times New Roman" w:hAnsi="Source Code Pro" w:cs="Courier New"/>
          <w:color w:val="808080"/>
          <w:sz w:val="21"/>
          <w:szCs w:val="21"/>
        </w:rPr>
        <w:br/>
        <w:t>//</w:t>
      </w:r>
      <w:r w:rsidRPr="009A1859">
        <w:rPr>
          <w:rFonts w:ascii="Source Code Pro" w:eastAsia="Times New Roman" w:hAnsi="Source Code Pro" w:cs="Courier New"/>
          <w:color w:val="808080"/>
          <w:sz w:val="21"/>
          <w:szCs w:val="21"/>
        </w:rPr>
        <w:br/>
        <w:t>//    private void openScreenshot(File imageFile) {</w:t>
      </w:r>
      <w:r w:rsidRPr="009A1859">
        <w:rPr>
          <w:rFonts w:ascii="Source Code Pro" w:eastAsia="Times New Roman" w:hAnsi="Source Code Pro" w:cs="Courier New"/>
          <w:color w:val="808080"/>
          <w:sz w:val="21"/>
          <w:szCs w:val="21"/>
        </w:rPr>
        <w:br/>
        <w:t>//        Intent intent = new Intent();</w:t>
      </w:r>
      <w:r w:rsidRPr="009A1859">
        <w:rPr>
          <w:rFonts w:ascii="Source Code Pro" w:eastAsia="Times New Roman" w:hAnsi="Source Code Pro" w:cs="Courier New"/>
          <w:color w:val="808080"/>
          <w:sz w:val="21"/>
          <w:szCs w:val="21"/>
        </w:rPr>
        <w:br/>
        <w:t>//        intent.setAction(Intent.ACTION_VIEW);</w:t>
      </w:r>
      <w:r w:rsidRPr="009A1859">
        <w:rPr>
          <w:rFonts w:ascii="Source Code Pro" w:eastAsia="Times New Roman" w:hAnsi="Source Code Pro" w:cs="Courier New"/>
          <w:color w:val="808080"/>
          <w:sz w:val="21"/>
          <w:szCs w:val="21"/>
        </w:rPr>
        <w:br/>
        <w:t>//        Uri uri = Uri.fromFile(imageFile);</w:t>
      </w:r>
      <w:r w:rsidRPr="009A1859">
        <w:rPr>
          <w:rFonts w:ascii="Source Code Pro" w:eastAsia="Times New Roman" w:hAnsi="Source Code Pro" w:cs="Courier New"/>
          <w:color w:val="808080"/>
          <w:sz w:val="21"/>
          <w:szCs w:val="21"/>
        </w:rPr>
        <w:br/>
        <w:t>//        intent.setDataAndType(uri, "image/*");</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808080"/>
          <w:sz w:val="21"/>
          <w:szCs w:val="21"/>
        </w:rPr>
        <w:lastRenderedPageBreak/>
        <w:t>//        startActivity(intent);</w:t>
      </w:r>
      <w:r w:rsidRPr="009A1859">
        <w:rPr>
          <w:rFonts w:ascii="Source Code Pro" w:eastAsia="Times New Roman" w:hAnsi="Source Code Pro" w:cs="Courier New"/>
          <w:color w:val="808080"/>
          <w:sz w:val="21"/>
          <w:szCs w:val="21"/>
        </w:rPr>
        <w:br/>
        <w:t>//    }</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808080"/>
          <w:sz w:val="21"/>
          <w:szCs w:val="21"/>
        </w:rPr>
        <w:br/>
        <w:t>//    Bitmap bitmap;</w:t>
      </w:r>
      <w:r w:rsidRPr="009A1859">
        <w:rPr>
          <w:rFonts w:ascii="Source Code Pro" w:eastAsia="Times New Roman" w:hAnsi="Source Code Pro" w:cs="Courier New"/>
          <w:color w:val="808080"/>
          <w:sz w:val="21"/>
          <w:szCs w:val="21"/>
        </w:rPr>
        <w:br/>
        <w:t>//    View v1 = findViewById(R.id.topLayout);// get ur root view id</w:t>
      </w:r>
      <w:r w:rsidRPr="009A1859">
        <w:rPr>
          <w:rFonts w:ascii="Source Code Pro" w:eastAsia="Times New Roman" w:hAnsi="Source Code Pro" w:cs="Courier New"/>
          <w:color w:val="808080"/>
          <w:sz w:val="21"/>
          <w:szCs w:val="21"/>
        </w:rPr>
        <w:br/>
        <w:t>//    v1.setDrawingCacheEnabled(true);</w:t>
      </w:r>
      <w:r w:rsidRPr="009A1859">
        <w:rPr>
          <w:rFonts w:ascii="Source Code Pro" w:eastAsia="Times New Roman" w:hAnsi="Source Code Pro" w:cs="Courier New"/>
          <w:color w:val="808080"/>
          <w:sz w:val="21"/>
          <w:szCs w:val="21"/>
        </w:rPr>
        <w:br/>
        <w:t>//    bitmap = Bitmap.createBitmap(v1.getDrawingCache());</w:t>
      </w:r>
      <w:r w:rsidRPr="009A1859">
        <w:rPr>
          <w:rFonts w:ascii="Source Code Pro" w:eastAsia="Times New Roman" w:hAnsi="Source Code Pro" w:cs="Courier New"/>
          <w:color w:val="808080"/>
          <w:sz w:val="21"/>
          <w:szCs w:val="21"/>
        </w:rPr>
        <w:br/>
        <w:t>//    v1.setDrawingCacheEnabled(false);</w:t>
      </w:r>
      <w:r w:rsidRPr="009A1859">
        <w:rPr>
          <w:rFonts w:ascii="Source Code Pro" w:eastAsia="Times New Roman" w:hAnsi="Source Code Pro" w:cs="Courier New"/>
          <w:color w:val="808080"/>
          <w:sz w:val="21"/>
          <w:szCs w:val="21"/>
        </w:rPr>
        <w:br/>
        <w:t>//</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CC7832"/>
          <w:sz w:val="21"/>
          <w:szCs w:val="21"/>
        </w:rPr>
        <w:t xml:space="preserve">public </w:t>
      </w:r>
      <w:r w:rsidRPr="009A1859">
        <w:rPr>
          <w:rFonts w:ascii="Source Code Pro" w:eastAsia="Times New Roman" w:hAnsi="Source Code Pro" w:cs="Courier New"/>
          <w:color w:val="A9B7C6"/>
          <w:sz w:val="21"/>
          <w:szCs w:val="21"/>
        </w:rPr>
        <w:t xml:space="preserve">Bitmap </w:t>
      </w:r>
      <w:r w:rsidRPr="009A1859">
        <w:rPr>
          <w:rFonts w:ascii="Source Code Pro" w:eastAsia="Times New Roman" w:hAnsi="Source Code Pro" w:cs="Courier New"/>
          <w:color w:val="FFC66D"/>
          <w:sz w:val="21"/>
          <w:szCs w:val="21"/>
        </w:rPr>
        <w:t>takeScreenshot</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 xml:space="preserve">        View rootView = findViewById(R.id.</w:t>
      </w:r>
      <w:r w:rsidRPr="009A1859">
        <w:rPr>
          <w:rFonts w:ascii="Source Code Pro" w:eastAsia="Times New Roman" w:hAnsi="Source Code Pro" w:cs="Courier New"/>
          <w:i/>
          <w:iCs/>
          <w:color w:val="9876AA"/>
          <w:sz w:val="21"/>
          <w:szCs w:val="21"/>
        </w:rPr>
        <w:t>topLayout</w:t>
      </w:r>
      <w:r w:rsidRPr="009A1859">
        <w:rPr>
          <w:rFonts w:ascii="Source Code Pro" w:eastAsia="Times New Roman" w:hAnsi="Source Code Pro" w:cs="Courier New"/>
          <w:color w:val="A9B7C6"/>
          <w:sz w:val="21"/>
          <w:szCs w:val="21"/>
        </w:rPr>
        <w:t>).getRootView()</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808080"/>
          <w:sz w:val="21"/>
          <w:szCs w:val="21"/>
        </w:rPr>
        <w:t>//findViewById(android.R.id.content).getRootView();</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A9B7C6"/>
          <w:sz w:val="21"/>
          <w:szCs w:val="21"/>
        </w:rPr>
        <w:t>rootView.setDrawingCacheEnabled(</w:t>
      </w:r>
      <w:r w:rsidRPr="009A1859">
        <w:rPr>
          <w:rFonts w:ascii="Source Code Pro" w:eastAsia="Times New Roman" w:hAnsi="Source Code Pro" w:cs="Courier New"/>
          <w:color w:val="CC7832"/>
          <w:sz w:val="21"/>
          <w:szCs w:val="21"/>
        </w:rPr>
        <w:t>true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return </w:t>
      </w:r>
      <w:r w:rsidRPr="009A1859">
        <w:rPr>
          <w:rFonts w:ascii="Source Code Pro" w:eastAsia="Times New Roman" w:hAnsi="Source Code Pro" w:cs="Courier New"/>
          <w:color w:val="A9B7C6"/>
          <w:sz w:val="21"/>
          <w:szCs w:val="21"/>
        </w:rPr>
        <w:t>rootView.getDrawingCache()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saveBitmap</w:t>
      </w:r>
      <w:r w:rsidRPr="009A1859">
        <w:rPr>
          <w:rFonts w:ascii="Source Code Pro" w:eastAsia="Times New Roman" w:hAnsi="Source Code Pro" w:cs="Courier New"/>
          <w:color w:val="A9B7C6"/>
          <w:sz w:val="21"/>
          <w:szCs w:val="21"/>
        </w:rPr>
        <w:t>(Bitmap bitmap) {</w:t>
      </w:r>
      <w:r w:rsidRPr="009A1859">
        <w:rPr>
          <w:rFonts w:ascii="Source Code Pro" w:eastAsia="Times New Roman" w:hAnsi="Source Code Pro" w:cs="Courier New"/>
          <w:color w:val="A9B7C6"/>
          <w:sz w:val="21"/>
          <w:szCs w:val="21"/>
        </w:rPr>
        <w:br/>
        <w:t xml:space="preserve">        Date now = </w:t>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Date()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android.text.format.DateFormat.</w:t>
      </w:r>
      <w:r w:rsidRPr="009A1859">
        <w:rPr>
          <w:rFonts w:ascii="Source Code Pro" w:eastAsia="Times New Roman" w:hAnsi="Source Code Pro" w:cs="Courier New"/>
          <w:i/>
          <w:iCs/>
          <w:color w:val="A9B7C6"/>
          <w:sz w:val="21"/>
          <w:szCs w:val="21"/>
        </w:rPr>
        <w:t>format</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6A8759"/>
          <w:sz w:val="21"/>
          <w:szCs w:val="21"/>
        </w:rPr>
        <w:t>"yyyy-MM-dd_hh:mm:ss"</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now)</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File imagePath = </w:t>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File(Environment.</w:t>
      </w:r>
      <w:r w:rsidRPr="009A1859">
        <w:rPr>
          <w:rFonts w:ascii="Source Code Pro" w:eastAsia="Times New Roman" w:hAnsi="Source Code Pro" w:cs="Courier New"/>
          <w:i/>
          <w:iCs/>
          <w:color w:val="A9B7C6"/>
          <w:sz w:val="21"/>
          <w:szCs w:val="21"/>
        </w:rPr>
        <w:t>getExternalStorageDirectory</w:t>
      </w:r>
      <w:r w:rsidRPr="009A1859">
        <w:rPr>
          <w:rFonts w:ascii="Source Code Pro" w:eastAsia="Times New Roman" w:hAnsi="Source Code Pro" w:cs="Courier New"/>
          <w:color w:val="A9B7C6"/>
          <w:sz w:val="21"/>
          <w:szCs w:val="21"/>
        </w:rPr>
        <w:t xml:space="preserve">() + </w:t>
      </w:r>
      <w:r w:rsidRPr="009A1859">
        <w:rPr>
          <w:rFonts w:ascii="Source Code Pro" w:eastAsia="Times New Roman" w:hAnsi="Source Code Pro" w:cs="Courier New"/>
          <w:color w:val="6A8759"/>
          <w:sz w:val="21"/>
          <w:szCs w:val="21"/>
        </w:rPr>
        <w:t xml:space="preserve">"/" </w:t>
      </w:r>
      <w:r w:rsidRPr="009A1859">
        <w:rPr>
          <w:rFonts w:ascii="Source Code Pro" w:eastAsia="Times New Roman" w:hAnsi="Source Code Pro" w:cs="Courier New"/>
          <w:color w:val="A9B7C6"/>
          <w:sz w:val="21"/>
          <w:szCs w:val="21"/>
        </w:rPr>
        <w:t xml:space="preserve">+now+ </w:t>
      </w:r>
      <w:r w:rsidRPr="009A1859">
        <w:rPr>
          <w:rFonts w:ascii="Source Code Pro" w:eastAsia="Times New Roman" w:hAnsi="Source Code Pro" w:cs="Courier New"/>
          <w:color w:val="6A8759"/>
          <w:sz w:val="21"/>
          <w:szCs w:val="21"/>
        </w:rPr>
        <w:t>".png"</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FileOutputStreamfos</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try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fos = </w:t>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FileOutputStream(imagePath)</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bitmap.compress(Bitmap.CompressFormat.</w:t>
      </w:r>
      <w:r w:rsidRPr="009A1859">
        <w:rPr>
          <w:rFonts w:ascii="Source Code Pro" w:eastAsia="Times New Roman" w:hAnsi="Source Code Pro" w:cs="Courier New"/>
          <w:i/>
          <w:iCs/>
          <w:color w:val="9876AA"/>
          <w:sz w:val="21"/>
          <w:szCs w:val="21"/>
        </w:rPr>
        <w:t>PNG</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6897BB"/>
          <w:sz w:val="21"/>
          <w:szCs w:val="21"/>
        </w:rPr>
        <w:t>100</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fos)</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fos.flush()</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fos.close()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catch </w:t>
      </w:r>
      <w:r w:rsidRPr="009A1859">
        <w:rPr>
          <w:rFonts w:ascii="Source Code Pro" w:eastAsia="Times New Roman" w:hAnsi="Source Code Pro" w:cs="Courier New"/>
          <w:color w:val="A9B7C6"/>
          <w:sz w:val="21"/>
          <w:szCs w:val="21"/>
        </w:rPr>
        <w:t>(FileNotFoundException e) {</w:t>
      </w:r>
      <w:r w:rsidRPr="009A1859">
        <w:rPr>
          <w:rFonts w:ascii="Source Code Pro" w:eastAsia="Times New Roman" w:hAnsi="Source Code Pro" w:cs="Courier New"/>
          <w:color w:val="A9B7C6"/>
          <w:sz w:val="21"/>
          <w:szCs w:val="21"/>
        </w:rPr>
        <w:br/>
        <w:t>Log.</w:t>
      </w:r>
      <w:r w:rsidRPr="009A1859">
        <w:rPr>
          <w:rFonts w:ascii="Source Code Pro" w:eastAsia="Times New Roman" w:hAnsi="Source Code Pro" w:cs="Courier New"/>
          <w:i/>
          <w:iCs/>
          <w:color w:val="A9B7C6"/>
          <w:sz w:val="21"/>
          <w:szCs w:val="21"/>
        </w:rPr>
        <w:t>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6A8759"/>
          <w:sz w:val="21"/>
          <w:szCs w:val="21"/>
        </w:rPr>
        <w:t>"GREC"</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e.getMessage()</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catch </w:t>
      </w:r>
      <w:r w:rsidRPr="009A1859">
        <w:rPr>
          <w:rFonts w:ascii="Source Code Pro" w:eastAsia="Times New Roman" w:hAnsi="Source Code Pro" w:cs="Courier New"/>
          <w:color w:val="A9B7C6"/>
          <w:sz w:val="21"/>
          <w:szCs w:val="21"/>
        </w:rPr>
        <w:t>(IOException e) {</w:t>
      </w:r>
      <w:r w:rsidRPr="009A1859">
        <w:rPr>
          <w:rFonts w:ascii="Source Code Pro" w:eastAsia="Times New Roman" w:hAnsi="Source Code Pro" w:cs="Courier New"/>
          <w:color w:val="A9B7C6"/>
          <w:sz w:val="21"/>
          <w:szCs w:val="21"/>
        </w:rPr>
        <w:br/>
        <w:t>Log.</w:t>
      </w:r>
      <w:r w:rsidRPr="009A1859">
        <w:rPr>
          <w:rFonts w:ascii="Source Code Pro" w:eastAsia="Times New Roman" w:hAnsi="Source Code Pro" w:cs="Courier New"/>
          <w:i/>
          <w:iCs/>
          <w:color w:val="A9B7C6"/>
          <w:sz w:val="21"/>
          <w:szCs w:val="21"/>
        </w:rPr>
        <w:t>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6A8759"/>
          <w:sz w:val="21"/>
          <w:szCs w:val="21"/>
        </w:rPr>
        <w:t>"GREC"</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e.getMessage()</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BBB529"/>
          <w:sz w:val="21"/>
          <w:szCs w:val="21"/>
        </w:rPr>
        <w:t>@Override</w:t>
      </w:r>
      <w:r w:rsidRPr="009A1859">
        <w:rPr>
          <w:rFonts w:ascii="Source Code Pro" w:eastAsia="Times New Roman" w:hAnsi="Source Code Pro" w:cs="Courier New"/>
          <w:color w:val="BBB529"/>
          <w:sz w:val="21"/>
          <w:szCs w:val="21"/>
        </w:rPr>
        <w:br/>
      </w:r>
      <w:r w:rsidRPr="009A1859">
        <w:rPr>
          <w:rFonts w:ascii="Source Code Pro" w:eastAsia="Times New Roman" w:hAnsi="Source Code Pro" w:cs="Courier New"/>
          <w:color w:val="CC7832"/>
          <w:sz w:val="21"/>
          <w:szCs w:val="21"/>
        </w:rPr>
        <w:t xml:space="preserve">protected void </w:t>
      </w:r>
      <w:r w:rsidRPr="009A1859">
        <w:rPr>
          <w:rFonts w:ascii="Source Code Pro" w:eastAsia="Times New Roman" w:hAnsi="Source Code Pro" w:cs="Courier New"/>
          <w:color w:val="FFC66D"/>
          <w:sz w:val="21"/>
          <w:szCs w:val="21"/>
        </w:rPr>
        <w:t>onStart</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super</w:t>
      </w:r>
      <w:r w:rsidRPr="009A1859">
        <w:rPr>
          <w:rFonts w:ascii="Source Code Pro" w:eastAsia="Times New Roman" w:hAnsi="Source Code Pro" w:cs="Courier New"/>
          <w:color w:val="A9B7C6"/>
          <w:sz w:val="21"/>
          <w:szCs w:val="21"/>
        </w:rPr>
        <w:t>.onStart()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808080"/>
          <w:sz w:val="21"/>
          <w:szCs w:val="21"/>
        </w:rPr>
        <w:t>//Turn ON BlueTooth if it is OFF</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CC7832"/>
          <w:sz w:val="21"/>
          <w:szCs w:val="21"/>
        </w:rPr>
        <w:t xml:space="preserve">if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9876AA"/>
          <w:sz w:val="21"/>
          <w:szCs w:val="21"/>
        </w:rPr>
        <w:t>bluetoothAdapter</w:t>
      </w:r>
      <w:r w:rsidRPr="009A1859">
        <w:rPr>
          <w:rFonts w:ascii="Source Code Pro" w:eastAsia="Times New Roman" w:hAnsi="Source Code Pro" w:cs="Courier New"/>
          <w:color w:val="A9B7C6"/>
          <w:sz w:val="21"/>
          <w:szCs w:val="21"/>
        </w:rPr>
        <w:t>.isEnabled()) {</w:t>
      </w:r>
      <w:r w:rsidRPr="009A1859">
        <w:rPr>
          <w:rFonts w:ascii="Source Code Pro" w:eastAsia="Times New Roman" w:hAnsi="Source Code Pro" w:cs="Courier New"/>
          <w:color w:val="A9B7C6"/>
          <w:sz w:val="21"/>
          <w:szCs w:val="21"/>
        </w:rPr>
        <w:br/>
        <w:t xml:space="preserve">            Intent enableIntent = </w:t>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Intent(BluetoothAdapter.</w:t>
      </w:r>
      <w:r w:rsidRPr="009A1859">
        <w:rPr>
          <w:rFonts w:ascii="Source Code Pro" w:eastAsia="Times New Roman" w:hAnsi="Source Code Pro" w:cs="Courier New"/>
          <w:i/>
          <w:iCs/>
          <w:color w:val="9876AA"/>
          <w:sz w:val="21"/>
          <w:szCs w:val="21"/>
        </w:rPr>
        <w:t>ACTION_REQUEST_ENABLE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startActivityForResult(enableIntent</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i/>
          <w:iCs/>
          <w:color w:val="9876AA"/>
          <w:sz w:val="21"/>
          <w:szCs w:val="21"/>
        </w:rPr>
        <w:t>REQUEST_ENABLE_BT</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lastRenderedPageBreak/>
        <w:t>Log.</w:t>
      </w:r>
      <w:r w:rsidRPr="009A1859">
        <w:rPr>
          <w:rFonts w:ascii="Source Code Pro" w:eastAsia="Times New Roman" w:hAnsi="Source Code Pro" w:cs="Courier New"/>
          <w:i/>
          <w:iCs/>
          <w:color w:val="A9B7C6"/>
          <w:sz w:val="21"/>
          <w:szCs w:val="21"/>
        </w:rPr>
        <w:t>w</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6A8759"/>
          <w:sz w:val="21"/>
          <w:szCs w:val="21"/>
        </w:rPr>
        <w:t>"for loop"</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6A8759"/>
          <w:sz w:val="21"/>
          <w:szCs w:val="21"/>
        </w:rPr>
        <w:t>"If not Enabled"</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BBB529"/>
          <w:sz w:val="21"/>
          <w:szCs w:val="21"/>
        </w:rPr>
        <w:t>@Override</w:t>
      </w:r>
      <w:r w:rsidRPr="009A1859">
        <w:rPr>
          <w:rFonts w:ascii="Source Code Pro" w:eastAsia="Times New Roman" w:hAnsi="Source Code Pro" w:cs="Courier New"/>
          <w:color w:val="BBB529"/>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onBackPressed</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 xml:space="preserve">        Intent i = </w:t>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Intent(getApplicationContext()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A9B7C6"/>
          <w:sz w:val="21"/>
          <w:szCs w:val="21"/>
        </w:rPr>
        <w:t>DbAct.</w:t>
      </w:r>
      <w:r w:rsidRPr="009A1859">
        <w:rPr>
          <w:rFonts w:ascii="Source Code Pro" w:eastAsia="Times New Roman" w:hAnsi="Source Code Pro" w:cs="Courier New"/>
          <w:color w:val="CC7832"/>
          <w:sz w:val="21"/>
          <w:szCs w:val="21"/>
        </w:rPr>
        <w:t>class</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startActivity(i)</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setContentView(R.layout.</w:t>
      </w:r>
      <w:r w:rsidRPr="009A1859">
        <w:rPr>
          <w:rFonts w:ascii="Source Code Pro" w:eastAsia="Times New Roman" w:hAnsi="Source Code Pro" w:cs="Courier New"/>
          <w:i/>
          <w:iCs/>
          <w:color w:val="9876AA"/>
          <w:sz w:val="21"/>
          <w:szCs w:val="21"/>
        </w:rPr>
        <w:t>activity_db</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Sms component module for our app</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CC7832"/>
          <w:sz w:val="21"/>
          <w:szCs w:val="21"/>
        </w:rPr>
        <w:t xml:space="preserve">private void </w:t>
      </w:r>
      <w:r w:rsidRPr="009A1859">
        <w:rPr>
          <w:rFonts w:ascii="Source Code Pro" w:eastAsia="Times New Roman" w:hAnsi="Source Code Pro" w:cs="Courier New"/>
          <w:color w:val="FFC66D"/>
          <w:sz w:val="21"/>
          <w:szCs w:val="21"/>
        </w:rPr>
        <w:t>SendSms</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 xml:space="preserve">        String phoneNo = </w:t>
      </w:r>
      <w:r w:rsidRPr="009A1859">
        <w:rPr>
          <w:rFonts w:ascii="Source Code Pro" w:eastAsia="Times New Roman" w:hAnsi="Source Code Pro" w:cs="Courier New"/>
          <w:color w:val="6A8759"/>
          <w:sz w:val="21"/>
          <w:szCs w:val="21"/>
        </w:rPr>
        <w:t>"03311331952"</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String sms = </w:t>
      </w:r>
      <w:r w:rsidRPr="009A1859">
        <w:rPr>
          <w:rFonts w:ascii="Source Code Pro" w:eastAsia="Times New Roman" w:hAnsi="Source Code Pro" w:cs="Courier New"/>
          <w:color w:val="6A8759"/>
          <w:sz w:val="21"/>
          <w:szCs w:val="21"/>
        </w:rPr>
        <w:t>"Hello, I need assistance!"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t xml:space="preserve">        try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SmsManagersmsManager = SmsManager.</w:t>
      </w:r>
      <w:r w:rsidRPr="009A1859">
        <w:rPr>
          <w:rFonts w:ascii="Source Code Pro" w:eastAsia="Times New Roman" w:hAnsi="Source Code Pro" w:cs="Courier New"/>
          <w:i/>
          <w:iCs/>
          <w:color w:val="A9B7C6"/>
          <w:sz w:val="21"/>
          <w:szCs w:val="21"/>
        </w:rPr>
        <w:t>getDefault</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smsManager.sendTextMessage(phoneNo</w:t>
      </w:r>
      <w:r w:rsidRPr="009A1859">
        <w:rPr>
          <w:rFonts w:ascii="Source Code Pro" w:eastAsia="Times New Roman" w:hAnsi="Source Code Pro" w:cs="Courier New"/>
          <w:color w:val="CC7832"/>
          <w:sz w:val="21"/>
          <w:szCs w:val="21"/>
        </w:rPr>
        <w:t xml:space="preserve">, null, </w:t>
      </w:r>
      <w:r w:rsidRPr="009A1859">
        <w:rPr>
          <w:rFonts w:ascii="Source Code Pro" w:eastAsia="Times New Roman" w:hAnsi="Source Code Pro" w:cs="Courier New"/>
          <w:color w:val="A9B7C6"/>
          <w:sz w:val="21"/>
          <w:szCs w:val="21"/>
        </w:rPr>
        <w:t>sms</w:t>
      </w:r>
      <w:r w:rsidRPr="009A1859">
        <w:rPr>
          <w:rFonts w:ascii="Source Code Pro" w:eastAsia="Times New Roman" w:hAnsi="Source Code Pro" w:cs="Courier New"/>
          <w:color w:val="CC7832"/>
          <w:sz w:val="21"/>
          <w:szCs w:val="21"/>
        </w:rPr>
        <w:t>, null, null</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808080"/>
          <w:sz w:val="21"/>
          <w:szCs w:val="21"/>
        </w:rPr>
        <w:t>//            Toast.makeText(getApplicationContext(), "SMS Sent!",</w:t>
      </w:r>
      <w:r w:rsidRPr="009A1859">
        <w:rPr>
          <w:rFonts w:ascii="Source Code Pro" w:eastAsia="Times New Roman" w:hAnsi="Source Code Pro" w:cs="Courier New"/>
          <w:color w:val="808080"/>
          <w:sz w:val="21"/>
          <w:szCs w:val="21"/>
        </w:rPr>
        <w:br/>
        <w:t>//                    Toast.LENGTH_LONG).show();</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CC7832"/>
          <w:sz w:val="21"/>
          <w:szCs w:val="21"/>
        </w:rPr>
        <w:t>int</w:t>
      </w:r>
      <w:r w:rsidRPr="009A1859">
        <w:rPr>
          <w:rFonts w:ascii="Source Code Pro" w:eastAsia="Times New Roman" w:hAnsi="Source Code Pro" w:cs="Courier New"/>
          <w:color w:val="A9B7C6"/>
          <w:sz w:val="21"/>
          <w:szCs w:val="21"/>
        </w:rPr>
        <w:t>a  = Tweak.</w:t>
      </w:r>
      <w:r w:rsidRPr="009A1859">
        <w:rPr>
          <w:rFonts w:ascii="Source Code Pro" w:eastAsia="Times New Roman" w:hAnsi="Source Code Pro" w:cs="Courier New"/>
          <w:i/>
          <w:iCs/>
          <w:color w:val="9876AA"/>
          <w:sz w:val="21"/>
          <w:szCs w:val="21"/>
        </w:rPr>
        <w:t>ivar1</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a = </w:t>
      </w:r>
      <w:r w:rsidRPr="009A1859">
        <w:rPr>
          <w:rFonts w:ascii="Source Code Pro" w:eastAsia="Times New Roman" w:hAnsi="Source Code Pro" w:cs="Courier New"/>
          <w:color w:val="6897BB"/>
          <w:sz w:val="21"/>
          <w:szCs w:val="21"/>
        </w:rPr>
        <w:t>0</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catch </w:t>
      </w:r>
      <w:r w:rsidRPr="009A1859">
        <w:rPr>
          <w:rFonts w:ascii="Source Code Pro" w:eastAsia="Times New Roman" w:hAnsi="Source Code Pro" w:cs="Courier New"/>
          <w:color w:val="A9B7C6"/>
          <w:sz w:val="21"/>
          <w:szCs w:val="21"/>
        </w:rPr>
        <w:t>(Exception 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808080"/>
          <w:sz w:val="21"/>
          <w:szCs w:val="21"/>
        </w:rPr>
        <w:t>//            Toast.makeText(getApplicationContext(),</w:t>
      </w:r>
      <w:r w:rsidRPr="009A1859">
        <w:rPr>
          <w:rFonts w:ascii="Source Code Pro" w:eastAsia="Times New Roman" w:hAnsi="Source Code Pro" w:cs="Courier New"/>
          <w:color w:val="808080"/>
          <w:sz w:val="21"/>
          <w:szCs w:val="21"/>
        </w:rPr>
        <w:br/>
        <w:t>//                    "SMS failed, please try again later!",</w:t>
      </w:r>
      <w:r w:rsidRPr="009A1859">
        <w:rPr>
          <w:rFonts w:ascii="Source Code Pro" w:eastAsia="Times New Roman" w:hAnsi="Source Code Pro" w:cs="Courier New"/>
          <w:color w:val="808080"/>
          <w:sz w:val="21"/>
          <w:szCs w:val="21"/>
        </w:rPr>
        <w:br/>
        <w:t>//                    Toast.LENGTH_LONG).show();</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A9B7C6"/>
          <w:sz w:val="21"/>
          <w:szCs w:val="21"/>
        </w:rPr>
        <w:t>e.printStackTrace()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private void </w:t>
      </w:r>
      <w:r w:rsidRPr="009A1859">
        <w:rPr>
          <w:rFonts w:ascii="Source Code Pro" w:eastAsia="Times New Roman" w:hAnsi="Source Code Pro" w:cs="Courier New"/>
          <w:color w:val="FFC66D"/>
          <w:sz w:val="21"/>
          <w:szCs w:val="21"/>
        </w:rPr>
        <w:t>test</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Log.</w:t>
      </w:r>
      <w:r w:rsidRPr="009A1859">
        <w:rPr>
          <w:rFonts w:ascii="Source Code Pro" w:eastAsia="Times New Roman" w:hAnsi="Source Code Pro" w:cs="Courier New"/>
          <w:i/>
          <w:iCs/>
          <w:color w:val="A9B7C6"/>
          <w:sz w:val="21"/>
          <w:szCs w:val="21"/>
        </w:rPr>
        <w:t>d</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6A8759"/>
          <w:sz w:val="21"/>
          <w:szCs w:val="21"/>
        </w:rPr>
        <w:t>"test"</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6A8759"/>
          <w:sz w:val="21"/>
          <w:szCs w:val="21"/>
        </w:rPr>
        <w:t>"test: first component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9876AA"/>
          <w:sz w:val="21"/>
          <w:szCs w:val="21"/>
        </w:rPr>
        <w:t>megaCheck</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true;</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algoTime()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lastRenderedPageBreak/>
        <w:t xml:space="preserve">private void </w:t>
      </w:r>
      <w:r w:rsidRPr="009A1859">
        <w:rPr>
          <w:rFonts w:ascii="Source Code Pro" w:eastAsia="Times New Roman" w:hAnsi="Source Code Pro" w:cs="Courier New"/>
          <w:color w:val="FFC66D"/>
          <w:sz w:val="21"/>
          <w:szCs w:val="21"/>
        </w:rPr>
        <w:t>test2</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Log.</w:t>
      </w:r>
      <w:r w:rsidRPr="009A1859">
        <w:rPr>
          <w:rFonts w:ascii="Source Code Pro" w:eastAsia="Times New Roman" w:hAnsi="Source Code Pro" w:cs="Courier New"/>
          <w:i/>
          <w:iCs/>
          <w:color w:val="A9B7C6"/>
          <w:sz w:val="21"/>
          <w:szCs w:val="21"/>
        </w:rPr>
        <w:t>d</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6A8759"/>
          <w:sz w:val="21"/>
          <w:szCs w:val="21"/>
        </w:rPr>
        <w:t>"test"</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6A8759"/>
          <w:sz w:val="21"/>
          <w:szCs w:val="21"/>
        </w:rPr>
        <w:t>"second component"</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9876AA"/>
          <w:sz w:val="21"/>
          <w:szCs w:val="21"/>
        </w:rPr>
        <w:t>megaCheck</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true;</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algoTime()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private void </w:t>
      </w:r>
      <w:r w:rsidRPr="009A1859">
        <w:rPr>
          <w:rFonts w:ascii="Source Code Pro" w:eastAsia="Times New Roman" w:hAnsi="Source Code Pro" w:cs="Courier New"/>
          <w:color w:val="FFC66D"/>
          <w:sz w:val="21"/>
          <w:szCs w:val="21"/>
        </w:rPr>
        <w:t>algoTime</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java.util.Timer().schedule(</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java.util.TimerTask()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BBB529"/>
          <w:sz w:val="21"/>
          <w:szCs w:val="21"/>
        </w:rPr>
        <w:t>@Override</w:t>
      </w:r>
      <w:r w:rsidRPr="009A1859">
        <w:rPr>
          <w:rFonts w:ascii="Source Code Pro" w:eastAsia="Times New Roman" w:hAnsi="Source Code Pro" w:cs="Courier New"/>
          <w:color w:val="BBB529"/>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run</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808080"/>
          <w:sz w:val="21"/>
          <w:szCs w:val="21"/>
        </w:rPr>
        <w:t>// your code here</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9876AA"/>
          <w:sz w:val="21"/>
          <w:szCs w:val="21"/>
        </w:rPr>
        <w:t>megaCheck</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false;</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Log.</w:t>
      </w:r>
      <w:r w:rsidRPr="009A1859">
        <w:rPr>
          <w:rFonts w:ascii="Source Code Pro" w:eastAsia="Times New Roman" w:hAnsi="Source Code Pro" w:cs="Courier New"/>
          <w:i/>
          <w:iCs/>
          <w:color w:val="A9B7C6"/>
          <w:sz w:val="21"/>
          <w:szCs w:val="21"/>
        </w:rPr>
        <w:t>d</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6A8759"/>
          <w:sz w:val="21"/>
          <w:szCs w:val="21"/>
        </w:rPr>
        <w:t>"test"</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6A8759"/>
          <w:sz w:val="21"/>
          <w:szCs w:val="21"/>
        </w:rPr>
        <w:t>"algoTime"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6897BB"/>
          <w:sz w:val="21"/>
          <w:szCs w:val="21"/>
        </w:rPr>
        <w:t xml:space="preserve">10 </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6897BB"/>
          <w:sz w:val="21"/>
          <w:szCs w:val="21"/>
        </w:rPr>
        <w:t>1000</w:t>
      </w:r>
      <w:r w:rsidRPr="009A1859">
        <w:rPr>
          <w:rFonts w:ascii="Source Code Pro" w:eastAsia="Times New Roman" w:hAnsi="Source Code Pro" w:cs="Courier New"/>
          <w:color w:val="6897BB"/>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private void </w:t>
      </w:r>
      <w:r w:rsidRPr="009A1859">
        <w:rPr>
          <w:rFonts w:ascii="Source Code Pro" w:eastAsia="Times New Roman" w:hAnsi="Source Code Pro" w:cs="Courier New"/>
          <w:color w:val="FFC66D"/>
          <w:sz w:val="21"/>
          <w:szCs w:val="21"/>
        </w:rPr>
        <w:t>facee</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 xml:space="preserve">AlertDialog.Builder alertDialog2 = </w:t>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AlertDialog.Builder(</w:t>
      </w:r>
      <w:r w:rsidRPr="009A1859">
        <w:rPr>
          <w:rFonts w:ascii="Source Code Pro" w:eastAsia="Times New Roman" w:hAnsi="Source Code Pro" w:cs="Courier New"/>
          <w:color w:val="A9B7C6"/>
          <w:sz w:val="21"/>
          <w:szCs w:val="21"/>
        </w:rPr>
        <w:br/>
        <w:t>FaceTrackerActivity.</w:t>
      </w:r>
      <w:r w:rsidRPr="009A1859">
        <w:rPr>
          <w:rFonts w:ascii="Source Code Pro" w:eastAsia="Times New Roman" w:hAnsi="Source Code Pro" w:cs="Courier New"/>
          <w:color w:val="CC7832"/>
          <w:sz w:val="21"/>
          <w:szCs w:val="21"/>
        </w:rPr>
        <w:t>this</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alertDialog2.setTitle(</w:t>
      </w:r>
      <w:r w:rsidRPr="009A1859">
        <w:rPr>
          <w:rFonts w:ascii="Source Code Pro" w:eastAsia="Times New Roman" w:hAnsi="Source Code Pro" w:cs="Courier New"/>
          <w:color w:val="6A8759"/>
          <w:sz w:val="21"/>
          <w:szCs w:val="21"/>
        </w:rPr>
        <w:t>"Error!"</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alertDialog2.setMessage(</w:t>
      </w:r>
      <w:r w:rsidRPr="009A1859">
        <w:rPr>
          <w:rFonts w:ascii="Source Code Pro" w:eastAsia="Times New Roman" w:hAnsi="Source Code Pro" w:cs="Courier New"/>
          <w:color w:val="6A8759"/>
          <w:sz w:val="21"/>
          <w:szCs w:val="21"/>
        </w:rPr>
        <w:t>"More than one face detected"</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alertDialog2.setPositiveButton(</w:t>
      </w:r>
      <w:r w:rsidRPr="009A1859">
        <w:rPr>
          <w:rFonts w:ascii="Source Code Pro" w:eastAsia="Times New Roman" w:hAnsi="Source Code Pro" w:cs="Courier New"/>
          <w:color w:val="6A8759"/>
          <w:sz w:val="21"/>
          <w:szCs w:val="21"/>
        </w:rPr>
        <w:t>"YES"</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new </w:t>
      </w:r>
      <w:r w:rsidRPr="009A1859">
        <w:rPr>
          <w:rFonts w:ascii="Source Code Pro" w:eastAsia="Times New Roman" w:hAnsi="Source Code Pro" w:cs="Courier New"/>
          <w:color w:val="A9B7C6"/>
          <w:sz w:val="21"/>
          <w:szCs w:val="21"/>
        </w:rPr>
        <w:t>DialogInterface.OnClickListener()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onClick</w:t>
      </w:r>
      <w:r w:rsidRPr="009A1859">
        <w:rPr>
          <w:rFonts w:ascii="Source Code Pro" w:eastAsia="Times New Roman" w:hAnsi="Source Code Pro" w:cs="Courier New"/>
          <w:color w:val="A9B7C6"/>
          <w:sz w:val="21"/>
          <w:szCs w:val="21"/>
        </w:rPr>
        <w:t>(DialogInterface dialog</w:t>
      </w:r>
      <w:r w:rsidRPr="009A1859">
        <w:rPr>
          <w:rFonts w:ascii="Source Code Pro" w:eastAsia="Times New Roman" w:hAnsi="Source Code Pro" w:cs="Courier New"/>
          <w:color w:val="CC7832"/>
          <w:sz w:val="21"/>
          <w:szCs w:val="21"/>
        </w:rPr>
        <w:t>, int</w:t>
      </w:r>
      <w:r w:rsidRPr="009A1859">
        <w:rPr>
          <w:rFonts w:ascii="Source Code Pro" w:eastAsia="Times New Roman" w:hAnsi="Source Code Pro" w:cs="Courier New"/>
          <w:color w:val="A9B7C6"/>
          <w:sz w:val="21"/>
          <w:szCs w:val="21"/>
        </w:rPr>
        <w:t>which)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808080"/>
          <w:sz w:val="21"/>
          <w:szCs w:val="21"/>
        </w:rPr>
        <w:t>// Write your code here to execute after dialog</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alertDialog2.setNegativeButton(</w:t>
      </w:r>
      <w:r w:rsidRPr="009A1859">
        <w:rPr>
          <w:rFonts w:ascii="Source Code Pro" w:eastAsia="Times New Roman" w:hAnsi="Source Code Pro" w:cs="Courier New"/>
          <w:color w:val="6A8759"/>
          <w:sz w:val="21"/>
          <w:szCs w:val="21"/>
        </w:rPr>
        <w:t>"NO"</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new </w:t>
      </w:r>
      <w:r w:rsidRPr="009A1859">
        <w:rPr>
          <w:rFonts w:ascii="Source Code Pro" w:eastAsia="Times New Roman" w:hAnsi="Source Code Pro" w:cs="Courier New"/>
          <w:color w:val="A9B7C6"/>
          <w:sz w:val="21"/>
          <w:szCs w:val="21"/>
        </w:rPr>
        <w:t>DialogInterface.OnClickListener()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onClick</w:t>
      </w:r>
      <w:r w:rsidRPr="009A1859">
        <w:rPr>
          <w:rFonts w:ascii="Source Code Pro" w:eastAsia="Times New Roman" w:hAnsi="Source Code Pro" w:cs="Courier New"/>
          <w:color w:val="A9B7C6"/>
          <w:sz w:val="21"/>
          <w:szCs w:val="21"/>
        </w:rPr>
        <w:t>(DialogInterface dialog</w:t>
      </w:r>
      <w:r w:rsidRPr="009A1859">
        <w:rPr>
          <w:rFonts w:ascii="Source Code Pro" w:eastAsia="Times New Roman" w:hAnsi="Source Code Pro" w:cs="Courier New"/>
          <w:color w:val="CC7832"/>
          <w:sz w:val="21"/>
          <w:szCs w:val="21"/>
        </w:rPr>
        <w:t>, int</w:t>
      </w:r>
      <w:r w:rsidRPr="009A1859">
        <w:rPr>
          <w:rFonts w:ascii="Source Code Pro" w:eastAsia="Times New Roman" w:hAnsi="Source Code Pro" w:cs="Courier New"/>
          <w:color w:val="A9B7C6"/>
          <w:sz w:val="21"/>
          <w:szCs w:val="21"/>
        </w:rPr>
        <w:t>which)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808080"/>
          <w:sz w:val="21"/>
          <w:szCs w:val="21"/>
        </w:rPr>
        <w:t>// Write your code here to execute after dialog</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A9B7C6"/>
          <w:sz w:val="21"/>
          <w:szCs w:val="21"/>
        </w:rPr>
        <w:t>dialog.cancel()</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lastRenderedPageBreak/>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alertDialog2.show()</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Calling component of our app</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CC7832"/>
          <w:sz w:val="21"/>
          <w:szCs w:val="21"/>
        </w:rPr>
        <w:t xml:space="preserve">private void </w:t>
      </w:r>
      <w:r w:rsidRPr="009A1859">
        <w:rPr>
          <w:rFonts w:ascii="Source Code Pro" w:eastAsia="Times New Roman" w:hAnsi="Source Code Pro" w:cs="Courier New"/>
          <w:color w:val="FFC66D"/>
          <w:sz w:val="21"/>
          <w:szCs w:val="21"/>
        </w:rPr>
        <w:t>call</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 xml:space="preserve">        Intent in=</w:t>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Intent(Intent.</w:t>
      </w:r>
      <w:r w:rsidRPr="009A1859">
        <w:rPr>
          <w:rFonts w:ascii="Source Code Pro" w:eastAsia="Times New Roman" w:hAnsi="Source Code Pro" w:cs="Courier New"/>
          <w:i/>
          <w:iCs/>
          <w:color w:val="9876AA"/>
          <w:sz w:val="21"/>
          <w:szCs w:val="21"/>
        </w:rPr>
        <w:t>ACTION_CALL</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Uri.</w:t>
      </w:r>
      <w:r w:rsidRPr="009A1859">
        <w:rPr>
          <w:rFonts w:ascii="Source Code Pro" w:eastAsia="Times New Roman" w:hAnsi="Source Code Pro" w:cs="Courier New"/>
          <w:i/>
          <w:iCs/>
          <w:color w:val="A9B7C6"/>
          <w:sz w:val="21"/>
          <w:szCs w:val="21"/>
        </w:rPr>
        <w:t>parse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6A8759"/>
          <w:sz w:val="21"/>
          <w:szCs w:val="21"/>
        </w:rPr>
        <w:t>"tel:03311331952"</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try</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startActivity(in)</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AudioManageraudioManager = (AudioManager)getSystemService(Context.</w:t>
      </w:r>
      <w:r w:rsidRPr="009A1859">
        <w:rPr>
          <w:rFonts w:ascii="Source Code Pro" w:eastAsia="Times New Roman" w:hAnsi="Source Code Pro" w:cs="Courier New"/>
          <w:i/>
          <w:iCs/>
          <w:color w:val="9876AA"/>
          <w:sz w:val="21"/>
          <w:szCs w:val="21"/>
        </w:rPr>
        <w:t>AUDIO_SERVICE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808080"/>
          <w:sz w:val="21"/>
          <w:szCs w:val="21"/>
        </w:rPr>
        <w:t>// audioManager.setMode(AudioManager.MODE_IN_CALL)</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CC7832"/>
          <w:sz w:val="21"/>
          <w:szCs w:val="21"/>
        </w:rPr>
        <w:t xml:space="preserve">if </w:t>
      </w:r>
      <w:r w:rsidRPr="009A1859">
        <w:rPr>
          <w:rFonts w:ascii="Source Code Pro" w:eastAsia="Times New Roman" w:hAnsi="Source Code Pro" w:cs="Courier New"/>
          <w:color w:val="A9B7C6"/>
          <w:sz w:val="21"/>
          <w:szCs w:val="21"/>
        </w:rPr>
        <w:t>(!audioManager.isSpeakerphoneOn()){</w:t>
      </w:r>
      <w:r w:rsidRPr="009A1859">
        <w:rPr>
          <w:rFonts w:ascii="Source Code Pro" w:eastAsia="Times New Roman" w:hAnsi="Source Code Pro" w:cs="Courier New"/>
          <w:color w:val="A9B7C6"/>
          <w:sz w:val="21"/>
          <w:szCs w:val="21"/>
        </w:rPr>
        <w:br/>
        <w:t>audioManager.setSpeakerphoneOn(</w:t>
      </w:r>
      <w:r w:rsidRPr="009A1859">
        <w:rPr>
          <w:rFonts w:ascii="Source Code Pro" w:eastAsia="Times New Roman" w:hAnsi="Source Code Pro" w:cs="Courier New"/>
          <w:color w:val="CC7832"/>
          <w:sz w:val="21"/>
          <w:szCs w:val="21"/>
        </w:rPr>
        <w:t>true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int</w:t>
      </w:r>
      <w:r w:rsidRPr="009A1859">
        <w:rPr>
          <w:rFonts w:ascii="Source Code Pro" w:eastAsia="Times New Roman" w:hAnsi="Source Code Pro" w:cs="Courier New"/>
          <w:color w:val="A9B7C6"/>
          <w:sz w:val="21"/>
          <w:szCs w:val="21"/>
        </w:rPr>
        <w:t>q = Tweak.</w:t>
      </w:r>
      <w:r w:rsidRPr="009A1859">
        <w:rPr>
          <w:rFonts w:ascii="Source Code Pro" w:eastAsia="Times New Roman" w:hAnsi="Source Code Pro" w:cs="Courier New"/>
          <w:i/>
          <w:iCs/>
          <w:color w:val="9876AA"/>
          <w:sz w:val="21"/>
          <w:szCs w:val="21"/>
        </w:rPr>
        <w:t>ivar1</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q = </w:t>
      </w:r>
      <w:r w:rsidRPr="009A1859">
        <w:rPr>
          <w:rFonts w:ascii="Source Code Pro" w:eastAsia="Times New Roman" w:hAnsi="Source Code Pro" w:cs="Courier New"/>
          <w:color w:val="6897BB"/>
          <w:sz w:val="21"/>
          <w:szCs w:val="21"/>
        </w:rPr>
        <w:t>0</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catch </w:t>
      </w:r>
      <w:r w:rsidRPr="009A1859">
        <w:rPr>
          <w:rFonts w:ascii="Source Code Pro" w:eastAsia="Times New Roman" w:hAnsi="Source Code Pro" w:cs="Courier New"/>
          <w:color w:val="A9B7C6"/>
          <w:sz w:val="21"/>
          <w:szCs w:val="21"/>
        </w:rPr>
        <w:t>(android.content.ActivityNotFoundException ex){</w:t>
      </w:r>
      <w:r w:rsidRPr="009A1859">
        <w:rPr>
          <w:rFonts w:ascii="Source Code Pro" w:eastAsia="Times New Roman" w:hAnsi="Source Code Pro" w:cs="Courier New"/>
          <w:color w:val="A9B7C6"/>
          <w:sz w:val="21"/>
          <w:szCs w:val="21"/>
        </w:rPr>
        <w:br/>
        <w:t>Toast.</w:t>
      </w:r>
      <w:r w:rsidRPr="009A1859">
        <w:rPr>
          <w:rFonts w:ascii="Source Code Pro" w:eastAsia="Times New Roman" w:hAnsi="Source Code Pro" w:cs="Courier New"/>
          <w:i/>
          <w:iCs/>
          <w:color w:val="A9B7C6"/>
          <w:sz w:val="21"/>
          <w:szCs w:val="21"/>
        </w:rPr>
        <w:t>makeText</w:t>
      </w:r>
      <w:r w:rsidRPr="009A1859">
        <w:rPr>
          <w:rFonts w:ascii="Source Code Pro" w:eastAsia="Times New Roman" w:hAnsi="Source Code Pro" w:cs="Courier New"/>
          <w:color w:val="A9B7C6"/>
          <w:sz w:val="21"/>
          <w:szCs w:val="21"/>
        </w:rPr>
        <w:t>(getApplicationContext()</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6A8759"/>
          <w:sz w:val="21"/>
          <w:szCs w:val="21"/>
        </w:rPr>
        <w:t>"yourActivity is not founded"</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Toast.</w:t>
      </w:r>
      <w:r w:rsidRPr="009A1859">
        <w:rPr>
          <w:rFonts w:ascii="Source Code Pro" w:eastAsia="Times New Roman" w:hAnsi="Source Code Pro" w:cs="Courier New"/>
          <w:i/>
          <w:iCs/>
          <w:color w:val="9876AA"/>
          <w:sz w:val="21"/>
          <w:szCs w:val="21"/>
        </w:rPr>
        <w:t>LENGTH_SHORT</w:t>
      </w:r>
      <w:r w:rsidRPr="009A1859">
        <w:rPr>
          <w:rFonts w:ascii="Source Code Pro" w:eastAsia="Times New Roman" w:hAnsi="Source Code Pro" w:cs="Courier New"/>
          <w:color w:val="A9B7C6"/>
          <w:sz w:val="21"/>
          <w:szCs w:val="21"/>
        </w:rPr>
        <w:t>).show()</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*SendToBluetooth function takes an Integer provided by a gesture</w:t>
      </w:r>
      <w:r w:rsidRPr="009A1859">
        <w:rPr>
          <w:rFonts w:ascii="Source Code Pro" w:eastAsia="Times New Roman" w:hAnsi="Source Code Pro" w:cs="Courier New"/>
          <w:i/>
          <w:iCs/>
          <w:color w:val="629755"/>
          <w:sz w:val="21"/>
          <w:szCs w:val="21"/>
        </w:rPr>
        <w:br/>
        <w:t xml:space="preserve">     * and sends the desired signal to arduino.</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CC7832"/>
          <w:sz w:val="21"/>
          <w:szCs w:val="21"/>
        </w:rPr>
        <w:t xml:space="preserve">private void </w:t>
      </w:r>
      <w:r w:rsidRPr="009A1859">
        <w:rPr>
          <w:rFonts w:ascii="Source Code Pro" w:eastAsia="Times New Roman" w:hAnsi="Source Code Pro" w:cs="Courier New"/>
          <w:color w:val="FFC66D"/>
          <w:sz w:val="21"/>
          <w:szCs w:val="21"/>
        </w:rPr>
        <w:t>SendToBluetooth</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int</w:t>
      </w:r>
      <w:r w:rsidRPr="009A1859">
        <w:rPr>
          <w:rFonts w:ascii="Source Code Pro" w:eastAsia="Times New Roman" w:hAnsi="Source Code Pro" w:cs="Courier New"/>
          <w:color w:val="A9B7C6"/>
          <w:sz w:val="21"/>
          <w:szCs w:val="21"/>
        </w:rPr>
        <w:t>gest)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t xml:space="preserve">        String msg1 = </w:t>
      </w:r>
      <w:r w:rsidRPr="009A1859">
        <w:rPr>
          <w:rFonts w:ascii="Source Code Pro" w:eastAsia="Times New Roman" w:hAnsi="Source Code Pro" w:cs="Courier New"/>
          <w:color w:val="CC7832"/>
          <w:sz w:val="21"/>
          <w:szCs w:val="21"/>
        </w:rPr>
        <w:t>null;</w:t>
      </w:r>
      <w:r w:rsidRPr="009A1859">
        <w:rPr>
          <w:rFonts w:ascii="Source Code Pro" w:eastAsia="Times New Roman" w:hAnsi="Source Code Pro" w:cs="Courier New"/>
          <w:color w:val="CC7832"/>
          <w:sz w:val="21"/>
          <w:szCs w:val="21"/>
        </w:rPr>
        <w:br/>
        <w:t xml:space="preserve">        if </w:t>
      </w:r>
      <w:r w:rsidRPr="009A1859">
        <w:rPr>
          <w:rFonts w:ascii="Source Code Pro" w:eastAsia="Times New Roman" w:hAnsi="Source Code Pro" w:cs="Courier New"/>
          <w:color w:val="A9B7C6"/>
          <w:sz w:val="21"/>
          <w:szCs w:val="21"/>
        </w:rPr>
        <w:t xml:space="preserve">(gest == </w:t>
      </w:r>
      <w:r w:rsidRPr="009A1859">
        <w:rPr>
          <w:rFonts w:ascii="Source Code Pro" w:eastAsia="Times New Roman" w:hAnsi="Source Code Pro" w:cs="Courier New"/>
          <w:color w:val="6897BB"/>
          <w:sz w:val="21"/>
          <w:szCs w:val="21"/>
        </w:rPr>
        <w:t>1</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 xml:space="preserve">            msg1 = </w:t>
      </w:r>
      <w:r w:rsidRPr="009A1859">
        <w:rPr>
          <w:rFonts w:ascii="Source Code Pro" w:eastAsia="Times New Roman" w:hAnsi="Source Code Pro" w:cs="Courier New"/>
          <w:color w:val="6A8759"/>
          <w:sz w:val="21"/>
          <w:szCs w:val="21"/>
        </w:rPr>
        <w:t>"a"</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lastRenderedPageBreak/>
        <w:t xml:space="preserve">else if </w:t>
      </w:r>
      <w:r w:rsidRPr="009A1859">
        <w:rPr>
          <w:rFonts w:ascii="Source Code Pro" w:eastAsia="Times New Roman" w:hAnsi="Source Code Pro" w:cs="Courier New"/>
          <w:color w:val="A9B7C6"/>
          <w:sz w:val="21"/>
          <w:szCs w:val="21"/>
        </w:rPr>
        <w:t xml:space="preserve">(gest == </w:t>
      </w:r>
      <w:r w:rsidRPr="009A1859">
        <w:rPr>
          <w:rFonts w:ascii="Source Code Pro" w:eastAsia="Times New Roman" w:hAnsi="Source Code Pro" w:cs="Courier New"/>
          <w:color w:val="6897BB"/>
          <w:sz w:val="21"/>
          <w:szCs w:val="21"/>
        </w:rPr>
        <w:t>2</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 xml:space="preserve">            msg1 = </w:t>
      </w:r>
      <w:r w:rsidRPr="009A1859">
        <w:rPr>
          <w:rFonts w:ascii="Source Code Pro" w:eastAsia="Times New Roman" w:hAnsi="Source Code Pro" w:cs="Courier New"/>
          <w:color w:val="6A8759"/>
          <w:sz w:val="21"/>
          <w:szCs w:val="21"/>
        </w:rPr>
        <w:t>"1"</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else if </w:t>
      </w:r>
      <w:r w:rsidRPr="009A1859">
        <w:rPr>
          <w:rFonts w:ascii="Source Code Pro" w:eastAsia="Times New Roman" w:hAnsi="Source Code Pro" w:cs="Courier New"/>
          <w:color w:val="A9B7C6"/>
          <w:sz w:val="21"/>
          <w:szCs w:val="21"/>
        </w:rPr>
        <w:t xml:space="preserve">(gest == </w:t>
      </w:r>
      <w:r w:rsidRPr="009A1859">
        <w:rPr>
          <w:rFonts w:ascii="Source Code Pro" w:eastAsia="Times New Roman" w:hAnsi="Source Code Pro" w:cs="Courier New"/>
          <w:color w:val="6897BB"/>
          <w:sz w:val="21"/>
          <w:szCs w:val="21"/>
        </w:rPr>
        <w:t>3</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 xml:space="preserve">            msg1 = </w:t>
      </w:r>
      <w:r w:rsidRPr="009A1859">
        <w:rPr>
          <w:rFonts w:ascii="Source Code Pro" w:eastAsia="Times New Roman" w:hAnsi="Source Code Pro" w:cs="Courier New"/>
          <w:color w:val="6A8759"/>
          <w:sz w:val="21"/>
          <w:szCs w:val="21"/>
        </w:rPr>
        <w:t>"b"</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else if </w:t>
      </w:r>
      <w:r w:rsidRPr="009A1859">
        <w:rPr>
          <w:rFonts w:ascii="Source Code Pro" w:eastAsia="Times New Roman" w:hAnsi="Source Code Pro" w:cs="Courier New"/>
          <w:color w:val="A9B7C6"/>
          <w:sz w:val="21"/>
          <w:szCs w:val="21"/>
        </w:rPr>
        <w:t xml:space="preserve">(gest == </w:t>
      </w:r>
      <w:r w:rsidRPr="009A1859">
        <w:rPr>
          <w:rFonts w:ascii="Source Code Pro" w:eastAsia="Times New Roman" w:hAnsi="Source Code Pro" w:cs="Courier New"/>
          <w:color w:val="6897BB"/>
          <w:sz w:val="21"/>
          <w:szCs w:val="21"/>
        </w:rPr>
        <w:t>4</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 xml:space="preserve">            msg1 = </w:t>
      </w:r>
      <w:r w:rsidRPr="009A1859">
        <w:rPr>
          <w:rFonts w:ascii="Source Code Pro" w:eastAsia="Times New Roman" w:hAnsi="Source Code Pro" w:cs="Courier New"/>
          <w:color w:val="6A8759"/>
          <w:sz w:val="21"/>
          <w:szCs w:val="21"/>
        </w:rPr>
        <w:t>"2"</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else if </w:t>
      </w:r>
      <w:r w:rsidRPr="009A1859">
        <w:rPr>
          <w:rFonts w:ascii="Source Code Pro" w:eastAsia="Times New Roman" w:hAnsi="Source Code Pro" w:cs="Courier New"/>
          <w:color w:val="A9B7C6"/>
          <w:sz w:val="21"/>
          <w:szCs w:val="21"/>
        </w:rPr>
        <w:t xml:space="preserve">(gest == </w:t>
      </w:r>
      <w:r w:rsidRPr="009A1859">
        <w:rPr>
          <w:rFonts w:ascii="Source Code Pro" w:eastAsia="Times New Roman" w:hAnsi="Source Code Pro" w:cs="Courier New"/>
          <w:color w:val="6897BB"/>
          <w:sz w:val="21"/>
          <w:szCs w:val="21"/>
        </w:rPr>
        <w:t>5</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 xml:space="preserve">            msg1 = </w:t>
      </w:r>
      <w:r w:rsidRPr="009A1859">
        <w:rPr>
          <w:rFonts w:ascii="Source Code Pro" w:eastAsia="Times New Roman" w:hAnsi="Source Code Pro" w:cs="Courier New"/>
          <w:color w:val="6A8759"/>
          <w:sz w:val="21"/>
          <w:szCs w:val="21"/>
        </w:rPr>
        <w:t>"c"</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else if </w:t>
      </w:r>
      <w:r w:rsidRPr="009A1859">
        <w:rPr>
          <w:rFonts w:ascii="Source Code Pro" w:eastAsia="Times New Roman" w:hAnsi="Source Code Pro" w:cs="Courier New"/>
          <w:color w:val="A9B7C6"/>
          <w:sz w:val="21"/>
          <w:szCs w:val="21"/>
        </w:rPr>
        <w:t xml:space="preserve">(gest == </w:t>
      </w:r>
      <w:r w:rsidRPr="009A1859">
        <w:rPr>
          <w:rFonts w:ascii="Source Code Pro" w:eastAsia="Times New Roman" w:hAnsi="Source Code Pro" w:cs="Courier New"/>
          <w:color w:val="6897BB"/>
          <w:sz w:val="21"/>
          <w:szCs w:val="21"/>
        </w:rPr>
        <w:t>6</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 xml:space="preserve">            msg1 = </w:t>
      </w:r>
      <w:r w:rsidRPr="009A1859">
        <w:rPr>
          <w:rFonts w:ascii="Source Code Pro" w:eastAsia="Times New Roman" w:hAnsi="Source Code Pro" w:cs="Courier New"/>
          <w:color w:val="6A8759"/>
          <w:sz w:val="21"/>
          <w:szCs w:val="21"/>
        </w:rPr>
        <w:t>"3"</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else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msg1 = </w:t>
      </w:r>
      <w:r w:rsidRPr="009A1859">
        <w:rPr>
          <w:rFonts w:ascii="Source Code Pro" w:eastAsia="Times New Roman" w:hAnsi="Source Code Pro" w:cs="Courier New"/>
          <w:color w:val="6A8759"/>
          <w:sz w:val="21"/>
          <w:szCs w:val="21"/>
        </w:rPr>
        <w:t>"0"</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Log.</w:t>
      </w:r>
      <w:r w:rsidRPr="009A1859">
        <w:rPr>
          <w:rFonts w:ascii="Source Code Pro" w:eastAsia="Times New Roman" w:hAnsi="Source Code Pro" w:cs="Courier New"/>
          <w:i/>
          <w:iCs/>
          <w:color w:val="A9B7C6"/>
          <w:sz w:val="21"/>
          <w:szCs w:val="21"/>
        </w:rPr>
        <w:t>d</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6A8759"/>
          <w:sz w:val="21"/>
          <w:szCs w:val="21"/>
        </w:rPr>
        <w:t>"inte"</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6A8759"/>
          <w:sz w:val="21"/>
          <w:szCs w:val="21"/>
        </w:rPr>
        <w:t>"for 7 and 8"</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t>Log.</w:t>
      </w:r>
      <w:r w:rsidRPr="009A1859">
        <w:rPr>
          <w:rFonts w:ascii="Source Code Pro" w:eastAsia="Times New Roman" w:hAnsi="Source Code Pro" w:cs="Courier New"/>
          <w:i/>
          <w:iCs/>
          <w:color w:val="A9B7C6"/>
          <w:sz w:val="21"/>
          <w:szCs w:val="21"/>
        </w:rPr>
        <w:t>w</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6A8759"/>
          <w:sz w:val="21"/>
          <w:szCs w:val="21"/>
        </w:rPr>
        <w:t>"for loop"</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6A8759"/>
          <w:sz w:val="21"/>
          <w:szCs w:val="21"/>
        </w:rPr>
        <w:t>"Replacement of SEND BUTTON"</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if</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9876AA"/>
          <w:sz w:val="21"/>
          <w:szCs w:val="21"/>
        </w:rPr>
        <w:t>myThreadConnected</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null</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Log.</w:t>
      </w:r>
      <w:r w:rsidRPr="009A1859">
        <w:rPr>
          <w:rFonts w:ascii="Source Code Pro" w:eastAsia="Times New Roman" w:hAnsi="Source Code Pro" w:cs="Courier New"/>
          <w:i/>
          <w:iCs/>
          <w:color w:val="A9B7C6"/>
          <w:sz w:val="21"/>
          <w:szCs w:val="21"/>
        </w:rPr>
        <w:t>w</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6A8759"/>
          <w:sz w:val="21"/>
          <w:szCs w:val="21"/>
        </w:rPr>
        <w:t>"for loop"</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6A8759"/>
          <w:sz w:val="21"/>
          <w:szCs w:val="21"/>
        </w:rPr>
        <w:t>"Duplicate myThreadConnected!=null"</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808080"/>
          <w:sz w:val="21"/>
          <w:szCs w:val="21"/>
        </w:rPr>
        <w:t>//byte[] bytesToSend = inputField.getText().toString().getBytes();</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CC7832"/>
          <w:sz w:val="21"/>
          <w:szCs w:val="21"/>
        </w:rPr>
        <w:t>byte</w:t>
      </w:r>
      <w:r w:rsidRPr="009A1859">
        <w:rPr>
          <w:rFonts w:ascii="Source Code Pro" w:eastAsia="Times New Roman" w:hAnsi="Source Code Pro" w:cs="Courier New"/>
          <w:color w:val="A9B7C6"/>
          <w:sz w:val="21"/>
          <w:szCs w:val="21"/>
        </w:rPr>
        <w:t>[] bytesToSend = msg1.getBytes()</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9876AA"/>
          <w:sz w:val="21"/>
          <w:szCs w:val="21"/>
        </w:rPr>
        <w:t>myThreadConnected</w:t>
      </w:r>
      <w:r w:rsidRPr="009A1859">
        <w:rPr>
          <w:rFonts w:ascii="Source Code Pro" w:eastAsia="Times New Roman" w:hAnsi="Source Code Pro" w:cs="Courier New"/>
          <w:color w:val="A9B7C6"/>
          <w:sz w:val="21"/>
          <w:szCs w:val="21"/>
        </w:rPr>
        <w:t>.write(bytesToSend)</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808080"/>
          <w:sz w:val="21"/>
          <w:szCs w:val="21"/>
        </w:rPr>
        <w:t>//        activate = false;</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808080"/>
          <w:sz w:val="21"/>
          <w:szCs w:val="21"/>
        </w:rPr>
        <w:br/>
        <w:t>//        megaCheck = true;</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9876AA"/>
          <w:sz w:val="21"/>
          <w:szCs w:val="21"/>
        </w:rPr>
        <w:t xml:space="preserve">megaCheck1 </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false;</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808080"/>
          <w:sz w:val="21"/>
          <w:szCs w:val="21"/>
        </w:rPr>
        <w:t>//        algoTime();</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Setup function for BT connectivity</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CC7832"/>
          <w:sz w:val="21"/>
          <w:szCs w:val="21"/>
        </w:rPr>
        <w:lastRenderedPageBreak/>
        <w:t xml:space="preserve">private void </w:t>
      </w:r>
      <w:r w:rsidRPr="009A1859">
        <w:rPr>
          <w:rFonts w:ascii="Source Code Pro" w:eastAsia="Times New Roman" w:hAnsi="Source Code Pro" w:cs="Courier New"/>
          <w:color w:val="FFC66D"/>
          <w:sz w:val="21"/>
          <w:szCs w:val="21"/>
        </w:rPr>
        <w:t>setup</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 xml:space="preserve">        Set&lt;BluetoothDevice&gt;pairedDevices = </w:t>
      </w:r>
      <w:r w:rsidRPr="009A1859">
        <w:rPr>
          <w:rFonts w:ascii="Source Code Pro" w:eastAsia="Times New Roman" w:hAnsi="Source Code Pro" w:cs="Courier New"/>
          <w:color w:val="9876AA"/>
          <w:sz w:val="21"/>
          <w:szCs w:val="21"/>
        </w:rPr>
        <w:t>bluetoothAdapter</w:t>
      </w:r>
      <w:r w:rsidRPr="009A1859">
        <w:rPr>
          <w:rFonts w:ascii="Source Code Pro" w:eastAsia="Times New Roman" w:hAnsi="Source Code Pro" w:cs="Courier New"/>
          <w:color w:val="A9B7C6"/>
          <w:sz w:val="21"/>
          <w:szCs w:val="21"/>
        </w:rPr>
        <w:t>.getBondedDevices()</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if </w:t>
      </w:r>
      <w:r w:rsidRPr="009A1859">
        <w:rPr>
          <w:rFonts w:ascii="Source Code Pro" w:eastAsia="Times New Roman" w:hAnsi="Source Code Pro" w:cs="Courier New"/>
          <w:color w:val="A9B7C6"/>
          <w:sz w:val="21"/>
          <w:szCs w:val="21"/>
        </w:rPr>
        <w:t>(pairedDevices.size() &gt;</w:t>
      </w:r>
      <w:r w:rsidRPr="009A1859">
        <w:rPr>
          <w:rFonts w:ascii="Source Code Pro" w:eastAsia="Times New Roman" w:hAnsi="Source Code Pro" w:cs="Courier New"/>
          <w:color w:val="6897BB"/>
          <w:sz w:val="21"/>
          <w:szCs w:val="21"/>
        </w:rPr>
        <w:t>0</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pairedDeviceArrayList</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ArrayList&lt;BluetoothDevice&gt;()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for </w:t>
      </w:r>
      <w:r w:rsidRPr="009A1859">
        <w:rPr>
          <w:rFonts w:ascii="Source Code Pro" w:eastAsia="Times New Roman" w:hAnsi="Source Code Pro" w:cs="Courier New"/>
          <w:color w:val="A9B7C6"/>
          <w:sz w:val="21"/>
          <w:szCs w:val="21"/>
        </w:rPr>
        <w:t>(BluetoothDevice device : pairedDevices)</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pairedDeviceArrayList</w:t>
      </w:r>
      <w:r w:rsidRPr="009A1859">
        <w:rPr>
          <w:rFonts w:ascii="Source Code Pro" w:eastAsia="Times New Roman" w:hAnsi="Source Code Pro" w:cs="Courier New"/>
          <w:color w:val="A9B7C6"/>
          <w:sz w:val="21"/>
          <w:szCs w:val="21"/>
        </w:rPr>
        <w:t>.add(device)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for</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int</w:t>
      </w:r>
      <w:r w:rsidRPr="009A1859">
        <w:rPr>
          <w:rFonts w:ascii="Source Code Pro" w:eastAsia="Times New Roman" w:hAnsi="Source Code Pro" w:cs="Courier New"/>
          <w:color w:val="A9B7C6"/>
          <w:sz w:val="21"/>
          <w:szCs w:val="21"/>
        </w:rPr>
        <w:t xml:space="preserve">i = </w:t>
      </w:r>
      <w:r w:rsidRPr="009A1859">
        <w:rPr>
          <w:rFonts w:ascii="Source Code Pro" w:eastAsia="Times New Roman" w:hAnsi="Source Code Pro" w:cs="Courier New"/>
          <w:color w:val="6897BB"/>
          <w:sz w:val="21"/>
          <w:szCs w:val="21"/>
        </w:rPr>
        <w:t>0</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i&lt;=</w:t>
      </w:r>
      <w:r w:rsidRPr="009A1859">
        <w:rPr>
          <w:rFonts w:ascii="Source Code Pro" w:eastAsia="Times New Roman" w:hAnsi="Source Code Pro" w:cs="Courier New"/>
          <w:color w:val="9876AA"/>
          <w:sz w:val="21"/>
          <w:szCs w:val="21"/>
        </w:rPr>
        <w:t>pairedDeviceArrayList</w:t>
      </w:r>
      <w:r w:rsidRPr="009A1859">
        <w:rPr>
          <w:rFonts w:ascii="Source Code Pro" w:eastAsia="Times New Roman" w:hAnsi="Source Code Pro" w:cs="Courier New"/>
          <w:color w:val="A9B7C6"/>
          <w:sz w:val="21"/>
          <w:szCs w:val="21"/>
        </w:rPr>
        <w:t>.size()-</w:t>
      </w:r>
      <w:r w:rsidRPr="009A1859">
        <w:rPr>
          <w:rFonts w:ascii="Source Code Pro" w:eastAsia="Times New Roman" w:hAnsi="Source Code Pro" w:cs="Courier New"/>
          <w:color w:val="6897BB"/>
          <w:sz w:val="21"/>
          <w:szCs w:val="21"/>
        </w:rPr>
        <w:t>1</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i++) {</w:t>
      </w:r>
      <w:r w:rsidRPr="009A1859">
        <w:rPr>
          <w:rFonts w:ascii="Source Code Pro" w:eastAsia="Times New Roman" w:hAnsi="Source Code Pro" w:cs="Courier New"/>
          <w:color w:val="A9B7C6"/>
          <w:sz w:val="21"/>
          <w:szCs w:val="21"/>
        </w:rPr>
        <w:br/>
        <w:t xml:space="preserve">BluetoothDevice Device = </w:t>
      </w:r>
      <w:r w:rsidRPr="009A1859">
        <w:rPr>
          <w:rFonts w:ascii="Source Code Pro" w:eastAsia="Times New Roman" w:hAnsi="Source Code Pro" w:cs="Courier New"/>
          <w:color w:val="9876AA"/>
          <w:sz w:val="21"/>
          <w:szCs w:val="21"/>
        </w:rPr>
        <w:t>pairedDeviceArrayList</w:t>
      </w:r>
      <w:r w:rsidRPr="009A1859">
        <w:rPr>
          <w:rFonts w:ascii="Source Code Pro" w:eastAsia="Times New Roman" w:hAnsi="Source Code Pro" w:cs="Courier New"/>
          <w:color w:val="A9B7C6"/>
          <w:sz w:val="21"/>
          <w:szCs w:val="21"/>
        </w:rPr>
        <w:t>.get(i)</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if </w:t>
      </w:r>
      <w:r w:rsidRPr="009A1859">
        <w:rPr>
          <w:rFonts w:ascii="Source Code Pro" w:eastAsia="Times New Roman" w:hAnsi="Source Code Pro" w:cs="Courier New"/>
          <w:color w:val="A9B7C6"/>
          <w:sz w:val="21"/>
          <w:szCs w:val="21"/>
        </w:rPr>
        <w:t>(Device.getName().contentEquals(</w:t>
      </w:r>
      <w:r w:rsidRPr="009A1859">
        <w:rPr>
          <w:rFonts w:ascii="Source Code Pro" w:eastAsia="Times New Roman" w:hAnsi="Source Code Pro" w:cs="Courier New"/>
          <w:color w:val="6A8759"/>
          <w:sz w:val="21"/>
          <w:szCs w:val="21"/>
        </w:rPr>
        <w:t>"HC-05"</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myThreadConnectBTdevice</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ThreadConnectBTdevice(</w:t>
      </w:r>
      <w:r w:rsidRPr="009A1859">
        <w:rPr>
          <w:rFonts w:ascii="Source Code Pro" w:eastAsia="Times New Roman" w:hAnsi="Source Code Pro" w:cs="Courier New"/>
          <w:color w:val="9876AA"/>
          <w:sz w:val="21"/>
          <w:szCs w:val="21"/>
        </w:rPr>
        <w:t>pairedDeviceArrayList</w:t>
      </w:r>
      <w:r w:rsidRPr="009A1859">
        <w:rPr>
          <w:rFonts w:ascii="Source Code Pro" w:eastAsia="Times New Roman" w:hAnsi="Source Code Pro" w:cs="Courier New"/>
          <w:color w:val="A9B7C6"/>
          <w:sz w:val="21"/>
          <w:szCs w:val="21"/>
        </w:rPr>
        <w:t>.get(i))</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9876AA"/>
          <w:sz w:val="21"/>
          <w:szCs w:val="21"/>
        </w:rPr>
        <w:t>myThreadConnectBTdevice</w:t>
      </w:r>
      <w:r w:rsidRPr="009A1859">
        <w:rPr>
          <w:rFonts w:ascii="Source Code Pro" w:eastAsia="Times New Roman" w:hAnsi="Source Code Pro" w:cs="Courier New"/>
          <w:color w:val="A9B7C6"/>
          <w:sz w:val="21"/>
          <w:szCs w:val="21"/>
        </w:rPr>
        <w:t>.start()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For cancelling the BT connections</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cancel</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t>Toast.</w:t>
      </w:r>
      <w:r w:rsidRPr="009A1859">
        <w:rPr>
          <w:rFonts w:ascii="Source Code Pro" w:eastAsia="Times New Roman" w:hAnsi="Source Code Pro" w:cs="Courier New"/>
          <w:i/>
          <w:iCs/>
          <w:color w:val="A9B7C6"/>
          <w:sz w:val="21"/>
          <w:szCs w:val="21"/>
        </w:rPr>
        <w:t>makeText</w:t>
      </w:r>
      <w:r w:rsidRPr="009A1859">
        <w:rPr>
          <w:rFonts w:ascii="Source Code Pro" w:eastAsia="Times New Roman" w:hAnsi="Source Code Pro" w:cs="Courier New"/>
          <w:color w:val="A9B7C6"/>
          <w:sz w:val="21"/>
          <w:szCs w:val="21"/>
        </w:rPr>
        <w:t>(getApplicationContext()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6A8759"/>
          <w:sz w:val="21"/>
          <w:szCs w:val="21"/>
        </w:rPr>
        <w:t>"close bluetoothSocket"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Toast.</w:t>
      </w:r>
      <w:r w:rsidRPr="009A1859">
        <w:rPr>
          <w:rFonts w:ascii="Source Code Pro" w:eastAsia="Times New Roman" w:hAnsi="Source Code Pro" w:cs="Courier New"/>
          <w:i/>
          <w:iCs/>
          <w:color w:val="9876AA"/>
          <w:sz w:val="21"/>
          <w:szCs w:val="21"/>
        </w:rPr>
        <w:t>LENGTH_LONG</w:t>
      </w:r>
      <w:r w:rsidRPr="009A1859">
        <w:rPr>
          <w:rFonts w:ascii="Source Code Pro" w:eastAsia="Times New Roman" w:hAnsi="Source Code Pro" w:cs="Courier New"/>
          <w:color w:val="A9B7C6"/>
          <w:sz w:val="21"/>
          <w:szCs w:val="21"/>
        </w:rPr>
        <w:t>).show()</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t xml:space="preserve">        try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myThreadConnectBTdevice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9876AA"/>
          <w:sz w:val="21"/>
          <w:szCs w:val="21"/>
        </w:rPr>
        <w:t>bluetoothSocket</w:t>
      </w:r>
      <w:r w:rsidRPr="009A1859">
        <w:rPr>
          <w:rFonts w:ascii="Source Code Pro" w:eastAsia="Times New Roman" w:hAnsi="Source Code Pro" w:cs="Courier New"/>
          <w:color w:val="A9B7C6"/>
          <w:sz w:val="21"/>
          <w:szCs w:val="21"/>
        </w:rPr>
        <w:t>.close()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catch </w:t>
      </w:r>
      <w:r w:rsidRPr="009A1859">
        <w:rPr>
          <w:rFonts w:ascii="Source Code Pro" w:eastAsia="Times New Roman" w:hAnsi="Source Code Pro" w:cs="Courier New"/>
          <w:color w:val="A9B7C6"/>
          <w:sz w:val="21"/>
          <w:szCs w:val="21"/>
        </w:rPr>
        <w:t>(IOException 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808080"/>
          <w:sz w:val="21"/>
          <w:szCs w:val="21"/>
        </w:rPr>
        <w:t xml:space="preserve">// </w:t>
      </w:r>
      <w:r w:rsidRPr="009A1859">
        <w:rPr>
          <w:rFonts w:ascii="Source Code Pro" w:eastAsia="Times New Roman" w:hAnsi="Source Code Pro" w:cs="Courier New"/>
          <w:i/>
          <w:iCs/>
          <w:color w:val="A8C023"/>
          <w:sz w:val="21"/>
          <w:szCs w:val="21"/>
        </w:rPr>
        <w:t>TODO Auto-generated catch block</w:t>
      </w:r>
      <w:r w:rsidRPr="009A1859">
        <w:rPr>
          <w:rFonts w:ascii="Source Code Pro" w:eastAsia="Times New Roman" w:hAnsi="Source Code Pro" w:cs="Courier New"/>
          <w:i/>
          <w:iCs/>
          <w:color w:val="A8C023"/>
          <w:sz w:val="21"/>
          <w:szCs w:val="21"/>
        </w:rPr>
        <w:br/>
      </w:r>
      <w:r w:rsidRPr="009A1859">
        <w:rPr>
          <w:rFonts w:ascii="Source Code Pro" w:eastAsia="Times New Roman" w:hAnsi="Source Code Pro" w:cs="Courier New"/>
          <w:color w:val="A9B7C6"/>
          <w:sz w:val="21"/>
          <w:szCs w:val="21"/>
        </w:rPr>
        <w:t>e.printStackTrace()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BT code</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BBB529"/>
          <w:sz w:val="21"/>
          <w:szCs w:val="21"/>
        </w:rPr>
        <w:lastRenderedPageBreak/>
        <w:t>@Override</w:t>
      </w:r>
      <w:r w:rsidRPr="009A1859">
        <w:rPr>
          <w:rFonts w:ascii="Source Code Pro" w:eastAsia="Times New Roman" w:hAnsi="Source Code Pro" w:cs="Courier New"/>
          <w:color w:val="BBB529"/>
          <w:sz w:val="21"/>
          <w:szCs w:val="21"/>
        </w:rPr>
        <w:br/>
      </w:r>
      <w:r w:rsidRPr="009A1859">
        <w:rPr>
          <w:rFonts w:ascii="Source Code Pro" w:eastAsia="Times New Roman" w:hAnsi="Source Code Pro" w:cs="Courier New"/>
          <w:color w:val="CC7832"/>
          <w:sz w:val="21"/>
          <w:szCs w:val="21"/>
        </w:rPr>
        <w:t xml:space="preserve">protected void </w:t>
      </w:r>
      <w:r w:rsidRPr="009A1859">
        <w:rPr>
          <w:rFonts w:ascii="Source Code Pro" w:eastAsia="Times New Roman" w:hAnsi="Source Code Pro" w:cs="Courier New"/>
          <w:color w:val="FFC66D"/>
          <w:sz w:val="21"/>
          <w:szCs w:val="21"/>
        </w:rPr>
        <w:t>onActivityResult</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int</w:t>
      </w:r>
      <w:r w:rsidRPr="009A1859">
        <w:rPr>
          <w:rFonts w:ascii="Source Code Pro" w:eastAsia="Times New Roman" w:hAnsi="Source Code Pro" w:cs="Courier New"/>
          <w:color w:val="A9B7C6"/>
          <w:sz w:val="21"/>
          <w:szCs w:val="21"/>
        </w:rPr>
        <w:t>requestCode</w:t>
      </w:r>
      <w:r w:rsidRPr="009A1859">
        <w:rPr>
          <w:rFonts w:ascii="Source Code Pro" w:eastAsia="Times New Roman" w:hAnsi="Source Code Pro" w:cs="Courier New"/>
          <w:color w:val="CC7832"/>
          <w:sz w:val="21"/>
          <w:szCs w:val="21"/>
        </w:rPr>
        <w:t>, int</w:t>
      </w:r>
      <w:r w:rsidRPr="009A1859">
        <w:rPr>
          <w:rFonts w:ascii="Source Code Pro" w:eastAsia="Times New Roman" w:hAnsi="Source Code Pro" w:cs="Courier New"/>
          <w:color w:val="A9B7C6"/>
          <w:sz w:val="21"/>
          <w:szCs w:val="21"/>
        </w:rPr>
        <w:t>resultCode</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Intent data)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if</w:t>
      </w:r>
      <w:r w:rsidRPr="009A1859">
        <w:rPr>
          <w:rFonts w:ascii="Source Code Pro" w:eastAsia="Times New Roman" w:hAnsi="Source Code Pro" w:cs="Courier New"/>
          <w:color w:val="A9B7C6"/>
          <w:sz w:val="21"/>
          <w:szCs w:val="21"/>
        </w:rPr>
        <w:t>(requestCode==</w:t>
      </w:r>
      <w:r w:rsidRPr="009A1859">
        <w:rPr>
          <w:rFonts w:ascii="Source Code Pro" w:eastAsia="Times New Roman" w:hAnsi="Source Code Pro" w:cs="Courier New"/>
          <w:i/>
          <w:iCs/>
          <w:color w:val="9876AA"/>
          <w:sz w:val="21"/>
          <w:szCs w:val="21"/>
        </w:rPr>
        <w:t>REQUEST_ENABLE_BT</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if</w:t>
      </w:r>
      <w:r w:rsidRPr="009A1859">
        <w:rPr>
          <w:rFonts w:ascii="Source Code Pro" w:eastAsia="Times New Roman" w:hAnsi="Source Code Pro" w:cs="Courier New"/>
          <w:color w:val="A9B7C6"/>
          <w:sz w:val="21"/>
          <w:szCs w:val="21"/>
        </w:rPr>
        <w:t>(resultCode == Activity.</w:t>
      </w:r>
      <w:r w:rsidRPr="009A1859">
        <w:rPr>
          <w:rFonts w:ascii="Source Code Pro" w:eastAsia="Times New Roman" w:hAnsi="Source Code Pro" w:cs="Courier New"/>
          <w:i/>
          <w:iCs/>
          <w:color w:val="9876AA"/>
          <w:sz w:val="21"/>
          <w:szCs w:val="21"/>
        </w:rPr>
        <w:t>RESULT_OK</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setup()</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else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Toast.</w:t>
      </w:r>
      <w:r w:rsidRPr="009A1859">
        <w:rPr>
          <w:rFonts w:ascii="Source Code Pro" w:eastAsia="Times New Roman" w:hAnsi="Source Code Pro" w:cs="Courier New"/>
          <w:i/>
          <w:iCs/>
          <w:color w:val="A9B7C6"/>
          <w:sz w:val="21"/>
          <w:szCs w:val="21"/>
        </w:rPr>
        <w:t>makeText</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this,</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6A8759"/>
          <w:sz w:val="21"/>
          <w:szCs w:val="21"/>
        </w:rPr>
        <w:t>"BlueTooth NOT enabled"</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Toast.</w:t>
      </w:r>
      <w:r w:rsidRPr="009A1859">
        <w:rPr>
          <w:rFonts w:ascii="Source Code Pro" w:eastAsia="Times New Roman" w:hAnsi="Source Code Pro" w:cs="Courier New"/>
          <w:i/>
          <w:iCs/>
          <w:color w:val="9876AA"/>
          <w:sz w:val="21"/>
          <w:szCs w:val="21"/>
        </w:rPr>
        <w:t>LENGTH_SHORT</w:t>
      </w:r>
      <w:r w:rsidRPr="009A1859">
        <w:rPr>
          <w:rFonts w:ascii="Source Code Pro" w:eastAsia="Times New Roman" w:hAnsi="Source Code Pro" w:cs="Courier New"/>
          <w:color w:val="A9B7C6"/>
          <w:sz w:val="21"/>
          <w:szCs w:val="21"/>
        </w:rPr>
        <w:t>).show()</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finish()</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private void </w:t>
      </w:r>
      <w:r w:rsidRPr="009A1859">
        <w:rPr>
          <w:rFonts w:ascii="Source Code Pro" w:eastAsia="Times New Roman" w:hAnsi="Source Code Pro" w:cs="Courier New"/>
          <w:color w:val="FFC66D"/>
          <w:sz w:val="21"/>
          <w:szCs w:val="21"/>
        </w:rPr>
        <w:t>startThreadConnected</w:t>
      </w:r>
      <w:r w:rsidRPr="009A1859">
        <w:rPr>
          <w:rFonts w:ascii="Source Code Pro" w:eastAsia="Times New Roman" w:hAnsi="Source Code Pro" w:cs="Courier New"/>
          <w:color w:val="A9B7C6"/>
          <w:sz w:val="21"/>
          <w:szCs w:val="21"/>
        </w:rPr>
        <w:t>(BluetoothSocket socket){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myThreadConnected</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ThreadConnected(socket)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Log.</w:t>
      </w:r>
      <w:r w:rsidRPr="009A1859">
        <w:rPr>
          <w:rFonts w:ascii="Source Code Pro" w:eastAsia="Times New Roman" w:hAnsi="Source Code Pro" w:cs="Courier New"/>
          <w:i/>
          <w:iCs/>
          <w:color w:val="A9B7C6"/>
          <w:sz w:val="21"/>
          <w:szCs w:val="21"/>
        </w:rPr>
        <w:t>w</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6A8759"/>
          <w:sz w:val="21"/>
          <w:szCs w:val="21"/>
        </w:rPr>
        <w:t>"for loop"</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6A8759"/>
          <w:sz w:val="21"/>
          <w:szCs w:val="21"/>
        </w:rPr>
        <w:t>"new ThreadConnected(socket)"</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9876AA"/>
          <w:sz w:val="21"/>
          <w:szCs w:val="21"/>
        </w:rPr>
        <w:t>myThreadConnected</w:t>
      </w:r>
      <w:r w:rsidRPr="009A1859">
        <w:rPr>
          <w:rFonts w:ascii="Source Code Pro" w:eastAsia="Times New Roman" w:hAnsi="Source Code Pro" w:cs="Courier New"/>
          <w:color w:val="A9B7C6"/>
          <w:sz w:val="21"/>
          <w:szCs w:val="21"/>
        </w:rPr>
        <w:t>.start()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Log.</w:t>
      </w:r>
      <w:r w:rsidRPr="009A1859">
        <w:rPr>
          <w:rFonts w:ascii="Source Code Pro" w:eastAsia="Times New Roman" w:hAnsi="Source Code Pro" w:cs="Courier New"/>
          <w:i/>
          <w:iCs/>
          <w:color w:val="A9B7C6"/>
          <w:sz w:val="21"/>
          <w:szCs w:val="21"/>
        </w:rPr>
        <w:t>w</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6A8759"/>
          <w:sz w:val="21"/>
          <w:szCs w:val="21"/>
        </w:rPr>
        <w:t>"for loop"</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6A8759"/>
          <w:sz w:val="21"/>
          <w:szCs w:val="21"/>
        </w:rPr>
        <w:t>"myThreadConnected.start()"</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BT thread connectivity class</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CC7832"/>
          <w:sz w:val="21"/>
          <w:szCs w:val="21"/>
        </w:rPr>
        <w:t xml:space="preserve">private class </w:t>
      </w:r>
      <w:r w:rsidRPr="009A1859">
        <w:rPr>
          <w:rFonts w:ascii="Source Code Pro" w:eastAsia="Times New Roman" w:hAnsi="Source Code Pro" w:cs="Courier New"/>
          <w:color w:val="A9B7C6"/>
          <w:sz w:val="21"/>
          <w:szCs w:val="21"/>
        </w:rPr>
        <w:t>ThreadConnectBTdevice</w:t>
      </w:r>
      <w:r w:rsidRPr="009A1859">
        <w:rPr>
          <w:rFonts w:ascii="Source Code Pro" w:eastAsia="Times New Roman" w:hAnsi="Source Code Pro" w:cs="Courier New"/>
          <w:color w:val="CC7832"/>
          <w:sz w:val="21"/>
          <w:szCs w:val="21"/>
        </w:rPr>
        <w:t xml:space="preserve">extends </w:t>
      </w:r>
      <w:r w:rsidRPr="009A1859">
        <w:rPr>
          <w:rFonts w:ascii="Source Code Pro" w:eastAsia="Times New Roman" w:hAnsi="Source Code Pro" w:cs="Courier New"/>
          <w:color w:val="A9B7C6"/>
          <w:sz w:val="21"/>
          <w:szCs w:val="21"/>
        </w:rPr>
        <w:t>Thread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private </w:t>
      </w:r>
      <w:r w:rsidRPr="009A1859">
        <w:rPr>
          <w:rFonts w:ascii="Source Code Pro" w:eastAsia="Times New Roman" w:hAnsi="Source Code Pro" w:cs="Courier New"/>
          <w:color w:val="A9B7C6"/>
          <w:sz w:val="21"/>
          <w:szCs w:val="21"/>
        </w:rPr>
        <w:t>BluetoothSocket</w:t>
      </w:r>
      <w:r w:rsidRPr="009A1859">
        <w:rPr>
          <w:rFonts w:ascii="Source Code Pro" w:eastAsia="Times New Roman" w:hAnsi="Source Code Pro" w:cs="Courier New"/>
          <w:color w:val="9876AA"/>
          <w:sz w:val="21"/>
          <w:szCs w:val="21"/>
        </w:rPr>
        <w:t>bluetoothSocket</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null;</w:t>
      </w:r>
      <w:r w:rsidRPr="009A1859">
        <w:rPr>
          <w:rFonts w:ascii="Source Code Pro" w:eastAsia="Times New Roman" w:hAnsi="Source Code Pro" w:cs="Courier New"/>
          <w:color w:val="CC7832"/>
          <w:sz w:val="21"/>
          <w:szCs w:val="21"/>
        </w:rPr>
        <w:br/>
        <w:t xml:space="preserve">    private final </w:t>
      </w:r>
      <w:r w:rsidRPr="009A1859">
        <w:rPr>
          <w:rFonts w:ascii="Source Code Pro" w:eastAsia="Times New Roman" w:hAnsi="Source Code Pro" w:cs="Courier New"/>
          <w:color w:val="A9B7C6"/>
          <w:sz w:val="21"/>
          <w:szCs w:val="21"/>
        </w:rPr>
        <w:t>BluetoothDevice</w:t>
      </w:r>
      <w:r w:rsidRPr="009A1859">
        <w:rPr>
          <w:rFonts w:ascii="Source Code Pro" w:eastAsia="Times New Roman" w:hAnsi="Source Code Pro" w:cs="Courier New"/>
          <w:color w:val="9876AA"/>
          <w:sz w:val="21"/>
          <w:szCs w:val="21"/>
        </w:rPr>
        <w:t>bluetoothDevice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t xml:space="preserve">    private </w:t>
      </w:r>
      <w:r w:rsidRPr="009A1859">
        <w:rPr>
          <w:rFonts w:ascii="Source Code Pro" w:eastAsia="Times New Roman" w:hAnsi="Source Code Pro" w:cs="Courier New"/>
          <w:color w:val="A9B7C6"/>
          <w:sz w:val="21"/>
          <w:szCs w:val="21"/>
        </w:rPr>
        <w:t>ThreadConnectBTdevice(BluetoothDevice device)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bluetoothDevice</w:t>
      </w:r>
      <w:r w:rsidRPr="009A1859">
        <w:rPr>
          <w:rFonts w:ascii="Source Code Pro" w:eastAsia="Times New Roman" w:hAnsi="Source Code Pro" w:cs="Courier New"/>
          <w:color w:val="A9B7C6"/>
          <w:sz w:val="21"/>
          <w:szCs w:val="21"/>
        </w:rPr>
        <w:t>= device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t xml:space="preserve">        try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bluetoothSocket</w:t>
      </w:r>
      <w:r w:rsidRPr="009A1859">
        <w:rPr>
          <w:rFonts w:ascii="Source Code Pro" w:eastAsia="Times New Roman" w:hAnsi="Source Code Pro" w:cs="Courier New"/>
          <w:color w:val="A9B7C6"/>
          <w:sz w:val="21"/>
          <w:szCs w:val="21"/>
        </w:rPr>
        <w:t>= device.createRfcommSocketToServiceRecord(</w:t>
      </w:r>
      <w:r w:rsidRPr="009A1859">
        <w:rPr>
          <w:rFonts w:ascii="Source Code Pro" w:eastAsia="Times New Roman" w:hAnsi="Source Code Pro" w:cs="Courier New"/>
          <w:color w:val="9876AA"/>
          <w:sz w:val="21"/>
          <w:szCs w:val="21"/>
        </w:rPr>
        <w:t>myUUID</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808080"/>
          <w:sz w:val="21"/>
          <w:szCs w:val="21"/>
        </w:rPr>
        <w:t>//textStatus.setText("bluetoothSocket: \n" + bluetoothSocket);</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catch </w:t>
      </w:r>
      <w:r w:rsidRPr="009A1859">
        <w:rPr>
          <w:rFonts w:ascii="Source Code Pro" w:eastAsia="Times New Roman" w:hAnsi="Source Code Pro" w:cs="Courier New"/>
          <w:color w:val="A9B7C6"/>
          <w:sz w:val="21"/>
          <w:szCs w:val="21"/>
        </w:rPr>
        <w:t>(IOException 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808080"/>
          <w:sz w:val="21"/>
          <w:szCs w:val="21"/>
        </w:rPr>
        <w:t xml:space="preserve">// </w:t>
      </w:r>
      <w:r w:rsidRPr="009A1859">
        <w:rPr>
          <w:rFonts w:ascii="Source Code Pro" w:eastAsia="Times New Roman" w:hAnsi="Source Code Pro" w:cs="Courier New"/>
          <w:i/>
          <w:iCs/>
          <w:color w:val="A8C023"/>
          <w:sz w:val="21"/>
          <w:szCs w:val="21"/>
        </w:rPr>
        <w:t>TODO Auto-generated catch block</w:t>
      </w:r>
      <w:r w:rsidRPr="009A1859">
        <w:rPr>
          <w:rFonts w:ascii="Source Code Pro" w:eastAsia="Times New Roman" w:hAnsi="Source Code Pro" w:cs="Courier New"/>
          <w:i/>
          <w:iCs/>
          <w:color w:val="A8C023"/>
          <w:sz w:val="21"/>
          <w:szCs w:val="21"/>
        </w:rPr>
        <w:br/>
      </w:r>
      <w:r w:rsidRPr="009A1859">
        <w:rPr>
          <w:rFonts w:ascii="Source Code Pro" w:eastAsia="Times New Roman" w:hAnsi="Source Code Pro" w:cs="Courier New"/>
          <w:color w:val="A9B7C6"/>
          <w:sz w:val="21"/>
          <w:szCs w:val="21"/>
        </w:rPr>
        <w:t>e.printStackTrace()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BBB529"/>
          <w:sz w:val="21"/>
          <w:szCs w:val="21"/>
        </w:rPr>
        <w:lastRenderedPageBreak/>
        <w:t>@Override</w:t>
      </w:r>
      <w:r w:rsidRPr="009A1859">
        <w:rPr>
          <w:rFonts w:ascii="Source Code Pro" w:eastAsia="Times New Roman" w:hAnsi="Source Code Pro" w:cs="Courier New"/>
          <w:color w:val="BBB529"/>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run</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boolean</w:t>
      </w:r>
      <w:r w:rsidRPr="009A1859">
        <w:rPr>
          <w:rFonts w:ascii="Source Code Pro" w:eastAsia="Times New Roman" w:hAnsi="Source Code Pro" w:cs="Courier New"/>
          <w:color w:val="A9B7C6"/>
          <w:sz w:val="21"/>
          <w:szCs w:val="21"/>
        </w:rPr>
        <w:t xml:space="preserve">success = </w:t>
      </w:r>
      <w:r w:rsidRPr="009A1859">
        <w:rPr>
          <w:rFonts w:ascii="Source Code Pro" w:eastAsia="Times New Roman" w:hAnsi="Source Code Pro" w:cs="Courier New"/>
          <w:color w:val="CC7832"/>
          <w:sz w:val="21"/>
          <w:szCs w:val="21"/>
        </w:rPr>
        <w:t>false;</w:t>
      </w:r>
      <w:r w:rsidRPr="009A1859">
        <w:rPr>
          <w:rFonts w:ascii="Source Code Pro" w:eastAsia="Times New Roman" w:hAnsi="Source Code Pro" w:cs="Courier New"/>
          <w:color w:val="CC7832"/>
          <w:sz w:val="21"/>
          <w:szCs w:val="21"/>
        </w:rPr>
        <w:br/>
        <w:t xml:space="preserve">        try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bluetoothSocket</w:t>
      </w:r>
      <w:r w:rsidRPr="009A1859">
        <w:rPr>
          <w:rFonts w:ascii="Source Code Pro" w:eastAsia="Times New Roman" w:hAnsi="Source Code Pro" w:cs="Courier New"/>
          <w:color w:val="A9B7C6"/>
          <w:sz w:val="21"/>
          <w:szCs w:val="21"/>
        </w:rPr>
        <w:t>.connect()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success = </w:t>
      </w:r>
      <w:r w:rsidRPr="009A1859">
        <w:rPr>
          <w:rFonts w:ascii="Source Code Pro" w:eastAsia="Times New Roman" w:hAnsi="Source Code Pro" w:cs="Courier New"/>
          <w:color w:val="CC7832"/>
          <w:sz w:val="21"/>
          <w:szCs w:val="21"/>
        </w:rPr>
        <w:t>true;</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catch </w:t>
      </w:r>
      <w:r w:rsidRPr="009A1859">
        <w:rPr>
          <w:rFonts w:ascii="Source Code Pro" w:eastAsia="Times New Roman" w:hAnsi="Source Code Pro" w:cs="Courier New"/>
          <w:color w:val="A9B7C6"/>
          <w:sz w:val="21"/>
          <w:szCs w:val="21"/>
        </w:rPr>
        <w:t>(IOException e) {</w:t>
      </w:r>
      <w:r w:rsidRPr="009A1859">
        <w:rPr>
          <w:rFonts w:ascii="Source Code Pro" w:eastAsia="Times New Roman" w:hAnsi="Source Code Pro" w:cs="Courier New"/>
          <w:color w:val="A9B7C6"/>
          <w:sz w:val="21"/>
          <w:szCs w:val="21"/>
        </w:rPr>
        <w:br/>
        <w:t>e.printStackTrace()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t xml:space="preserve">            try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bluetoothSocket</w:t>
      </w:r>
      <w:r w:rsidRPr="009A1859">
        <w:rPr>
          <w:rFonts w:ascii="Source Code Pro" w:eastAsia="Times New Roman" w:hAnsi="Source Code Pro" w:cs="Courier New"/>
          <w:color w:val="A9B7C6"/>
          <w:sz w:val="21"/>
          <w:szCs w:val="21"/>
        </w:rPr>
        <w:t>.close()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catch </w:t>
      </w:r>
      <w:r w:rsidRPr="009A1859">
        <w:rPr>
          <w:rFonts w:ascii="Source Code Pro" w:eastAsia="Times New Roman" w:hAnsi="Source Code Pro" w:cs="Courier New"/>
          <w:color w:val="A9B7C6"/>
          <w:sz w:val="21"/>
          <w:szCs w:val="21"/>
        </w:rPr>
        <w:t>(IOException e1)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808080"/>
          <w:sz w:val="21"/>
          <w:szCs w:val="21"/>
        </w:rPr>
        <w:t xml:space="preserve">// </w:t>
      </w:r>
      <w:r w:rsidRPr="009A1859">
        <w:rPr>
          <w:rFonts w:ascii="Source Code Pro" w:eastAsia="Times New Roman" w:hAnsi="Source Code Pro" w:cs="Courier New"/>
          <w:i/>
          <w:iCs/>
          <w:color w:val="A8C023"/>
          <w:sz w:val="21"/>
          <w:szCs w:val="21"/>
        </w:rPr>
        <w:t>TODO Auto-generated catch block</w:t>
      </w:r>
      <w:r w:rsidRPr="009A1859">
        <w:rPr>
          <w:rFonts w:ascii="Source Code Pro" w:eastAsia="Times New Roman" w:hAnsi="Source Code Pro" w:cs="Courier New"/>
          <w:i/>
          <w:iCs/>
          <w:color w:val="A8C023"/>
          <w:sz w:val="21"/>
          <w:szCs w:val="21"/>
        </w:rPr>
        <w:br/>
      </w:r>
      <w:r w:rsidRPr="009A1859">
        <w:rPr>
          <w:rFonts w:ascii="Source Code Pro" w:eastAsia="Times New Roman" w:hAnsi="Source Code Pro" w:cs="Courier New"/>
          <w:color w:val="A9B7C6"/>
          <w:sz w:val="21"/>
          <w:szCs w:val="21"/>
        </w:rPr>
        <w:t>e1.printStackTrace()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if</w:t>
      </w:r>
      <w:r w:rsidRPr="009A1859">
        <w:rPr>
          <w:rFonts w:ascii="Source Code Pro" w:eastAsia="Times New Roman" w:hAnsi="Source Code Pro" w:cs="Courier New"/>
          <w:color w:val="A9B7C6"/>
          <w:sz w:val="21"/>
          <w:szCs w:val="21"/>
        </w:rPr>
        <w:t>(success){</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808080"/>
          <w:sz w:val="21"/>
          <w:szCs w:val="21"/>
        </w:rPr>
        <w:t>//connect successful</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A9B7C6"/>
          <w:sz w:val="21"/>
          <w:szCs w:val="21"/>
        </w:rPr>
        <w:t>startThreadConnected(</w:t>
      </w:r>
      <w:r w:rsidRPr="009A1859">
        <w:rPr>
          <w:rFonts w:ascii="Source Code Pro" w:eastAsia="Times New Roman" w:hAnsi="Source Code Pro" w:cs="Courier New"/>
          <w:color w:val="9876AA"/>
          <w:sz w:val="21"/>
          <w:szCs w:val="21"/>
        </w:rPr>
        <w:t>bluetoothSocket</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808080"/>
          <w:sz w:val="21"/>
          <w:szCs w:val="21"/>
        </w:rPr>
        <w:t>//            SendToBluetooth();</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else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808080"/>
          <w:sz w:val="21"/>
          <w:szCs w:val="21"/>
        </w:rPr>
        <w:t>//fail</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private class </w:t>
      </w:r>
      <w:r w:rsidRPr="009A1859">
        <w:rPr>
          <w:rFonts w:ascii="Source Code Pro" w:eastAsia="Times New Roman" w:hAnsi="Source Code Pro" w:cs="Courier New"/>
          <w:color w:val="A9B7C6"/>
          <w:sz w:val="21"/>
          <w:szCs w:val="21"/>
        </w:rPr>
        <w:t>ThreadConnected</w:t>
      </w:r>
      <w:r w:rsidRPr="009A1859">
        <w:rPr>
          <w:rFonts w:ascii="Source Code Pro" w:eastAsia="Times New Roman" w:hAnsi="Source Code Pro" w:cs="Courier New"/>
          <w:color w:val="CC7832"/>
          <w:sz w:val="21"/>
          <w:szCs w:val="21"/>
        </w:rPr>
        <w:t xml:space="preserve">extends </w:t>
      </w:r>
      <w:r w:rsidRPr="009A1859">
        <w:rPr>
          <w:rFonts w:ascii="Source Code Pro" w:eastAsia="Times New Roman" w:hAnsi="Source Code Pro" w:cs="Courier New"/>
          <w:color w:val="A9B7C6"/>
          <w:sz w:val="21"/>
          <w:szCs w:val="21"/>
        </w:rPr>
        <w:t>Thread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private final </w:t>
      </w:r>
      <w:r w:rsidRPr="009A1859">
        <w:rPr>
          <w:rFonts w:ascii="Source Code Pro" w:eastAsia="Times New Roman" w:hAnsi="Source Code Pro" w:cs="Courier New"/>
          <w:color w:val="A9B7C6"/>
          <w:sz w:val="21"/>
          <w:szCs w:val="21"/>
        </w:rPr>
        <w:t>BluetoothSocket</w:t>
      </w:r>
      <w:r w:rsidRPr="009A1859">
        <w:rPr>
          <w:rFonts w:ascii="Source Code Pro" w:eastAsia="Times New Roman" w:hAnsi="Source Code Pro" w:cs="Courier New"/>
          <w:color w:val="9876AA"/>
          <w:sz w:val="21"/>
          <w:szCs w:val="21"/>
        </w:rPr>
        <w:t>connectedBluetoothSocket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private final </w:t>
      </w:r>
      <w:r w:rsidRPr="009A1859">
        <w:rPr>
          <w:rFonts w:ascii="Source Code Pro" w:eastAsia="Times New Roman" w:hAnsi="Source Code Pro" w:cs="Courier New"/>
          <w:color w:val="A9B7C6"/>
          <w:sz w:val="21"/>
          <w:szCs w:val="21"/>
        </w:rPr>
        <w:t>OutputStream</w:t>
      </w:r>
      <w:r w:rsidRPr="009A1859">
        <w:rPr>
          <w:rFonts w:ascii="Source Code Pro" w:eastAsia="Times New Roman" w:hAnsi="Source Code Pro" w:cs="Courier New"/>
          <w:color w:val="9876AA"/>
          <w:sz w:val="21"/>
          <w:szCs w:val="21"/>
        </w:rPr>
        <w:t>connectedOutputStream</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t xml:space="preserve">        public </w:t>
      </w:r>
      <w:r w:rsidRPr="009A1859">
        <w:rPr>
          <w:rFonts w:ascii="Source Code Pro" w:eastAsia="Times New Roman" w:hAnsi="Source Code Pro" w:cs="Courier New"/>
          <w:color w:val="A9B7C6"/>
          <w:sz w:val="21"/>
          <w:szCs w:val="21"/>
        </w:rPr>
        <w:t>ThreadConnected(BluetoothSocket socket)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connectedBluetoothSocket</w:t>
      </w:r>
      <w:r w:rsidRPr="009A1859">
        <w:rPr>
          <w:rFonts w:ascii="Source Code Pro" w:eastAsia="Times New Roman" w:hAnsi="Source Code Pro" w:cs="Courier New"/>
          <w:color w:val="A9B7C6"/>
          <w:sz w:val="21"/>
          <w:szCs w:val="21"/>
        </w:rPr>
        <w:t>= socket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OutputStream out = </w:t>
      </w:r>
      <w:r w:rsidRPr="009A1859">
        <w:rPr>
          <w:rFonts w:ascii="Source Code Pro" w:eastAsia="Times New Roman" w:hAnsi="Source Code Pro" w:cs="Courier New"/>
          <w:color w:val="CC7832"/>
          <w:sz w:val="21"/>
          <w:szCs w:val="21"/>
        </w:rPr>
        <w:t>null;</w:t>
      </w:r>
      <w:r w:rsidRPr="009A1859">
        <w:rPr>
          <w:rFonts w:ascii="Source Code Pro" w:eastAsia="Times New Roman" w:hAnsi="Source Code Pro" w:cs="Courier New"/>
          <w:color w:val="CC7832"/>
          <w:sz w:val="21"/>
          <w:szCs w:val="21"/>
        </w:rPr>
        <w:br/>
        <w:t xml:space="preserve">            try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out = socket.getOutputStream()</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catch </w:t>
      </w:r>
      <w:r w:rsidRPr="009A1859">
        <w:rPr>
          <w:rFonts w:ascii="Source Code Pro" w:eastAsia="Times New Roman" w:hAnsi="Source Code Pro" w:cs="Courier New"/>
          <w:color w:val="A9B7C6"/>
          <w:sz w:val="21"/>
          <w:szCs w:val="21"/>
        </w:rPr>
        <w:t>(IOException 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808080"/>
          <w:sz w:val="21"/>
          <w:szCs w:val="21"/>
        </w:rPr>
        <w:t xml:space="preserve">// </w:t>
      </w:r>
      <w:r w:rsidRPr="009A1859">
        <w:rPr>
          <w:rFonts w:ascii="Source Code Pro" w:eastAsia="Times New Roman" w:hAnsi="Source Code Pro" w:cs="Courier New"/>
          <w:i/>
          <w:iCs/>
          <w:color w:val="A8C023"/>
          <w:sz w:val="21"/>
          <w:szCs w:val="21"/>
        </w:rPr>
        <w:t>TODO Auto-generated catch block</w:t>
      </w:r>
      <w:r w:rsidRPr="009A1859">
        <w:rPr>
          <w:rFonts w:ascii="Source Code Pro" w:eastAsia="Times New Roman" w:hAnsi="Source Code Pro" w:cs="Courier New"/>
          <w:i/>
          <w:iCs/>
          <w:color w:val="A8C023"/>
          <w:sz w:val="21"/>
          <w:szCs w:val="21"/>
        </w:rPr>
        <w:br/>
      </w:r>
      <w:r w:rsidRPr="009A1859">
        <w:rPr>
          <w:rFonts w:ascii="Source Code Pro" w:eastAsia="Times New Roman" w:hAnsi="Source Code Pro" w:cs="Courier New"/>
          <w:color w:val="A9B7C6"/>
          <w:sz w:val="21"/>
          <w:szCs w:val="21"/>
        </w:rPr>
        <w:t>e.printStackTrace()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lastRenderedPageBreak/>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connectedOutputStream</w:t>
      </w:r>
      <w:r w:rsidRPr="009A1859">
        <w:rPr>
          <w:rFonts w:ascii="Source Code Pro" w:eastAsia="Times New Roman" w:hAnsi="Source Code Pro" w:cs="Courier New"/>
          <w:color w:val="A9B7C6"/>
          <w:sz w:val="21"/>
          <w:szCs w:val="21"/>
        </w:rPr>
        <w:t>= out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write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byte</w:t>
      </w:r>
      <w:r w:rsidRPr="009A1859">
        <w:rPr>
          <w:rFonts w:ascii="Source Code Pro" w:eastAsia="Times New Roman" w:hAnsi="Source Code Pro" w:cs="Courier New"/>
          <w:color w:val="A9B7C6"/>
          <w:sz w:val="21"/>
          <w:szCs w:val="21"/>
        </w:rPr>
        <w:t>[] buffer)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try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connectedOutputStream</w:t>
      </w:r>
      <w:r w:rsidRPr="009A1859">
        <w:rPr>
          <w:rFonts w:ascii="Source Code Pro" w:eastAsia="Times New Roman" w:hAnsi="Source Code Pro" w:cs="Courier New"/>
          <w:color w:val="A9B7C6"/>
          <w:sz w:val="21"/>
          <w:szCs w:val="21"/>
        </w:rPr>
        <w:t>.write(buffer)</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catch </w:t>
      </w:r>
      <w:r w:rsidRPr="009A1859">
        <w:rPr>
          <w:rFonts w:ascii="Source Code Pro" w:eastAsia="Times New Roman" w:hAnsi="Source Code Pro" w:cs="Courier New"/>
          <w:color w:val="A9B7C6"/>
          <w:sz w:val="21"/>
          <w:szCs w:val="21"/>
        </w:rPr>
        <w:t>(IOException 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808080"/>
          <w:sz w:val="21"/>
          <w:szCs w:val="21"/>
        </w:rPr>
        <w:t xml:space="preserve">// </w:t>
      </w:r>
      <w:r w:rsidRPr="009A1859">
        <w:rPr>
          <w:rFonts w:ascii="Source Code Pro" w:eastAsia="Times New Roman" w:hAnsi="Source Code Pro" w:cs="Courier New"/>
          <w:i/>
          <w:iCs/>
          <w:color w:val="A8C023"/>
          <w:sz w:val="21"/>
          <w:szCs w:val="21"/>
        </w:rPr>
        <w:t>TODO Auto-generated catch block</w:t>
      </w:r>
      <w:r w:rsidRPr="009A1859">
        <w:rPr>
          <w:rFonts w:ascii="Source Code Pro" w:eastAsia="Times New Roman" w:hAnsi="Source Code Pro" w:cs="Courier New"/>
          <w:i/>
          <w:iCs/>
          <w:color w:val="A8C023"/>
          <w:sz w:val="21"/>
          <w:szCs w:val="21"/>
        </w:rPr>
        <w:br/>
      </w:r>
      <w:r w:rsidRPr="009A1859">
        <w:rPr>
          <w:rFonts w:ascii="Source Code Pro" w:eastAsia="Times New Roman" w:hAnsi="Source Code Pro" w:cs="Courier New"/>
          <w:color w:val="A9B7C6"/>
          <w:sz w:val="21"/>
          <w:szCs w:val="21"/>
        </w:rPr>
        <w:t>e.printStackTrace()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Handles the requesting of the camera permission.  This includes</w:t>
      </w:r>
      <w:r w:rsidRPr="009A1859">
        <w:rPr>
          <w:rFonts w:ascii="Source Code Pro" w:eastAsia="Times New Roman" w:hAnsi="Source Code Pro" w:cs="Courier New"/>
          <w:i/>
          <w:iCs/>
          <w:color w:val="629755"/>
          <w:sz w:val="21"/>
          <w:szCs w:val="21"/>
        </w:rPr>
        <w:br/>
        <w:t xml:space="preserve">         * showing a "Snackbar" message of why the permission is needed then</w:t>
      </w:r>
      <w:r w:rsidRPr="009A1859">
        <w:rPr>
          <w:rFonts w:ascii="Source Code Pro" w:eastAsia="Times New Roman" w:hAnsi="Source Code Pro" w:cs="Courier New"/>
          <w:i/>
          <w:iCs/>
          <w:color w:val="629755"/>
          <w:sz w:val="21"/>
          <w:szCs w:val="21"/>
        </w:rPr>
        <w:br/>
        <w:t xml:space="preserve">         * sending the request.</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CC7832"/>
          <w:sz w:val="21"/>
          <w:szCs w:val="21"/>
        </w:rPr>
        <w:t xml:space="preserve">private void </w:t>
      </w:r>
      <w:r w:rsidRPr="009A1859">
        <w:rPr>
          <w:rFonts w:ascii="Source Code Pro" w:eastAsia="Times New Roman" w:hAnsi="Source Code Pro" w:cs="Courier New"/>
          <w:color w:val="FFC66D"/>
          <w:sz w:val="21"/>
          <w:szCs w:val="21"/>
        </w:rPr>
        <w:t>requestCameraPermission</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Log.</w:t>
      </w:r>
      <w:r w:rsidRPr="009A1859">
        <w:rPr>
          <w:rFonts w:ascii="Source Code Pro" w:eastAsia="Times New Roman" w:hAnsi="Source Code Pro" w:cs="Courier New"/>
          <w:i/>
          <w:iCs/>
          <w:color w:val="A9B7C6"/>
          <w:sz w:val="21"/>
          <w:szCs w:val="21"/>
        </w:rPr>
        <w:t>w</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i/>
          <w:iCs/>
          <w:color w:val="9876AA"/>
          <w:sz w:val="21"/>
          <w:szCs w:val="21"/>
        </w:rPr>
        <w:t>TAG</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6A8759"/>
          <w:sz w:val="21"/>
          <w:szCs w:val="21"/>
        </w:rPr>
        <w:t>"Camera permission is not granted. Requesting permission"</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t xml:space="preserve">        final </w:t>
      </w:r>
      <w:r w:rsidRPr="009A1859">
        <w:rPr>
          <w:rFonts w:ascii="Source Code Pro" w:eastAsia="Times New Roman" w:hAnsi="Source Code Pro" w:cs="Courier New"/>
          <w:color w:val="A9B7C6"/>
          <w:sz w:val="21"/>
          <w:szCs w:val="21"/>
        </w:rPr>
        <w:t xml:space="preserve">String[] permissions = </w:t>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String[]{Manifest.permission.</w:t>
      </w:r>
      <w:r w:rsidRPr="009A1859">
        <w:rPr>
          <w:rFonts w:ascii="Source Code Pro" w:eastAsia="Times New Roman" w:hAnsi="Source Code Pro" w:cs="Courier New"/>
          <w:i/>
          <w:iCs/>
          <w:color w:val="9876AA"/>
          <w:sz w:val="21"/>
          <w:szCs w:val="21"/>
        </w:rPr>
        <w:t>CAMERA</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t xml:space="preserve">        if </w:t>
      </w:r>
      <w:r w:rsidRPr="009A1859">
        <w:rPr>
          <w:rFonts w:ascii="Source Code Pro" w:eastAsia="Times New Roman" w:hAnsi="Source Code Pro" w:cs="Courier New"/>
          <w:color w:val="A9B7C6"/>
          <w:sz w:val="21"/>
          <w:szCs w:val="21"/>
        </w:rPr>
        <w:t>(!ActivityCompat.</w:t>
      </w:r>
      <w:r w:rsidRPr="009A1859">
        <w:rPr>
          <w:rFonts w:ascii="Source Code Pro" w:eastAsia="Times New Roman" w:hAnsi="Source Code Pro" w:cs="Courier New"/>
          <w:i/>
          <w:iCs/>
          <w:color w:val="A9B7C6"/>
          <w:sz w:val="21"/>
          <w:szCs w:val="21"/>
        </w:rPr>
        <w:t>shouldShowRequestPermissionRationale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this,</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Manifest.permission.</w:t>
      </w:r>
      <w:r w:rsidRPr="009A1859">
        <w:rPr>
          <w:rFonts w:ascii="Source Code Pro" w:eastAsia="Times New Roman" w:hAnsi="Source Code Pro" w:cs="Courier New"/>
          <w:i/>
          <w:iCs/>
          <w:color w:val="9876AA"/>
          <w:sz w:val="21"/>
          <w:szCs w:val="21"/>
        </w:rPr>
        <w:t>CAMERA</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ActivityCompat.</w:t>
      </w:r>
      <w:r w:rsidRPr="009A1859">
        <w:rPr>
          <w:rFonts w:ascii="Source Code Pro" w:eastAsia="Times New Roman" w:hAnsi="Source Code Pro" w:cs="Courier New"/>
          <w:i/>
          <w:iCs/>
          <w:color w:val="A9B7C6"/>
          <w:sz w:val="21"/>
          <w:szCs w:val="21"/>
        </w:rPr>
        <w:t>requestPermissions</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 xml:space="preserve">this, </w:t>
      </w:r>
      <w:r w:rsidRPr="009A1859">
        <w:rPr>
          <w:rFonts w:ascii="Source Code Pro" w:eastAsia="Times New Roman" w:hAnsi="Source Code Pro" w:cs="Courier New"/>
          <w:color w:val="A9B7C6"/>
          <w:sz w:val="21"/>
          <w:szCs w:val="21"/>
        </w:rPr>
        <w:t>permissions</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i/>
          <w:iCs/>
          <w:color w:val="9876AA"/>
          <w:sz w:val="21"/>
          <w:szCs w:val="21"/>
        </w:rPr>
        <w:t>RC_HANDLE_CAMERA_PERM</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return;</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final </w:t>
      </w:r>
      <w:r w:rsidRPr="009A1859">
        <w:rPr>
          <w:rFonts w:ascii="Source Code Pro" w:eastAsia="Times New Roman" w:hAnsi="Source Code Pro" w:cs="Courier New"/>
          <w:color w:val="A9B7C6"/>
          <w:sz w:val="21"/>
          <w:szCs w:val="21"/>
        </w:rPr>
        <w:t xml:space="preserve">Activity thisActivity = </w:t>
      </w:r>
      <w:r w:rsidRPr="009A1859">
        <w:rPr>
          <w:rFonts w:ascii="Source Code Pro" w:eastAsia="Times New Roman" w:hAnsi="Source Code Pro" w:cs="Courier New"/>
          <w:color w:val="CC7832"/>
          <w:sz w:val="21"/>
          <w:szCs w:val="21"/>
        </w:rPr>
        <w:t>this;</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View.OnClickListener listener = </w:t>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View.OnClickListener()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BBB529"/>
          <w:sz w:val="21"/>
          <w:szCs w:val="21"/>
        </w:rPr>
        <w:t>@Override</w:t>
      </w:r>
      <w:r w:rsidRPr="009A1859">
        <w:rPr>
          <w:rFonts w:ascii="Source Code Pro" w:eastAsia="Times New Roman" w:hAnsi="Source Code Pro" w:cs="Courier New"/>
          <w:color w:val="BBB529"/>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onClick</w:t>
      </w:r>
      <w:r w:rsidRPr="009A1859">
        <w:rPr>
          <w:rFonts w:ascii="Source Code Pro" w:eastAsia="Times New Roman" w:hAnsi="Source Code Pro" w:cs="Courier New"/>
          <w:color w:val="A9B7C6"/>
          <w:sz w:val="21"/>
          <w:szCs w:val="21"/>
        </w:rPr>
        <w:t>(View view) {</w:t>
      </w:r>
      <w:r w:rsidRPr="009A1859">
        <w:rPr>
          <w:rFonts w:ascii="Source Code Pro" w:eastAsia="Times New Roman" w:hAnsi="Source Code Pro" w:cs="Courier New"/>
          <w:color w:val="A9B7C6"/>
          <w:sz w:val="21"/>
          <w:szCs w:val="21"/>
        </w:rPr>
        <w:br/>
        <w:t>ActivityCompat.</w:t>
      </w:r>
      <w:r w:rsidRPr="009A1859">
        <w:rPr>
          <w:rFonts w:ascii="Source Code Pro" w:eastAsia="Times New Roman" w:hAnsi="Source Code Pro" w:cs="Courier New"/>
          <w:i/>
          <w:iCs/>
          <w:color w:val="A9B7C6"/>
          <w:sz w:val="21"/>
          <w:szCs w:val="21"/>
        </w:rPr>
        <w:t>requestPermissions</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B389C5"/>
          <w:sz w:val="21"/>
          <w:szCs w:val="21"/>
        </w:rPr>
        <w:t>thisActivity</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B389C5"/>
          <w:sz w:val="21"/>
          <w:szCs w:val="21"/>
        </w:rPr>
        <w:t>permissions</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i/>
          <w:iCs/>
          <w:color w:val="9876AA"/>
          <w:sz w:val="21"/>
          <w:szCs w:val="21"/>
        </w:rPr>
        <w:t>RC_HANDLE_CAMERA_PERM</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Snackbar.</w:t>
      </w:r>
      <w:r w:rsidRPr="009A1859">
        <w:rPr>
          <w:rFonts w:ascii="Source Code Pro" w:eastAsia="Times New Roman" w:hAnsi="Source Code Pro" w:cs="Courier New"/>
          <w:i/>
          <w:iCs/>
          <w:color w:val="A9B7C6"/>
          <w:sz w:val="21"/>
          <w:szCs w:val="21"/>
        </w:rPr>
        <w:t>make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9876AA"/>
          <w:sz w:val="21"/>
          <w:szCs w:val="21"/>
        </w:rPr>
        <w:t>mGraphicOverlay</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R.string.</w:t>
      </w:r>
      <w:r w:rsidRPr="009A1859">
        <w:rPr>
          <w:rFonts w:ascii="Source Code Pro" w:eastAsia="Times New Roman" w:hAnsi="Source Code Pro" w:cs="Courier New"/>
          <w:i/>
          <w:iCs/>
          <w:color w:val="9876AA"/>
          <w:sz w:val="21"/>
          <w:szCs w:val="21"/>
        </w:rPr>
        <w:t>permission_camera_rationale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Snackbar.</w:t>
      </w:r>
      <w:r w:rsidRPr="009A1859">
        <w:rPr>
          <w:rFonts w:ascii="Source Code Pro" w:eastAsia="Times New Roman" w:hAnsi="Source Code Pro" w:cs="Courier New"/>
          <w:i/>
          <w:iCs/>
          <w:color w:val="9876AA"/>
          <w:sz w:val="21"/>
          <w:szCs w:val="21"/>
        </w:rPr>
        <w:t>LENGTH_INDEFINITE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lastRenderedPageBreak/>
        <w:t xml:space="preserve">                .setAction(R.string.</w:t>
      </w:r>
      <w:r w:rsidRPr="009A1859">
        <w:rPr>
          <w:rFonts w:ascii="Source Code Pro" w:eastAsia="Times New Roman" w:hAnsi="Source Code Pro" w:cs="Courier New"/>
          <w:i/>
          <w:iCs/>
          <w:color w:val="9876AA"/>
          <w:sz w:val="21"/>
          <w:szCs w:val="21"/>
        </w:rPr>
        <w:t>ok</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listener)</w:t>
      </w:r>
      <w:r w:rsidRPr="009A1859">
        <w:rPr>
          <w:rFonts w:ascii="Source Code Pro" w:eastAsia="Times New Roman" w:hAnsi="Source Code Pro" w:cs="Courier New"/>
          <w:color w:val="A9B7C6"/>
          <w:sz w:val="21"/>
          <w:szCs w:val="21"/>
        </w:rPr>
        <w:br/>
        <w:t xml:space="preserve">                .show()</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Creates and starts the camera.</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CC7832"/>
          <w:sz w:val="21"/>
          <w:szCs w:val="21"/>
        </w:rPr>
        <w:t xml:space="preserve">private void </w:t>
      </w:r>
      <w:r w:rsidRPr="009A1859">
        <w:rPr>
          <w:rFonts w:ascii="Source Code Pro" w:eastAsia="Times New Roman" w:hAnsi="Source Code Pro" w:cs="Courier New"/>
          <w:color w:val="FFC66D"/>
          <w:sz w:val="21"/>
          <w:szCs w:val="21"/>
        </w:rPr>
        <w:t>createCameraSource</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t xml:space="preserve">        Context context = getApplicationContext()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FaceDetector detector = </w:t>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FaceDetector.Builder(context)</w:t>
      </w:r>
      <w:r w:rsidRPr="009A1859">
        <w:rPr>
          <w:rFonts w:ascii="Source Code Pro" w:eastAsia="Times New Roman" w:hAnsi="Source Code Pro" w:cs="Courier New"/>
          <w:color w:val="A9B7C6"/>
          <w:sz w:val="21"/>
          <w:szCs w:val="21"/>
        </w:rPr>
        <w:br/>
        <w:t xml:space="preserve">                .setClassificationType(FaceDetector.</w:t>
      </w:r>
      <w:r w:rsidRPr="009A1859">
        <w:rPr>
          <w:rFonts w:ascii="Source Code Pro" w:eastAsia="Times New Roman" w:hAnsi="Source Code Pro" w:cs="Courier New"/>
          <w:i/>
          <w:iCs/>
          <w:color w:val="9876AA"/>
          <w:sz w:val="21"/>
          <w:szCs w:val="21"/>
        </w:rPr>
        <w:t>ACCURATE_MODE</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808080"/>
          <w:sz w:val="21"/>
          <w:szCs w:val="21"/>
        </w:rPr>
        <w:t>//sandhyaIsGenius</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A9B7C6"/>
          <w:sz w:val="21"/>
          <w:szCs w:val="21"/>
        </w:rPr>
        <w:t>.build()</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detector.setProcessor(</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MultiProcessor.Builder&lt;&gt;(</w:t>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GraphicFaceTrackerFactory())</w:t>
      </w:r>
      <w:r w:rsidRPr="009A1859">
        <w:rPr>
          <w:rFonts w:ascii="Source Code Pro" w:eastAsia="Times New Roman" w:hAnsi="Source Code Pro" w:cs="Courier New"/>
          <w:color w:val="A9B7C6"/>
          <w:sz w:val="21"/>
          <w:szCs w:val="21"/>
        </w:rPr>
        <w:br/>
        <w:t xml:space="preserve">                        .build())</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t xml:space="preserve">        if </w:t>
      </w:r>
      <w:r w:rsidRPr="009A1859">
        <w:rPr>
          <w:rFonts w:ascii="Source Code Pro" w:eastAsia="Times New Roman" w:hAnsi="Source Code Pro" w:cs="Courier New"/>
          <w:color w:val="A9B7C6"/>
          <w:sz w:val="21"/>
          <w:szCs w:val="21"/>
        </w:rPr>
        <w:t>(!detector.isOperational()) {</w:t>
      </w:r>
      <w:r w:rsidRPr="009A1859">
        <w:rPr>
          <w:rFonts w:ascii="Source Code Pro" w:eastAsia="Times New Roman" w:hAnsi="Source Code Pro" w:cs="Courier New"/>
          <w:color w:val="A9B7C6"/>
          <w:sz w:val="21"/>
          <w:szCs w:val="21"/>
        </w:rPr>
        <w:br/>
        <w:t>Log.</w:t>
      </w:r>
      <w:r w:rsidRPr="009A1859">
        <w:rPr>
          <w:rFonts w:ascii="Source Code Pro" w:eastAsia="Times New Roman" w:hAnsi="Source Code Pro" w:cs="Courier New"/>
          <w:i/>
          <w:iCs/>
          <w:color w:val="A9B7C6"/>
          <w:sz w:val="21"/>
          <w:szCs w:val="21"/>
        </w:rPr>
        <w:t>w</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i/>
          <w:iCs/>
          <w:color w:val="9876AA"/>
          <w:sz w:val="21"/>
          <w:szCs w:val="21"/>
        </w:rPr>
        <w:t>TAG</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6A8759"/>
          <w:sz w:val="21"/>
          <w:szCs w:val="21"/>
        </w:rPr>
        <w:t>"Face detector dependencies are not yet available."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if </w:t>
      </w:r>
      <w:r w:rsidRPr="009A1859">
        <w:rPr>
          <w:rFonts w:ascii="Source Code Pro" w:eastAsia="Times New Roman" w:hAnsi="Source Code Pro" w:cs="Courier New"/>
          <w:color w:val="A9B7C6"/>
          <w:sz w:val="21"/>
          <w:szCs w:val="21"/>
        </w:rPr>
        <w:t>(!DbAct.</w:t>
      </w:r>
      <w:r w:rsidRPr="009A1859">
        <w:rPr>
          <w:rFonts w:ascii="Source Code Pro" w:eastAsia="Times New Roman" w:hAnsi="Source Code Pro" w:cs="Courier New"/>
          <w:i/>
          <w:iCs/>
          <w:color w:val="9876AA"/>
          <w:sz w:val="21"/>
          <w:szCs w:val="21"/>
        </w:rPr>
        <w:t>camm</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mCameraSource</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CameraSource.Builder(context</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detector)</w:t>
      </w:r>
      <w:r w:rsidRPr="009A1859">
        <w:rPr>
          <w:rFonts w:ascii="Source Code Pro" w:eastAsia="Times New Roman" w:hAnsi="Source Code Pro" w:cs="Courier New"/>
          <w:color w:val="A9B7C6"/>
          <w:sz w:val="21"/>
          <w:szCs w:val="21"/>
        </w:rPr>
        <w:br/>
        <w:t xml:space="preserve">                    .setRequestedPreviewSize(</w:t>
      </w:r>
      <w:r w:rsidRPr="009A1859">
        <w:rPr>
          <w:rFonts w:ascii="Source Code Pro" w:eastAsia="Times New Roman" w:hAnsi="Source Code Pro" w:cs="Courier New"/>
          <w:color w:val="6897BB"/>
          <w:sz w:val="21"/>
          <w:szCs w:val="21"/>
        </w:rPr>
        <w:t>640</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6897BB"/>
          <w:sz w:val="21"/>
          <w:szCs w:val="21"/>
        </w:rPr>
        <w:t>480</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.setFacing(CameraSource.</w:t>
      </w:r>
      <w:r w:rsidRPr="009A1859">
        <w:rPr>
          <w:rFonts w:ascii="Source Code Pro" w:eastAsia="Times New Roman" w:hAnsi="Source Code Pro" w:cs="Courier New"/>
          <w:i/>
          <w:iCs/>
          <w:color w:val="9876AA"/>
          <w:sz w:val="21"/>
          <w:szCs w:val="21"/>
        </w:rPr>
        <w:t>CAMERA_FACING_FRONT</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808080"/>
          <w:sz w:val="21"/>
          <w:szCs w:val="21"/>
        </w:rPr>
        <w:t>//front and back cam view</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A9B7C6"/>
          <w:sz w:val="21"/>
          <w:szCs w:val="21"/>
        </w:rPr>
        <w:t>.setRequestedFps(</w:t>
      </w:r>
      <w:r w:rsidRPr="009A1859">
        <w:rPr>
          <w:rFonts w:ascii="Source Code Pro" w:eastAsia="Times New Roman" w:hAnsi="Source Code Pro" w:cs="Courier New"/>
          <w:color w:val="6897BB"/>
          <w:sz w:val="21"/>
          <w:szCs w:val="21"/>
        </w:rPr>
        <w:t>30.0f</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.build()</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else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mCameraSource</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CameraSource.Builder(context</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detector)</w:t>
      </w:r>
      <w:r w:rsidRPr="009A1859">
        <w:rPr>
          <w:rFonts w:ascii="Source Code Pro" w:eastAsia="Times New Roman" w:hAnsi="Source Code Pro" w:cs="Courier New"/>
          <w:color w:val="A9B7C6"/>
          <w:sz w:val="21"/>
          <w:szCs w:val="21"/>
        </w:rPr>
        <w:br/>
        <w:t xml:space="preserve">                    .setRequestedPreviewSize(</w:t>
      </w:r>
      <w:r w:rsidRPr="009A1859">
        <w:rPr>
          <w:rFonts w:ascii="Source Code Pro" w:eastAsia="Times New Roman" w:hAnsi="Source Code Pro" w:cs="Courier New"/>
          <w:color w:val="6897BB"/>
          <w:sz w:val="21"/>
          <w:szCs w:val="21"/>
        </w:rPr>
        <w:t>640</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6897BB"/>
          <w:sz w:val="21"/>
          <w:szCs w:val="21"/>
        </w:rPr>
        <w:t>480</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.setFacing(CameraSource.</w:t>
      </w:r>
      <w:r w:rsidRPr="009A1859">
        <w:rPr>
          <w:rFonts w:ascii="Source Code Pro" w:eastAsia="Times New Roman" w:hAnsi="Source Code Pro" w:cs="Courier New"/>
          <w:i/>
          <w:iCs/>
          <w:color w:val="9876AA"/>
          <w:sz w:val="21"/>
          <w:szCs w:val="21"/>
        </w:rPr>
        <w:t>CAMERA_FACING_BACK</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808080"/>
          <w:sz w:val="21"/>
          <w:szCs w:val="21"/>
        </w:rPr>
        <w:t>//front and back cam view</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A9B7C6"/>
          <w:sz w:val="21"/>
          <w:szCs w:val="21"/>
        </w:rPr>
        <w:t>.setRequestedFps(</w:t>
      </w:r>
      <w:r w:rsidRPr="009A1859">
        <w:rPr>
          <w:rFonts w:ascii="Source Code Pro" w:eastAsia="Times New Roman" w:hAnsi="Source Code Pro" w:cs="Courier New"/>
          <w:color w:val="6897BB"/>
          <w:sz w:val="21"/>
          <w:szCs w:val="21"/>
        </w:rPr>
        <w:t>30.0f</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.build()</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Restarts the camera.</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BBB529"/>
          <w:sz w:val="21"/>
          <w:szCs w:val="21"/>
        </w:rPr>
        <w:lastRenderedPageBreak/>
        <w:t>@Override</w:t>
      </w:r>
      <w:r w:rsidRPr="009A1859">
        <w:rPr>
          <w:rFonts w:ascii="Source Code Pro" w:eastAsia="Times New Roman" w:hAnsi="Source Code Pro" w:cs="Courier New"/>
          <w:color w:val="BBB529"/>
          <w:sz w:val="21"/>
          <w:szCs w:val="21"/>
        </w:rPr>
        <w:br/>
      </w:r>
      <w:r w:rsidRPr="009A1859">
        <w:rPr>
          <w:rFonts w:ascii="Source Code Pro" w:eastAsia="Times New Roman" w:hAnsi="Source Code Pro" w:cs="Courier New"/>
          <w:color w:val="CC7832"/>
          <w:sz w:val="21"/>
          <w:szCs w:val="21"/>
        </w:rPr>
        <w:t xml:space="preserve">protected void </w:t>
      </w:r>
      <w:r w:rsidRPr="009A1859">
        <w:rPr>
          <w:rFonts w:ascii="Source Code Pro" w:eastAsia="Times New Roman" w:hAnsi="Source Code Pro" w:cs="Courier New"/>
          <w:color w:val="FFC66D"/>
          <w:sz w:val="21"/>
          <w:szCs w:val="21"/>
        </w:rPr>
        <w:t>onResume</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super</w:t>
      </w:r>
      <w:r w:rsidRPr="009A1859">
        <w:rPr>
          <w:rFonts w:ascii="Source Code Pro" w:eastAsia="Times New Roman" w:hAnsi="Source Code Pro" w:cs="Courier New"/>
          <w:color w:val="A9B7C6"/>
          <w:sz w:val="21"/>
          <w:szCs w:val="21"/>
        </w:rPr>
        <w:t>.onResume()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startCameraSource()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Stops the camera.</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BBB529"/>
          <w:sz w:val="21"/>
          <w:szCs w:val="21"/>
        </w:rPr>
        <w:t>@Override</w:t>
      </w:r>
      <w:r w:rsidRPr="009A1859">
        <w:rPr>
          <w:rFonts w:ascii="Source Code Pro" w:eastAsia="Times New Roman" w:hAnsi="Source Code Pro" w:cs="Courier New"/>
          <w:color w:val="BBB529"/>
          <w:sz w:val="21"/>
          <w:szCs w:val="21"/>
        </w:rPr>
        <w:br/>
      </w:r>
      <w:r w:rsidRPr="009A1859">
        <w:rPr>
          <w:rFonts w:ascii="Source Code Pro" w:eastAsia="Times New Roman" w:hAnsi="Source Code Pro" w:cs="Courier New"/>
          <w:color w:val="CC7832"/>
          <w:sz w:val="21"/>
          <w:szCs w:val="21"/>
        </w:rPr>
        <w:t xml:space="preserve">protected void </w:t>
      </w:r>
      <w:r w:rsidRPr="009A1859">
        <w:rPr>
          <w:rFonts w:ascii="Source Code Pro" w:eastAsia="Times New Roman" w:hAnsi="Source Code Pro" w:cs="Courier New"/>
          <w:color w:val="FFC66D"/>
          <w:sz w:val="21"/>
          <w:szCs w:val="21"/>
        </w:rPr>
        <w:t>onPause</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super</w:t>
      </w:r>
      <w:r w:rsidRPr="009A1859">
        <w:rPr>
          <w:rFonts w:ascii="Source Code Pro" w:eastAsia="Times New Roman" w:hAnsi="Source Code Pro" w:cs="Courier New"/>
          <w:color w:val="A9B7C6"/>
          <w:sz w:val="21"/>
          <w:szCs w:val="21"/>
        </w:rPr>
        <w:t>.onPause()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9876AA"/>
          <w:sz w:val="21"/>
          <w:szCs w:val="21"/>
        </w:rPr>
        <w:t>mPreview</w:t>
      </w:r>
      <w:r w:rsidRPr="009A1859">
        <w:rPr>
          <w:rFonts w:ascii="Source Code Pro" w:eastAsia="Times New Roman" w:hAnsi="Source Code Pro" w:cs="Courier New"/>
          <w:color w:val="A9B7C6"/>
          <w:sz w:val="21"/>
          <w:szCs w:val="21"/>
        </w:rPr>
        <w:t>.stop()</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Releases the resources associated with the camera source, the associated detector, and the</w:t>
      </w:r>
      <w:r w:rsidRPr="009A1859">
        <w:rPr>
          <w:rFonts w:ascii="Source Code Pro" w:eastAsia="Times New Roman" w:hAnsi="Source Code Pro" w:cs="Courier New"/>
          <w:i/>
          <w:iCs/>
          <w:color w:val="629755"/>
          <w:sz w:val="21"/>
          <w:szCs w:val="21"/>
        </w:rPr>
        <w:br/>
        <w:t xml:space="preserve">     * rest of the processing pipeline.</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BBB529"/>
          <w:sz w:val="21"/>
          <w:szCs w:val="21"/>
        </w:rPr>
        <w:t>@Override</w:t>
      </w:r>
      <w:r w:rsidRPr="009A1859">
        <w:rPr>
          <w:rFonts w:ascii="Source Code Pro" w:eastAsia="Times New Roman" w:hAnsi="Source Code Pro" w:cs="Courier New"/>
          <w:color w:val="BBB529"/>
          <w:sz w:val="21"/>
          <w:szCs w:val="21"/>
        </w:rPr>
        <w:br/>
      </w:r>
      <w:r w:rsidRPr="009A1859">
        <w:rPr>
          <w:rFonts w:ascii="Source Code Pro" w:eastAsia="Times New Roman" w:hAnsi="Source Code Pro" w:cs="Courier New"/>
          <w:color w:val="CC7832"/>
          <w:sz w:val="21"/>
          <w:szCs w:val="21"/>
        </w:rPr>
        <w:t xml:space="preserve">protected void </w:t>
      </w:r>
      <w:r w:rsidRPr="009A1859">
        <w:rPr>
          <w:rFonts w:ascii="Source Code Pro" w:eastAsia="Times New Roman" w:hAnsi="Source Code Pro" w:cs="Courier New"/>
          <w:color w:val="FFC66D"/>
          <w:sz w:val="21"/>
          <w:szCs w:val="21"/>
        </w:rPr>
        <w:t>onDestroy</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super</w:t>
      </w:r>
      <w:r w:rsidRPr="009A1859">
        <w:rPr>
          <w:rFonts w:ascii="Source Code Pro" w:eastAsia="Times New Roman" w:hAnsi="Source Code Pro" w:cs="Courier New"/>
          <w:color w:val="A9B7C6"/>
          <w:sz w:val="21"/>
          <w:szCs w:val="21"/>
        </w:rPr>
        <w:t>.onDestroy()</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if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9876AA"/>
          <w:sz w:val="21"/>
          <w:szCs w:val="21"/>
        </w:rPr>
        <w:t>mCameraSource</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null</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mCameraSource</w:t>
      </w:r>
      <w:r w:rsidRPr="009A1859">
        <w:rPr>
          <w:rFonts w:ascii="Source Code Pro" w:eastAsia="Times New Roman" w:hAnsi="Source Code Pro" w:cs="Courier New"/>
          <w:color w:val="A9B7C6"/>
          <w:sz w:val="21"/>
          <w:szCs w:val="21"/>
        </w:rPr>
        <w:t>.release()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if</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9876AA"/>
          <w:sz w:val="21"/>
          <w:szCs w:val="21"/>
        </w:rPr>
        <w:t>myThreadConnectBTdevice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null</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cancel()</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Callback for the result from requesting permissions. This method</w:t>
      </w:r>
      <w:r w:rsidRPr="009A1859">
        <w:rPr>
          <w:rFonts w:ascii="Source Code Pro" w:eastAsia="Times New Roman" w:hAnsi="Source Code Pro" w:cs="Courier New"/>
          <w:i/>
          <w:iCs/>
          <w:color w:val="629755"/>
          <w:sz w:val="21"/>
          <w:szCs w:val="21"/>
        </w:rPr>
        <w:br/>
        <w:t xml:space="preserve">     * is invoked for every call on {</w:t>
      </w:r>
      <w:r w:rsidRPr="009A1859">
        <w:rPr>
          <w:rFonts w:ascii="Source Code Pro" w:eastAsia="Times New Roman" w:hAnsi="Source Code Pro" w:cs="Courier New"/>
          <w:b/>
          <w:bCs/>
          <w:i/>
          <w:iCs/>
          <w:color w:val="629755"/>
          <w:sz w:val="21"/>
          <w:szCs w:val="21"/>
        </w:rPr>
        <w:t xml:space="preserve">@link </w:t>
      </w:r>
      <w:r w:rsidRPr="009A1859">
        <w:rPr>
          <w:rFonts w:ascii="Source Code Pro" w:eastAsia="Times New Roman" w:hAnsi="Source Code Pro" w:cs="Courier New"/>
          <w:i/>
          <w:iCs/>
          <w:color w:val="629755"/>
          <w:sz w:val="21"/>
          <w:szCs w:val="21"/>
        </w:rPr>
        <w:t xml:space="preserve">#requestPermissions(String[], </w:t>
      </w:r>
      <w:r w:rsidRPr="009A1859">
        <w:rPr>
          <w:rFonts w:ascii="Source Code Pro" w:eastAsia="Times New Roman" w:hAnsi="Source Code Pro" w:cs="Courier New"/>
          <w:i/>
          <w:iCs/>
          <w:color w:val="CC7832"/>
          <w:sz w:val="21"/>
          <w:szCs w:val="21"/>
        </w:rPr>
        <w:t>int</w:t>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w:t>
      </w:r>
      <w:r w:rsidRPr="009A1859">
        <w:rPr>
          <w:rFonts w:ascii="Source Code Pro" w:eastAsia="Times New Roman" w:hAnsi="Source Code Pro" w:cs="Courier New"/>
          <w:i/>
          <w:iCs/>
          <w:color w:val="77B767"/>
          <w:sz w:val="21"/>
          <w:szCs w:val="21"/>
        </w:rPr>
        <w:t>&lt;p&gt;</w:t>
      </w:r>
      <w:r w:rsidRPr="009A1859">
        <w:rPr>
          <w:rFonts w:ascii="Source Code Pro" w:eastAsia="Times New Roman" w:hAnsi="Source Code Pro" w:cs="Courier New"/>
          <w:i/>
          <w:iCs/>
          <w:color w:val="77B767"/>
          <w:sz w:val="21"/>
          <w:szCs w:val="21"/>
        </w:rPr>
        <w:br/>
      </w:r>
      <w:r w:rsidRPr="009A1859">
        <w:rPr>
          <w:rFonts w:ascii="Source Code Pro" w:eastAsia="Times New Roman" w:hAnsi="Source Code Pro" w:cs="Courier New"/>
          <w:i/>
          <w:iCs/>
          <w:color w:val="629755"/>
          <w:sz w:val="21"/>
          <w:szCs w:val="21"/>
        </w:rPr>
        <w:t xml:space="preserve">* </w:t>
      </w:r>
      <w:r w:rsidRPr="009A1859">
        <w:rPr>
          <w:rFonts w:ascii="Source Code Pro" w:eastAsia="Times New Roman" w:hAnsi="Source Code Pro" w:cs="Courier New"/>
          <w:i/>
          <w:iCs/>
          <w:color w:val="77B767"/>
          <w:sz w:val="21"/>
          <w:szCs w:val="21"/>
        </w:rPr>
        <w:t>&lt;strong&gt;</w:t>
      </w:r>
      <w:r w:rsidRPr="009A1859">
        <w:rPr>
          <w:rFonts w:ascii="Source Code Pro" w:eastAsia="Times New Roman" w:hAnsi="Source Code Pro" w:cs="Courier New"/>
          <w:i/>
          <w:iCs/>
          <w:color w:val="629755"/>
          <w:sz w:val="21"/>
          <w:szCs w:val="21"/>
        </w:rPr>
        <w:t>Note:</w:t>
      </w:r>
      <w:r w:rsidRPr="009A1859">
        <w:rPr>
          <w:rFonts w:ascii="Source Code Pro" w:eastAsia="Times New Roman" w:hAnsi="Source Code Pro" w:cs="Courier New"/>
          <w:i/>
          <w:iCs/>
          <w:color w:val="77B767"/>
          <w:sz w:val="21"/>
          <w:szCs w:val="21"/>
        </w:rPr>
        <w:t>&lt;/strong&gt;</w:t>
      </w:r>
      <w:r w:rsidRPr="009A1859">
        <w:rPr>
          <w:rFonts w:ascii="Source Code Pro" w:eastAsia="Times New Roman" w:hAnsi="Source Code Pro" w:cs="Courier New"/>
          <w:i/>
          <w:iCs/>
          <w:color w:val="629755"/>
          <w:sz w:val="21"/>
          <w:szCs w:val="21"/>
        </w:rPr>
        <w:t>It is possible that the permissions request interaction</w:t>
      </w:r>
      <w:r w:rsidRPr="009A1859">
        <w:rPr>
          <w:rFonts w:ascii="Source Code Pro" w:eastAsia="Times New Roman" w:hAnsi="Source Code Pro" w:cs="Courier New"/>
          <w:i/>
          <w:iCs/>
          <w:color w:val="629755"/>
          <w:sz w:val="21"/>
          <w:szCs w:val="21"/>
        </w:rPr>
        <w:br/>
        <w:t xml:space="preserve">     * with the user is interrupted. In this case you will receive empty permissions</w:t>
      </w:r>
      <w:r w:rsidRPr="009A1859">
        <w:rPr>
          <w:rFonts w:ascii="Source Code Pro" w:eastAsia="Times New Roman" w:hAnsi="Source Code Pro" w:cs="Courier New"/>
          <w:i/>
          <w:iCs/>
          <w:color w:val="629755"/>
          <w:sz w:val="21"/>
          <w:szCs w:val="21"/>
        </w:rPr>
        <w:br/>
        <w:t xml:space="preserve">     * and results arrays which should be treated as a cancellation.</w:t>
      </w:r>
      <w:r w:rsidRPr="009A1859">
        <w:rPr>
          <w:rFonts w:ascii="Source Code Pro" w:eastAsia="Times New Roman" w:hAnsi="Source Code Pro" w:cs="Courier New"/>
          <w:i/>
          <w:iCs/>
          <w:color w:val="629755"/>
          <w:sz w:val="21"/>
          <w:szCs w:val="21"/>
        </w:rPr>
        <w:br/>
        <w:t xml:space="preserve">     * </w:t>
      </w:r>
      <w:r w:rsidRPr="009A1859">
        <w:rPr>
          <w:rFonts w:ascii="Source Code Pro" w:eastAsia="Times New Roman" w:hAnsi="Source Code Pro" w:cs="Courier New"/>
          <w:i/>
          <w:iCs/>
          <w:color w:val="77B767"/>
          <w:sz w:val="21"/>
          <w:szCs w:val="21"/>
        </w:rPr>
        <w:t>&lt;/p&gt;</w:t>
      </w:r>
      <w:r w:rsidRPr="009A1859">
        <w:rPr>
          <w:rFonts w:ascii="Source Code Pro" w:eastAsia="Times New Roman" w:hAnsi="Source Code Pro" w:cs="Courier New"/>
          <w:i/>
          <w:iCs/>
          <w:color w:val="77B767"/>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lastRenderedPageBreak/>
        <w:t xml:space="preserve">     * </w:t>
      </w:r>
      <w:r w:rsidRPr="009A1859">
        <w:rPr>
          <w:rFonts w:ascii="Source Code Pro" w:eastAsia="Times New Roman" w:hAnsi="Source Code Pro" w:cs="Courier New"/>
          <w:b/>
          <w:bCs/>
          <w:i/>
          <w:iCs/>
          <w:color w:val="629755"/>
          <w:sz w:val="21"/>
          <w:szCs w:val="21"/>
        </w:rPr>
        <w:t>@param</w:t>
      </w:r>
      <w:r w:rsidRPr="009A1859">
        <w:rPr>
          <w:rFonts w:ascii="Source Code Pro" w:eastAsia="Times New Roman" w:hAnsi="Source Code Pro" w:cs="Courier New"/>
          <w:i/>
          <w:iCs/>
          <w:color w:val="8A653B"/>
          <w:sz w:val="21"/>
          <w:szCs w:val="21"/>
        </w:rPr>
        <w:t>requestCode</w:t>
      </w:r>
      <w:r w:rsidRPr="009A1859">
        <w:rPr>
          <w:rFonts w:ascii="Source Code Pro" w:eastAsia="Times New Roman" w:hAnsi="Source Code Pro" w:cs="Courier New"/>
          <w:i/>
          <w:iCs/>
          <w:color w:val="629755"/>
          <w:sz w:val="21"/>
          <w:szCs w:val="21"/>
        </w:rPr>
        <w:t>The request code passed in {</w:t>
      </w:r>
      <w:r w:rsidRPr="009A1859">
        <w:rPr>
          <w:rFonts w:ascii="Source Code Pro" w:eastAsia="Times New Roman" w:hAnsi="Source Code Pro" w:cs="Courier New"/>
          <w:b/>
          <w:bCs/>
          <w:i/>
          <w:iCs/>
          <w:color w:val="629755"/>
          <w:sz w:val="21"/>
          <w:szCs w:val="21"/>
        </w:rPr>
        <w:t xml:space="preserve">@link </w:t>
      </w:r>
      <w:r w:rsidRPr="009A1859">
        <w:rPr>
          <w:rFonts w:ascii="Source Code Pro" w:eastAsia="Times New Roman" w:hAnsi="Source Code Pro" w:cs="Courier New"/>
          <w:i/>
          <w:iCs/>
          <w:color w:val="629755"/>
          <w:sz w:val="21"/>
          <w:szCs w:val="21"/>
        </w:rPr>
        <w:t xml:space="preserve">#requestPermissions(String[], </w:t>
      </w:r>
      <w:r w:rsidRPr="009A1859">
        <w:rPr>
          <w:rFonts w:ascii="Source Code Pro" w:eastAsia="Times New Roman" w:hAnsi="Source Code Pro" w:cs="Courier New"/>
          <w:i/>
          <w:iCs/>
          <w:color w:val="CC7832"/>
          <w:sz w:val="21"/>
          <w:szCs w:val="21"/>
        </w:rPr>
        <w:t>int</w:t>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w:t>
      </w:r>
      <w:r w:rsidRPr="009A1859">
        <w:rPr>
          <w:rFonts w:ascii="Source Code Pro" w:eastAsia="Times New Roman" w:hAnsi="Source Code Pro" w:cs="Courier New"/>
          <w:b/>
          <w:bCs/>
          <w:i/>
          <w:iCs/>
          <w:color w:val="629755"/>
          <w:sz w:val="21"/>
          <w:szCs w:val="21"/>
        </w:rPr>
        <w:t>@param</w:t>
      </w:r>
      <w:r w:rsidRPr="009A1859">
        <w:rPr>
          <w:rFonts w:ascii="Source Code Pro" w:eastAsia="Times New Roman" w:hAnsi="Source Code Pro" w:cs="Courier New"/>
          <w:i/>
          <w:iCs/>
          <w:color w:val="8A653B"/>
          <w:sz w:val="21"/>
          <w:szCs w:val="21"/>
        </w:rPr>
        <w:t xml:space="preserve">permissions  </w:t>
      </w:r>
      <w:r w:rsidRPr="009A1859">
        <w:rPr>
          <w:rFonts w:ascii="Source Code Pro" w:eastAsia="Times New Roman" w:hAnsi="Source Code Pro" w:cs="Courier New"/>
          <w:i/>
          <w:iCs/>
          <w:color w:val="629755"/>
          <w:sz w:val="21"/>
          <w:szCs w:val="21"/>
        </w:rPr>
        <w:t>The requested permissions. Never null.</w:t>
      </w:r>
      <w:r w:rsidRPr="009A1859">
        <w:rPr>
          <w:rFonts w:ascii="Source Code Pro" w:eastAsia="Times New Roman" w:hAnsi="Source Code Pro" w:cs="Courier New"/>
          <w:i/>
          <w:iCs/>
          <w:color w:val="629755"/>
          <w:sz w:val="21"/>
          <w:szCs w:val="21"/>
        </w:rPr>
        <w:br/>
        <w:t xml:space="preserve">     * </w:t>
      </w:r>
      <w:r w:rsidRPr="009A1859">
        <w:rPr>
          <w:rFonts w:ascii="Source Code Pro" w:eastAsia="Times New Roman" w:hAnsi="Source Code Pro" w:cs="Courier New"/>
          <w:b/>
          <w:bCs/>
          <w:i/>
          <w:iCs/>
          <w:color w:val="629755"/>
          <w:sz w:val="21"/>
          <w:szCs w:val="21"/>
        </w:rPr>
        <w:t>@param</w:t>
      </w:r>
      <w:r w:rsidRPr="009A1859">
        <w:rPr>
          <w:rFonts w:ascii="Source Code Pro" w:eastAsia="Times New Roman" w:hAnsi="Source Code Pro" w:cs="Courier New"/>
          <w:i/>
          <w:iCs/>
          <w:color w:val="8A653B"/>
          <w:sz w:val="21"/>
          <w:szCs w:val="21"/>
        </w:rPr>
        <w:t>grantResults</w:t>
      </w:r>
      <w:r w:rsidRPr="009A1859">
        <w:rPr>
          <w:rFonts w:ascii="Source Code Pro" w:eastAsia="Times New Roman" w:hAnsi="Source Code Pro" w:cs="Courier New"/>
          <w:i/>
          <w:iCs/>
          <w:color w:val="629755"/>
          <w:sz w:val="21"/>
          <w:szCs w:val="21"/>
        </w:rPr>
        <w:t>The grant results for the corresponding permissions</w:t>
      </w:r>
      <w:r w:rsidRPr="009A1859">
        <w:rPr>
          <w:rFonts w:ascii="Source Code Pro" w:eastAsia="Times New Roman" w:hAnsi="Source Code Pro" w:cs="Courier New"/>
          <w:i/>
          <w:iCs/>
          <w:color w:val="629755"/>
          <w:sz w:val="21"/>
          <w:szCs w:val="21"/>
        </w:rPr>
        <w:br/>
        <w:t xml:space="preserve">     *                     which is either {</w:t>
      </w:r>
      <w:r w:rsidRPr="009A1859">
        <w:rPr>
          <w:rFonts w:ascii="Source Code Pro" w:eastAsia="Times New Roman" w:hAnsi="Source Code Pro" w:cs="Courier New"/>
          <w:b/>
          <w:bCs/>
          <w:i/>
          <w:iCs/>
          <w:color w:val="629755"/>
          <w:sz w:val="21"/>
          <w:szCs w:val="21"/>
        </w:rPr>
        <w:t xml:space="preserve">@link </w:t>
      </w:r>
      <w:r w:rsidRPr="009A1859">
        <w:rPr>
          <w:rFonts w:ascii="Source Code Pro" w:eastAsia="Times New Roman" w:hAnsi="Source Code Pro" w:cs="Courier New"/>
          <w:i/>
          <w:iCs/>
          <w:color w:val="629755"/>
          <w:sz w:val="21"/>
          <w:szCs w:val="21"/>
        </w:rPr>
        <w:t>PackageManager#PERMISSION_GRANTED}</w:t>
      </w:r>
      <w:r w:rsidRPr="009A1859">
        <w:rPr>
          <w:rFonts w:ascii="Source Code Pro" w:eastAsia="Times New Roman" w:hAnsi="Source Code Pro" w:cs="Courier New"/>
          <w:i/>
          <w:iCs/>
          <w:color w:val="629755"/>
          <w:sz w:val="21"/>
          <w:szCs w:val="21"/>
        </w:rPr>
        <w:br/>
        <w:t xml:space="preserve">     *                     or {</w:t>
      </w:r>
      <w:r w:rsidRPr="009A1859">
        <w:rPr>
          <w:rFonts w:ascii="Source Code Pro" w:eastAsia="Times New Roman" w:hAnsi="Source Code Pro" w:cs="Courier New"/>
          <w:b/>
          <w:bCs/>
          <w:i/>
          <w:iCs/>
          <w:color w:val="629755"/>
          <w:sz w:val="21"/>
          <w:szCs w:val="21"/>
        </w:rPr>
        <w:t xml:space="preserve">@link </w:t>
      </w:r>
      <w:r w:rsidRPr="009A1859">
        <w:rPr>
          <w:rFonts w:ascii="Source Code Pro" w:eastAsia="Times New Roman" w:hAnsi="Source Code Pro" w:cs="Courier New"/>
          <w:i/>
          <w:iCs/>
          <w:color w:val="629755"/>
          <w:sz w:val="21"/>
          <w:szCs w:val="21"/>
        </w:rPr>
        <w:t>PackageManager#PERMISSION_DENIED}. Never null.</w:t>
      </w:r>
      <w:r w:rsidRPr="009A1859">
        <w:rPr>
          <w:rFonts w:ascii="Source Code Pro" w:eastAsia="Times New Roman" w:hAnsi="Source Code Pro" w:cs="Courier New"/>
          <w:i/>
          <w:iCs/>
          <w:color w:val="629755"/>
          <w:sz w:val="21"/>
          <w:szCs w:val="21"/>
        </w:rPr>
        <w:br/>
        <w:t xml:space="preserve">     * </w:t>
      </w:r>
      <w:r w:rsidRPr="009A1859">
        <w:rPr>
          <w:rFonts w:ascii="Source Code Pro" w:eastAsia="Times New Roman" w:hAnsi="Source Code Pro" w:cs="Courier New"/>
          <w:b/>
          <w:bCs/>
          <w:i/>
          <w:iCs/>
          <w:color w:val="629755"/>
          <w:sz w:val="21"/>
          <w:szCs w:val="21"/>
        </w:rPr>
        <w:t xml:space="preserve">@see </w:t>
      </w:r>
      <w:r w:rsidRPr="009A1859">
        <w:rPr>
          <w:rFonts w:ascii="Source Code Pro" w:eastAsia="Times New Roman" w:hAnsi="Source Code Pro" w:cs="Courier New"/>
          <w:i/>
          <w:iCs/>
          <w:color w:val="629755"/>
          <w:sz w:val="21"/>
          <w:szCs w:val="21"/>
        </w:rPr>
        <w:t xml:space="preserve">#requestPermissions(String[], </w:t>
      </w:r>
      <w:r w:rsidRPr="009A1859">
        <w:rPr>
          <w:rFonts w:ascii="Source Code Pro" w:eastAsia="Times New Roman" w:hAnsi="Source Code Pro" w:cs="Courier New"/>
          <w:i/>
          <w:iCs/>
          <w:color w:val="CC7832"/>
          <w:sz w:val="21"/>
          <w:szCs w:val="21"/>
        </w:rPr>
        <w:t>int</w:t>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BBB529"/>
          <w:sz w:val="21"/>
          <w:szCs w:val="21"/>
        </w:rPr>
        <w:t>@Override</w:t>
      </w:r>
      <w:r w:rsidRPr="009A1859">
        <w:rPr>
          <w:rFonts w:ascii="Source Code Pro" w:eastAsia="Times New Roman" w:hAnsi="Source Code Pro" w:cs="Courier New"/>
          <w:color w:val="BBB529"/>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onRequestPermissionsResult</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int</w:t>
      </w:r>
      <w:r w:rsidRPr="009A1859">
        <w:rPr>
          <w:rFonts w:ascii="Source Code Pro" w:eastAsia="Times New Roman" w:hAnsi="Source Code Pro" w:cs="Courier New"/>
          <w:color w:val="A9B7C6"/>
          <w:sz w:val="21"/>
          <w:szCs w:val="21"/>
        </w:rPr>
        <w:t>requestCode</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String[] permissions</w:t>
      </w:r>
      <w:r w:rsidRPr="009A1859">
        <w:rPr>
          <w:rFonts w:ascii="Source Code Pro" w:eastAsia="Times New Roman" w:hAnsi="Source Code Pro" w:cs="Courier New"/>
          <w:color w:val="CC7832"/>
          <w:sz w:val="21"/>
          <w:szCs w:val="21"/>
        </w:rPr>
        <w:t>, int</w:t>
      </w:r>
      <w:r w:rsidRPr="009A1859">
        <w:rPr>
          <w:rFonts w:ascii="Source Code Pro" w:eastAsia="Times New Roman" w:hAnsi="Source Code Pro" w:cs="Courier New"/>
          <w:color w:val="A9B7C6"/>
          <w:sz w:val="21"/>
          <w:szCs w:val="21"/>
        </w:rPr>
        <w:t>[] grantResults)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if </w:t>
      </w:r>
      <w:r w:rsidRPr="009A1859">
        <w:rPr>
          <w:rFonts w:ascii="Source Code Pro" w:eastAsia="Times New Roman" w:hAnsi="Source Code Pro" w:cs="Courier New"/>
          <w:color w:val="A9B7C6"/>
          <w:sz w:val="21"/>
          <w:szCs w:val="21"/>
        </w:rPr>
        <w:t xml:space="preserve">(requestCode != </w:t>
      </w:r>
      <w:r w:rsidRPr="009A1859">
        <w:rPr>
          <w:rFonts w:ascii="Source Code Pro" w:eastAsia="Times New Roman" w:hAnsi="Source Code Pro" w:cs="Courier New"/>
          <w:i/>
          <w:iCs/>
          <w:color w:val="9876AA"/>
          <w:sz w:val="21"/>
          <w:szCs w:val="21"/>
        </w:rPr>
        <w:t>RC_HANDLE_CAMERA_PERM</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Log.</w:t>
      </w:r>
      <w:r w:rsidRPr="009A1859">
        <w:rPr>
          <w:rFonts w:ascii="Source Code Pro" w:eastAsia="Times New Roman" w:hAnsi="Source Code Pro" w:cs="Courier New"/>
          <w:i/>
          <w:iCs/>
          <w:color w:val="A9B7C6"/>
          <w:sz w:val="21"/>
          <w:szCs w:val="21"/>
        </w:rPr>
        <w:t>d</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i/>
          <w:iCs/>
          <w:color w:val="9876AA"/>
          <w:sz w:val="21"/>
          <w:szCs w:val="21"/>
        </w:rPr>
        <w:t>TAG</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6A8759"/>
          <w:sz w:val="21"/>
          <w:szCs w:val="21"/>
        </w:rPr>
        <w:t xml:space="preserve">"Got unexpected permission result: " </w:t>
      </w:r>
      <w:r w:rsidRPr="009A1859">
        <w:rPr>
          <w:rFonts w:ascii="Source Code Pro" w:eastAsia="Times New Roman" w:hAnsi="Source Code Pro" w:cs="Courier New"/>
          <w:color w:val="A9B7C6"/>
          <w:sz w:val="21"/>
          <w:szCs w:val="21"/>
        </w:rPr>
        <w:t>+ requestCode)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super</w:t>
      </w:r>
      <w:r w:rsidRPr="009A1859">
        <w:rPr>
          <w:rFonts w:ascii="Source Code Pro" w:eastAsia="Times New Roman" w:hAnsi="Source Code Pro" w:cs="Courier New"/>
          <w:color w:val="A9B7C6"/>
          <w:sz w:val="21"/>
          <w:szCs w:val="21"/>
        </w:rPr>
        <w:t>.onRequestPermissionsResult(requestCode</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permissions</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grantResults)</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return;</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if </w:t>
      </w:r>
      <w:r w:rsidRPr="009A1859">
        <w:rPr>
          <w:rFonts w:ascii="Source Code Pro" w:eastAsia="Times New Roman" w:hAnsi="Source Code Pro" w:cs="Courier New"/>
          <w:color w:val="A9B7C6"/>
          <w:sz w:val="21"/>
          <w:szCs w:val="21"/>
        </w:rPr>
        <w:t>(grantResults.</w:t>
      </w:r>
      <w:r w:rsidRPr="009A1859">
        <w:rPr>
          <w:rFonts w:ascii="Source Code Pro" w:eastAsia="Times New Roman" w:hAnsi="Source Code Pro" w:cs="Courier New"/>
          <w:color w:val="9876AA"/>
          <w:sz w:val="21"/>
          <w:szCs w:val="21"/>
        </w:rPr>
        <w:t>length</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6897BB"/>
          <w:sz w:val="21"/>
          <w:szCs w:val="21"/>
        </w:rPr>
        <w:t xml:space="preserve">0 </w:t>
      </w:r>
      <w:r w:rsidRPr="009A1859">
        <w:rPr>
          <w:rFonts w:ascii="Source Code Pro" w:eastAsia="Times New Roman" w:hAnsi="Source Code Pro" w:cs="Courier New"/>
          <w:color w:val="A9B7C6"/>
          <w:sz w:val="21"/>
          <w:szCs w:val="21"/>
        </w:rPr>
        <w:t>&amp;&amp;grantResults[</w:t>
      </w:r>
      <w:r w:rsidRPr="009A1859">
        <w:rPr>
          <w:rFonts w:ascii="Source Code Pro" w:eastAsia="Times New Roman" w:hAnsi="Source Code Pro" w:cs="Courier New"/>
          <w:color w:val="6897BB"/>
          <w:sz w:val="21"/>
          <w:szCs w:val="21"/>
        </w:rPr>
        <w:t>0</w:t>
      </w:r>
      <w:r w:rsidRPr="009A1859">
        <w:rPr>
          <w:rFonts w:ascii="Source Code Pro" w:eastAsia="Times New Roman" w:hAnsi="Source Code Pro" w:cs="Courier New"/>
          <w:color w:val="A9B7C6"/>
          <w:sz w:val="21"/>
          <w:szCs w:val="21"/>
        </w:rPr>
        <w:t>] == PackageManager.</w:t>
      </w:r>
      <w:r w:rsidRPr="009A1859">
        <w:rPr>
          <w:rFonts w:ascii="Source Code Pro" w:eastAsia="Times New Roman" w:hAnsi="Source Code Pro" w:cs="Courier New"/>
          <w:i/>
          <w:iCs/>
          <w:color w:val="9876AA"/>
          <w:sz w:val="21"/>
          <w:szCs w:val="21"/>
        </w:rPr>
        <w:t>PERMISSION_GRANTED</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Log.</w:t>
      </w:r>
      <w:r w:rsidRPr="009A1859">
        <w:rPr>
          <w:rFonts w:ascii="Source Code Pro" w:eastAsia="Times New Roman" w:hAnsi="Source Code Pro" w:cs="Courier New"/>
          <w:i/>
          <w:iCs/>
          <w:color w:val="A9B7C6"/>
          <w:sz w:val="21"/>
          <w:szCs w:val="21"/>
        </w:rPr>
        <w:t>d</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i/>
          <w:iCs/>
          <w:color w:val="9876AA"/>
          <w:sz w:val="21"/>
          <w:szCs w:val="21"/>
        </w:rPr>
        <w:t>TAG</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6A8759"/>
          <w:sz w:val="21"/>
          <w:szCs w:val="21"/>
        </w:rPr>
        <w:t>"Camera permission granted - initialize the camera source"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808080"/>
          <w:sz w:val="21"/>
          <w:szCs w:val="21"/>
        </w:rPr>
        <w:t>// we have permission, so create the camerasource</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A9B7C6"/>
          <w:sz w:val="21"/>
          <w:szCs w:val="21"/>
        </w:rPr>
        <w:t>createCameraSource()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return;</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t>Log.</w:t>
      </w:r>
      <w:r w:rsidRPr="009A1859">
        <w:rPr>
          <w:rFonts w:ascii="Source Code Pro" w:eastAsia="Times New Roman" w:hAnsi="Source Code Pro" w:cs="Courier New"/>
          <w:i/>
          <w:iCs/>
          <w:color w:val="A9B7C6"/>
          <w:sz w:val="21"/>
          <w:szCs w:val="21"/>
        </w:rPr>
        <w:t>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i/>
          <w:iCs/>
          <w:color w:val="9876AA"/>
          <w:sz w:val="21"/>
          <w:szCs w:val="21"/>
        </w:rPr>
        <w:t>TAG</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6A8759"/>
          <w:sz w:val="21"/>
          <w:szCs w:val="21"/>
        </w:rPr>
        <w:t xml:space="preserve">"Permission not granted: results len = " </w:t>
      </w:r>
      <w:r w:rsidRPr="009A1859">
        <w:rPr>
          <w:rFonts w:ascii="Source Code Pro" w:eastAsia="Times New Roman" w:hAnsi="Source Code Pro" w:cs="Courier New"/>
          <w:color w:val="A9B7C6"/>
          <w:sz w:val="21"/>
          <w:szCs w:val="21"/>
        </w:rPr>
        <w:t>+ grantResults.</w:t>
      </w:r>
      <w:r w:rsidRPr="009A1859">
        <w:rPr>
          <w:rFonts w:ascii="Source Code Pro" w:eastAsia="Times New Roman" w:hAnsi="Source Code Pro" w:cs="Courier New"/>
          <w:color w:val="9876AA"/>
          <w:sz w:val="21"/>
          <w:szCs w:val="21"/>
        </w:rPr>
        <w:t>length</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6A8759"/>
          <w:sz w:val="21"/>
          <w:szCs w:val="21"/>
        </w:rPr>
        <w:t xml:space="preserve">" Result code = " </w:t>
      </w:r>
      <w:r w:rsidRPr="009A1859">
        <w:rPr>
          <w:rFonts w:ascii="Source Code Pro" w:eastAsia="Times New Roman" w:hAnsi="Source Code Pro" w:cs="Courier New"/>
          <w:color w:val="A9B7C6"/>
          <w:sz w:val="21"/>
          <w:szCs w:val="21"/>
        </w:rPr>
        <w:t>+ (grantResults.</w:t>
      </w:r>
      <w:r w:rsidRPr="009A1859">
        <w:rPr>
          <w:rFonts w:ascii="Source Code Pro" w:eastAsia="Times New Roman" w:hAnsi="Source Code Pro" w:cs="Courier New"/>
          <w:color w:val="9876AA"/>
          <w:sz w:val="21"/>
          <w:szCs w:val="21"/>
        </w:rPr>
        <w:t>length</w:t>
      </w:r>
      <w:r w:rsidRPr="009A1859">
        <w:rPr>
          <w:rFonts w:ascii="Source Code Pro" w:eastAsia="Times New Roman" w:hAnsi="Source Code Pro" w:cs="Courier New"/>
          <w:color w:val="A9B7C6"/>
          <w:sz w:val="21"/>
          <w:szCs w:val="21"/>
        </w:rPr>
        <w:t>&gt;</w:t>
      </w:r>
      <w:r w:rsidRPr="009A1859">
        <w:rPr>
          <w:rFonts w:ascii="Source Code Pro" w:eastAsia="Times New Roman" w:hAnsi="Source Code Pro" w:cs="Courier New"/>
          <w:color w:val="6897BB"/>
          <w:sz w:val="21"/>
          <w:szCs w:val="21"/>
        </w:rPr>
        <w:t xml:space="preserve">0 </w:t>
      </w:r>
      <w:r w:rsidRPr="009A1859">
        <w:rPr>
          <w:rFonts w:ascii="Source Code Pro" w:eastAsia="Times New Roman" w:hAnsi="Source Code Pro" w:cs="Courier New"/>
          <w:color w:val="A9B7C6"/>
          <w:sz w:val="21"/>
          <w:szCs w:val="21"/>
        </w:rPr>
        <w:t>? grantResults[</w:t>
      </w:r>
      <w:r w:rsidRPr="009A1859">
        <w:rPr>
          <w:rFonts w:ascii="Source Code Pro" w:eastAsia="Times New Roman" w:hAnsi="Source Code Pro" w:cs="Courier New"/>
          <w:color w:val="6897BB"/>
          <w:sz w:val="21"/>
          <w:szCs w:val="21"/>
        </w:rPr>
        <w:t>0</w:t>
      </w:r>
      <w:r w:rsidRPr="009A1859">
        <w:rPr>
          <w:rFonts w:ascii="Source Code Pro" w:eastAsia="Times New Roman" w:hAnsi="Source Code Pro" w:cs="Courier New"/>
          <w:color w:val="A9B7C6"/>
          <w:sz w:val="21"/>
          <w:szCs w:val="21"/>
        </w:rPr>
        <w:t xml:space="preserve">] : </w:t>
      </w:r>
      <w:r w:rsidRPr="009A1859">
        <w:rPr>
          <w:rFonts w:ascii="Source Code Pro" w:eastAsia="Times New Roman" w:hAnsi="Source Code Pro" w:cs="Courier New"/>
          <w:color w:val="6A8759"/>
          <w:sz w:val="21"/>
          <w:szCs w:val="21"/>
        </w:rPr>
        <w:t>"(empty)"</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DialogInterface.OnClickListener listener = </w:t>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DialogInterface.OnClickListener()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onClick</w:t>
      </w:r>
      <w:r w:rsidRPr="009A1859">
        <w:rPr>
          <w:rFonts w:ascii="Source Code Pro" w:eastAsia="Times New Roman" w:hAnsi="Source Code Pro" w:cs="Courier New"/>
          <w:color w:val="A9B7C6"/>
          <w:sz w:val="21"/>
          <w:szCs w:val="21"/>
        </w:rPr>
        <w:t>(DialogInterface dialog</w:t>
      </w:r>
      <w:r w:rsidRPr="009A1859">
        <w:rPr>
          <w:rFonts w:ascii="Source Code Pro" w:eastAsia="Times New Roman" w:hAnsi="Source Code Pro" w:cs="Courier New"/>
          <w:color w:val="CC7832"/>
          <w:sz w:val="21"/>
          <w:szCs w:val="21"/>
        </w:rPr>
        <w:t>, int</w:t>
      </w:r>
      <w:r w:rsidRPr="009A1859">
        <w:rPr>
          <w:rFonts w:ascii="Source Code Pro" w:eastAsia="Times New Roman" w:hAnsi="Source Code Pro" w:cs="Courier New"/>
          <w:color w:val="A9B7C6"/>
          <w:sz w:val="21"/>
          <w:szCs w:val="21"/>
        </w:rPr>
        <w:t>id) {</w:t>
      </w:r>
      <w:r w:rsidRPr="009A1859">
        <w:rPr>
          <w:rFonts w:ascii="Source Code Pro" w:eastAsia="Times New Roman" w:hAnsi="Source Code Pro" w:cs="Courier New"/>
          <w:color w:val="A9B7C6"/>
          <w:sz w:val="21"/>
          <w:szCs w:val="21"/>
        </w:rPr>
        <w:br/>
        <w:t xml:space="preserve">                finish()</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AlertDialog.Builder builder = </w:t>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AlertDialog.Builder(</w:t>
      </w:r>
      <w:r w:rsidRPr="009A1859">
        <w:rPr>
          <w:rFonts w:ascii="Source Code Pro" w:eastAsia="Times New Roman" w:hAnsi="Source Code Pro" w:cs="Courier New"/>
          <w:color w:val="CC7832"/>
          <w:sz w:val="21"/>
          <w:szCs w:val="21"/>
        </w:rPr>
        <w:t>this</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builder.setTitle(</w:t>
      </w:r>
      <w:r w:rsidRPr="009A1859">
        <w:rPr>
          <w:rFonts w:ascii="Source Code Pro" w:eastAsia="Times New Roman" w:hAnsi="Source Code Pro" w:cs="Courier New"/>
          <w:color w:val="6A8759"/>
          <w:sz w:val="21"/>
          <w:szCs w:val="21"/>
        </w:rPr>
        <w:t>"Face Tracker sample"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.setMessage(R.string.</w:t>
      </w:r>
      <w:r w:rsidRPr="009A1859">
        <w:rPr>
          <w:rFonts w:ascii="Source Code Pro" w:eastAsia="Times New Roman" w:hAnsi="Source Code Pro" w:cs="Courier New"/>
          <w:i/>
          <w:iCs/>
          <w:color w:val="9876AA"/>
          <w:sz w:val="21"/>
          <w:szCs w:val="21"/>
        </w:rPr>
        <w:t>no_camera_permission</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.setPositiveButton(R.string.</w:t>
      </w:r>
      <w:r w:rsidRPr="009A1859">
        <w:rPr>
          <w:rFonts w:ascii="Source Code Pro" w:eastAsia="Times New Roman" w:hAnsi="Source Code Pro" w:cs="Courier New"/>
          <w:i/>
          <w:iCs/>
          <w:color w:val="9876AA"/>
          <w:sz w:val="21"/>
          <w:szCs w:val="21"/>
        </w:rPr>
        <w:t>ok</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listener)</w:t>
      </w:r>
      <w:r w:rsidRPr="009A1859">
        <w:rPr>
          <w:rFonts w:ascii="Source Code Pro" w:eastAsia="Times New Roman" w:hAnsi="Source Code Pro" w:cs="Courier New"/>
          <w:color w:val="A9B7C6"/>
          <w:sz w:val="21"/>
          <w:szCs w:val="21"/>
        </w:rPr>
        <w:br/>
        <w:t xml:space="preserve">                .show()</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i/>
          <w:iCs/>
          <w:color w:val="629755"/>
          <w:sz w:val="21"/>
          <w:szCs w:val="21"/>
        </w:rPr>
        <w:lastRenderedPageBreak/>
        <w:t xml:space="preserve">     * Starts or restarts the camera source, if it exists.  If the camera source doesn't exist yet</w:t>
      </w:r>
      <w:r w:rsidRPr="009A1859">
        <w:rPr>
          <w:rFonts w:ascii="Source Code Pro" w:eastAsia="Times New Roman" w:hAnsi="Source Code Pro" w:cs="Courier New"/>
          <w:i/>
          <w:iCs/>
          <w:color w:val="629755"/>
          <w:sz w:val="21"/>
          <w:szCs w:val="21"/>
        </w:rPr>
        <w:br/>
        <w:t xml:space="preserve">     * (e.g., because onResume was called before the camera source was created), this will be called</w:t>
      </w:r>
      <w:r w:rsidRPr="009A1859">
        <w:rPr>
          <w:rFonts w:ascii="Source Code Pro" w:eastAsia="Times New Roman" w:hAnsi="Source Code Pro" w:cs="Courier New"/>
          <w:i/>
          <w:iCs/>
          <w:color w:val="629755"/>
          <w:sz w:val="21"/>
          <w:szCs w:val="21"/>
        </w:rPr>
        <w:br/>
        <w:t xml:space="preserve">     * again when the camera source is created.</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CC7832"/>
          <w:sz w:val="21"/>
          <w:szCs w:val="21"/>
        </w:rPr>
        <w:t xml:space="preserve">private void </w:t>
      </w:r>
      <w:r w:rsidRPr="009A1859">
        <w:rPr>
          <w:rFonts w:ascii="Source Code Pro" w:eastAsia="Times New Roman" w:hAnsi="Source Code Pro" w:cs="Courier New"/>
          <w:color w:val="FFC66D"/>
          <w:sz w:val="21"/>
          <w:szCs w:val="21"/>
        </w:rPr>
        <w:t>startCameraSource</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808080"/>
          <w:sz w:val="21"/>
          <w:szCs w:val="21"/>
        </w:rPr>
        <w:t>// check that the device has play services available.</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CC7832"/>
          <w:sz w:val="21"/>
          <w:szCs w:val="21"/>
        </w:rPr>
        <w:t>int</w:t>
      </w:r>
      <w:r w:rsidRPr="009A1859">
        <w:rPr>
          <w:rFonts w:ascii="Source Code Pro" w:eastAsia="Times New Roman" w:hAnsi="Source Code Pro" w:cs="Courier New"/>
          <w:color w:val="A9B7C6"/>
          <w:sz w:val="21"/>
          <w:szCs w:val="21"/>
        </w:rPr>
        <w:t>code = GoogleApiAvailability.</w:t>
      </w:r>
      <w:r w:rsidRPr="009A1859">
        <w:rPr>
          <w:rFonts w:ascii="Source Code Pro" w:eastAsia="Times New Roman" w:hAnsi="Source Code Pro" w:cs="Courier New"/>
          <w:i/>
          <w:iCs/>
          <w:color w:val="A9B7C6"/>
          <w:sz w:val="21"/>
          <w:szCs w:val="21"/>
        </w:rPr>
        <w:t>getInstance</w:t>
      </w:r>
      <w:r w:rsidRPr="009A1859">
        <w:rPr>
          <w:rFonts w:ascii="Source Code Pro" w:eastAsia="Times New Roman" w:hAnsi="Source Code Pro" w:cs="Courier New"/>
          <w:color w:val="A9B7C6"/>
          <w:sz w:val="21"/>
          <w:szCs w:val="21"/>
        </w:rPr>
        <w:t>().isGooglePlayServicesAvailable(</w:t>
      </w:r>
      <w:r w:rsidRPr="009A1859">
        <w:rPr>
          <w:rFonts w:ascii="Source Code Pro" w:eastAsia="Times New Roman" w:hAnsi="Source Code Pro" w:cs="Courier New"/>
          <w:color w:val="A9B7C6"/>
          <w:sz w:val="21"/>
          <w:szCs w:val="21"/>
        </w:rPr>
        <w:br/>
        <w:t>getApplicationContext())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if </w:t>
      </w:r>
      <w:r w:rsidRPr="009A1859">
        <w:rPr>
          <w:rFonts w:ascii="Source Code Pro" w:eastAsia="Times New Roman" w:hAnsi="Source Code Pro" w:cs="Courier New"/>
          <w:color w:val="A9B7C6"/>
          <w:sz w:val="21"/>
          <w:szCs w:val="21"/>
        </w:rPr>
        <w:t>(code != ConnectionResult.</w:t>
      </w:r>
      <w:r w:rsidRPr="009A1859">
        <w:rPr>
          <w:rFonts w:ascii="Source Code Pro" w:eastAsia="Times New Roman" w:hAnsi="Source Code Pro" w:cs="Courier New"/>
          <w:i/>
          <w:iCs/>
          <w:color w:val="9876AA"/>
          <w:sz w:val="21"/>
          <w:szCs w:val="21"/>
        </w:rPr>
        <w:t>SUCCESS</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t xml:space="preserve">            Dialog dlg =</w:t>
      </w:r>
      <w:r w:rsidRPr="009A1859">
        <w:rPr>
          <w:rFonts w:ascii="Source Code Pro" w:eastAsia="Times New Roman" w:hAnsi="Source Code Pro" w:cs="Courier New"/>
          <w:color w:val="A9B7C6"/>
          <w:sz w:val="21"/>
          <w:szCs w:val="21"/>
        </w:rPr>
        <w:br/>
        <w:t>GoogleApiAvailability.</w:t>
      </w:r>
      <w:r w:rsidRPr="009A1859">
        <w:rPr>
          <w:rFonts w:ascii="Source Code Pro" w:eastAsia="Times New Roman" w:hAnsi="Source Code Pro" w:cs="Courier New"/>
          <w:i/>
          <w:iCs/>
          <w:color w:val="A9B7C6"/>
          <w:sz w:val="21"/>
          <w:szCs w:val="21"/>
        </w:rPr>
        <w:t>getInstance</w:t>
      </w:r>
      <w:r w:rsidRPr="009A1859">
        <w:rPr>
          <w:rFonts w:ascii="Source Code Pro" w:eastAsia="Times New Roman" w:hAnsi="Source Code Pro" w:cs="Courier New"/>
          <w:color w:val="A9B7C6"/>
          <w:sz w:val="21"/>
          <w:szCs w:val="21"/>
        </w:rPr>
        <w:t>().getErrorDialog(</w:t>
      </w:r>
      <w:r w:rsidRPr="009A1859">
        <w:rPr>
          <w:rFonts w:ascii="Source Code Pro" w:eastAsia="Times New Roman" w:hAnsi="Source Code Pro" w:cs="Courier New"/>
          <w:color w:val="CC7832"/>
          <w:sz w:val="21"/>
          <w:szCs w:val="21"/>
        </w:rPr>
        <w:t xml:space="preserve">this, </w:t>
      </w:r>
      <w:r w:rsidRPr="009A1859">
        <w:rPr>
          <w:rFonts w:ascii="Source Code Pro" w:eastAsia="Times New Roman" w:hAnsi="Source Code Pro" w:cs="Courier New"/>
          <w:color w:val="A9B7C6"/>
          <w:sz w:val="21"/>
          <w:szCs w:val="21"/>
        </w:rPr>
        <w:t>code</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i/>
          <w:iCs/>
          <w:color w:val="9876AA"/>
          <w:sz w:val="21"/>
          <w:szCs w:val="21"/>
        </w:rPr>
        <w:t>RC_HANDLE_GMS</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dlg.show()</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if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9876AA"/>
          <w:sz w:val="21"/>
          <w:szCs w:val="21"/>
        </w:rPr>
        <w:t>mCameraSource</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null</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try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mPreview</w:t>
      </w:r>
      <w:r w:rsidRPr="009A1859">
        <w:rPr>
          <w:rFonts w:ascii="Source Code Pro" w:eastAsia="Times New Roman" w:hAnsi="Source Code Pro" w:cs="Courier New"/>
          <w:color w:val="A9B7C6"/>
          <w:sz w:val="21"/>
          <w:szCs w:val="21"/>
        </w:rPr>
        <w:t>.start(</w:t>
      </w:r>
      <w:r w:rsidRPr="009A1859">
        <w:rPr>
          <w:rFonts w:ascii="Source Code Pro" w:eastAsia="Times New Roman" w:hAnsi="Source Code Pro" w:cs="Courier New"/>
          <w:color w:val="9876AA"/>
          <w:sz w:val="21"/>
          <w:szCs w:val="21"/>
        </w:rPr>
        <w:t>mCameraSource</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9876AA"/>
          <w:sz w:val="21"/>
          <w:szCs w:val="21"/>
        </w:rPr>
        <w:t>mGraphicOverlay</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catch </w:t>
      </w:r>
      <w:r w:rsidRPr="009A1859">
        <w:rPr>
          <w:rFonts w:ascii="Source Code Pro" w:eastAsia="Times New Roman" w:hAnsi="Source Code Pro" w:cs="Courier New"/>
          <w:color w:val="A9B7C6"/>
          <w:sz w:val="21"/>
          <w:szCs w:val="21"/>
        </w:rPr>
        <w:t>(IOException e) {</w:t>
      </w:r>
      <w:r w:rsidRPr="009A1859">
        <w:rPr>
          <w:rFonts w:ascii="Source Code Pro" w:eastAsia="Times New Roman" w:hAnsi="Source Code Pro" w:cs="Courier New"/>
          <w:color w:val="A9B7C6"/>
          <w:sz w:val="21"/>
          <w:szCs w:val="21"/>
        </w:rPr>
        <w:br/>
        <w:t>Log.</w:t>
      </w:r>
      <w:r w:rsidRPr="009A1859">
        <w:rPr>
          <w:rFonts w:ascii="Source Code Pro" w:eastAsia="Times New Roman" w:hAnsi="Source Code Pro" w:cs="Courier New"/>
          <w:i/>
          <w:iCs/>
          <w:color w:val="A9B7C6"/>
          <w:sz w:val="21"/>
          <w:szCs w:val="21"/>
        </w:rPr>
        <w:t>e</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i/>
          <w:iCs/>
          <w:color w:val="9876AA"/>
          <w:sz w:val="21"/>
          <w:szCs w:val="21"/>
        </w:rPr>
        <w:t>TAG</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6A8759"/>
          <w:sz w:val="21"/>
          <w:szCs w:val="21"/>
        </w:rPr>
        <w:t>"Unable to start camera source."</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9876AA"/>
          <w:sz w:val="21"/>
          <w:szCs w:val="21"/>
        </w:rPr>
        <w:t>mCameraSource</w:t>
      </w:r>
      <w:r w:rsidRPr="009A1859">
        <w:rPr>
          <w:rFonts w:ascii="Source Code Pro" w:eastAsia="Times New Roman" w:hAnsi="Source Code Pro" w:cs="Courier New"/>
          <w:color w:val="A9B7C6"/>
          <w:sz w:val="21"/>
          <w:szCs w:val="21"/>
        </w:rPr>
        <w:t>.release()</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9876AA"/>
          <w:sz w:val="21"/>
          <w:szCs w:val="21"/>
        </w:rPr>
        <w:t>mCameraSource</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null;</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Factory for creating a face tracker to be associated with a new face.  The multiprocessor</w:t>
      </w:r>
      <w:r w:rsidRPr="009A1859">
        <w:rPr>
          <w:rFonts w:ascii="Source Code Pro" w:eastAsia="Times New Roman" w:hAnsi="Source Code Pro" w:cs="Courier New"/>
          <w:i/>
          <w:iCs/>
          <w:color w:val="629755"/>
          <w:sz w:val="21"/>
          <w:szCs w:val="21"/>
        </w:rPr>
        <w:br/>
        <w:t xml:space="preserve">     * uses this factory to create face trackers as needed -- one for each individual.</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CC7832"/>
          <w:sz w:val="21"/>
          <w:szCs w:val="21"/>
        </w:rPr>
        <w:t xml:space="preserve">private class </w:t>
      </w:r>
      <w:r w:rsidRPr="009A1859">
        <w:rPr>
          <w:rFonts w:ascii="Source Code Pro" w:eastAsia="Times New Roman" w:hAnsi="Source Code Pro" w:cs="Courier New"/>
          <w:color w:val="A9B7C6"/>
          <w:sz w:val="21"/>
          <w:szCs w:val="21"/>
        </w:rPr>
        <w:t>GraphicFaceTrackerFactory</w:t>
      </w:r>
      <w:r w:rsidRPr="009A1859">
        <w:rPr>
          <w:rFonts w:ascii="Source Code Pro" w:eastAsia="Times New Roman" w:hAnsi="Source Code Pro" w:cs="Courier New"/>
          <w:color w:val="CC7832"/>
          <w:sz w:val="21"/>
          <w:szCs w:val="21"/>
        </w:rPr>
        <w:t xml:space="preserve">implements </w:t>
      </w:r>
      <w:r w:rsidRPr="009A1859">
        <w:rPr>
          <w:rFonts w:ascii="Source Code Pro" w:eastAsia="Times New Roman" w:hAnsi="Source Code Pro" w:cs="Courier New"/>
          <w:color w:val="A9B7C6"/>
          <w:sz w:val="21"/>
          <w:szCs w:val="21"/>
        </w:rPr>
        <w:t>MultiProcessor.Factory&lt;Face&gt;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BBB529"/>
          <w:sz w:val="21"/>
          <w:szCs w:val="21"/>
        </w:rPr>
        <w:t>@Override</w:t>
      </w:r>
      <w:r w:rsidRPr="009A1859">
        <w:rPr>
          <w:rFonts w:ascii="Source Code Pro" w:eastAsia="Times New Roman" w:hAnsi="Source Code Pro" w:cs="Courier New"/>
          <w:color w:val="BBB529"/>
          <w:sz w:val="21"/>
          <w:szCs w:val="21"/>
        </w:rPr>
        <w:br/>
      </w:r>
      <w:r w:rsidRPr="009A1859">
        <w:rPr>
          <w:rFonts w:ascii="Source Code Pro" w:eastAsia="Times New Roman" w:hAnsi="Source Code Pro" w:cs="Courier New"/>
          <w:color w:val="CC7832"/>
          <w:sz w:val="21"/>
          <w:szCs w:val="21"/>
        </w:rPr>
        <w:t xml:space="preserve">public </w:t>
      </w:r>
      <w:r w:rsidRPr="009A1859">
        <w:rPr>
          <w:rFonts w:ascii="Source Code Pro" w:eastAsia="Times New Roman" w:hAnsi="Source Code Pro" w:cs="Courier New"/>
          <w:color w:val="A9B7C6"/>
          <w:sz w:val="21"/>
          <w:szCs w:val="21"/>
        </w:rPr>
        <w:t>Tracker&lt;Face&gt;</w:t>
      </w:r>
      <w:r w:rsidRPr="009A1859">
        <w:rPr>
          <w:rFonts w:ascii="Source Code Pro" w:eastAsia="Times New Roman" w:hAnsi="Source Code Pro" w:cs="Courier New"/>
          <w:color w:val="FFC66D"/>
          <w:sz w:val="21"/>
          <w:szCs w:val="21"/>
        </w:rPr>
        <w:t>create</w:t>
      </w:r>
      <w:r w:rsidRPr="009A1859">
        <w:rPr>
          <w:rFonts w:ascii="Source Code Pro" w:eastAsia="Times New Roman" w:hAnsi="Source Code Pro" w:cs="Courier New"/>
          <w:color w:val="A9B7C6"/>
          <w:sz w:val="21"/>
          <w:szCs w:val="21"/>
        </w:rPr>
        <w:t>(Face face)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return new </w:t>
      </w:r>
      <w:r w:rsidRPr="009A1859">
        <w:rPr>
          <w:rFonts w:ascii="Source Code Pro" w:eastAsia="Times New Roman" w:hAnsi="Source Code Pro" w:cs="Courier New"/>
          <w:color w:val="A9B7C6"/>
          <w:sz w:val="21"/>
          <w:szCs w:val="21"/>
        </w:rPr>
        <w:t>GraphicFaceTracker(</w:t>
      </w:r>
      <w:r w:rsidRPr="009A1859">
        <w:rPr>
          <w:rFonts w:ascii="Source Code Pro" w:eastAsia="Times New Roman" w:hAnsi="Source Code Pro" w:cs="Courier New"/>
          <w:color w:val="9876AA"/>
          <w:sz w:val="21"/>
          <w:szCs w:val="21"/>
        </w:rPr>
        <w:t>mGraphicOverlay</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Face tracker for each detected individual. This maintains a face graphic within the app's</w:t>
      </w:r>
      <w:r w:rsidRPr="009A1859">
        <w:rPr>
          <w:rFonts w:ascii="Source Code Pro" w:eastAsia="Times New Roman" w:hAnsi="Source Code Pro" w:cs="Courier New"/>
          <w:i/>
          <w:iCs/>
          <w:color w:val="629755"/>
          <w:sz w:val="21"/>
          <w:szCs w:val="21"/>
        </w:rPr>
        <w:br/>
        <w:t xml:space="preserve">     * associated face overlay.</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CC7832"/>
          <w:sz w:val="21"/>
          <w:szCs w:val="21"/>
        </w:rPr>
        <w:t xml:space="preserve">private class </w:t>
      </w:r>
      <w:r w:rsidRPr="009A1859">
        <w:rPr>
          <w:rFonts w:ascii="Source Code Pro" w:eastAsia="Times New Roman" w:hAnsi="Source Code Pro" w:cs="Courier New"/>
          <w:color w:val="A9B7C6"/>
          <w:sz w:val="21"/>
          <w:szCs w:val="21"/>
        </w:rPr>
        <w:t>GraphicFaceTracker</w:t>
      </w:r>
      <w:r w:rsidRPr="009A1859">
        <w:rPr>
          <w:rFonts w:ascii="Source Code Pro" w:eastAsia="Times New Roman" w:hAnsi="Source Code Pro" w:cs="Courier New"/>
          <w:color w:val="CC7832"/>
          <w:sz w:val="21"/>
          <w:szCs w:val="21"/>
        </w:rPr>
        <w:t xml:space="preserve">extends </w:t>
      </w:r>
      <w:r w:rsidRPr="009A1859">
        <w:rPr>
          <w:rFonts w:ascii="Source Code Pro" w:eastAsia="Times New Roman" w:hAnsi="Source Code Pro" w:cs="Courier New"/>
          <w:color w:val="A9B7C6"/>
          <w:sz w:val="21"/>
          <w:szCs w:val="21"/>
        </w:rPr>
        <w:t>Tracker&lt;Face&gt;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private </w:t>
      </w:r>
      <w:r w:rsidRPr="009A1859">
        <w:rPr>
          <w:rFonts w:ascii="Source Code Pro" w:eastAsia="Times New Roman" w:hAnsi="Source Code Pro" w:cs="Courier New"/>
          <w:color w:val="A9B7C6"/>
          <w:sz w:val="21"/>
          <w:szCs w:val="21"/>
        </w:rPr>
        <w:t>GraphicOverlay</w:t>
      </w:r>
      <w:r w:rsidRPr="009A1859">
        <w:rPr>
          <w:rFonts w:ascii="Source Code Pro" w:eastAsia="Times New Roman" w:hAnsi="Source Code Pro" w:cs="Courier New"/>
          <w:color w:val="9876AA"/>
          <w:sz w:val="21"/>
          <w:szCs w:val="21"/>
        </w:rPr>
        <w:t>mOverlay</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lastRenderedPageBreak/>
        <w:t xml:space="preserve">        private </w:t>
      </w:r>
      <w:r w:rsidRPr="009A1859">
        <w:rPr>
          <w:rFonts w:ascii="Source Code Pro" w:eastAsia="Times New Roman" w:hAnsi="Source Code Pro" w:cs="Courier New"/>
          <w:color w:val="A9B7C6"/>
          <w:sz w:val="21"/>
          <w:szCs w:val="21"/>
        </w:rPr>
        <w:t>FaceGraphic</w:t>
      </w:r>
      <w:r w:rsidRPr="009A1859">
        <w:rPr>
          <w:rFonts w:ascii="Source Code Pro" w:eastAsia="Times New Roman" w:hAnsi="Source Code Pro" w:cs="Courier New"/>
          <w:color w:val="9876AA"/>
          <w:sz w:val="21"/>
          <w:szCs w:val="21"/>
        </w:rPr>
        <w:t>mFaceGraphic</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GraphicFaceTracker(GraphicOverlay overlay)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mOverlay</w:t>
      </w:r>
      <w:r w:rsidRPr="009A1859">
        <w:rPr>
          <w:rFonts w:ascii="Source Code Pro" w:eastAsia="Times New Roman" w:hAnsi="Source Code Pro" w:cs="Courier New"/>
          <w:color w:val="A9B7C6"/>
          <w:sz w:val="21"/>
          <w:szCs w:val="21"/>
        </w:rPr>
        <w:t>= overlay</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9876AA"/>
          <w:sz w:val="21"/>
          <w:szCs w:val="21"/>
        </w:rPr>
        <w:t>mFaceGraphic</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FaceGraphic(overlay)</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Start tracking the detected face instance within the face overlay.</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BBB529"/>
          <w:sz w:val="21"/>
          <w:szCs w:val="21"/>
        </w:rPr>
        <w:t>@Override</w:t>
      </w:r>
      <w:r w:rsidRPr="009A1859">
        <w:rPr>
          <w:rFonts w:ascii="Source Code Pro" w:eastAsia="Times New Roman" w:hAnsi="Source Code Pro" w:cs="Courier New"/>
          <w:color w:val="BBB529"/>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onNewItem</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int</w:t>
      </w:r>
      <w:r w:rsidRPr="009A1859">
        <w:rPr>
          <w:rFonts w:ascii="Source Code Pro" w:eastAsia="Times New Roman" w:hAnsi="Source Code Pro" w:cs="Courier New"/>
          <w:color w:val="A9B7C6"/>
          <w:sz w:val="21"/>
          <w:szCs w:val="21"/>
        </w:rPr>
        <w:t>faceId</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Face item)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mFaceGraphic</w:t>
      </w:r>
      <w:r w:rsidRPr="009A1859">
        <w:rPr>
          <w:rFonts w:ascii="Source Code Pro" w:eastAsia="Times New Roman" w:hAnsi="Source Code Pro" w:cs="Courier New"/>
          <w:color w:val="A9B7C6"/>
          <w:sz w:val="21"/>
          <w:szCs w:val="21"/>
        </w:rPr>
        <w:t>.setId(faceId)</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9876AA"/>
          <w:sz w:val="21"/>
          <w:szCs w:val="21"/>
        </w:rPr>
        <w:t>faceCounter</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6897BB"/>
          <w:sz w:val="21"/>
          <w:szCs w:val="21"/>
        </w:rPr>
        <w:t>1</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t xml:space="preserve">            if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9876AA"/>
          <w:sz w:val="21"/>
          <w:szCs w:val="21"/>
        </w:rPr>
        <w:t>faceCounter</w:t>
      </w:r>
      <w:r w:rsidRPr="009A1859">
        <w:rPr>
          <w:rFonts w:ascii="Source Code Pro" w:eastAsia="Times New Roman" w:hAnsi="Source Code Pro" w:cs="Courier New"/>
          <w:color w:val="A9B7C6"/>
          <w:sz w:val="21"/>
          <w:szCs w:val="21"/>
        </w:rPr>
        <w:t>&gt;</w:t>
      </w:r>
      <w:r w:rsidRPr="009A1859">
        <w:rPr>
          <w:rFonts w:ascii="Source Code Pro" w:eastAsia="Times New Roman" w:hAnsi="Source Code Pro" w:cs="Courier New"/>
          <w:color w:val="6897BB"/>
          <w:sz w:val="21"/>
          <w:szCs w:val="21"/>
        </w:rPr>
        <w:t>1</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808080"/>
          <w:sz w:val="21"/>
          <w:szCs w:val="21"/>
        </w:rPr>
        <w:t>//facee();</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String c = String.</w:t>
      </w:r>
      <w:r w:rsidRPr="009A1859">
        <w:rPr>
          <w:rFonts w:ascii="Source Code Pro" w:eastAsia="Times New Roman" w:hAnsi="Source Code Pro" w:cs="Courier New"/>
          <w:i/>
          <w:iCs/>
          <w:color w:val="A9B7C6"/>
          <w:sz w:val="21"/>
          <w:szCs w:val="21"/>
        </w:rPr>
        <w:t>format</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6A8759"/>
          <w:sz w:val="21"/>
          <w:szCs w:val="21"/>
        </w:rPr>
        <w:t>"%d"</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9876AA"/>
          <w:sz w:val="21"/>
          <w:szCs w:val="21"/>
        </w:rPr>
        <w:t>faceCounter</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Log.</w:t>
      </w:r>
      <w:r w:rsidRPr="009A1859">
        <w:rPr>
          <w:rFonts w:ascii="Source Code Pro" w:eastAsia="Times New Roman" w:hAnsi="Source Code Pro" w:cs="Courier New"/>
          <w:i/>
          <w:iCs/>
          <w:color w:val="A9B7C6"/>
          <w:sz w:val="21"/>
          <w:szCs w:val="21"/>
        </w:rPr>
        <w:t>d</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6A8759"/>
          <w:sz w:val="21"/>
          <w:szCs w:val="21"/>
        </w:rPr>
        <w:t>"test"</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c)</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Update the position/characteristics of the face within the overlay.</w:t>
      </w:r>
      <w:r w:rsidRPr="009A1859">
        <w:rPr>
          <w:rFonts w:ascii="Source Code Pro" w:eastAsia="Times New Roman" w:hAnsi="Source Code Pro" w:cs="Courier New"/>
          <w:i/>
          <w:iCs/>
          <w:color w:val="629755"/>
          <w:sz w:val="21"/>
          <w:szCs w:val="21"/>
        </w:rPr>
        <w:br/>
        <w:t xml:space="preserve">         * MAIN ALGORITHM</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BBB529"/>
          <w:sz w:val="21"/>
          <w:szCs w:val="21"/>
        </w:rPr>
        <w:t>@Override</w:t>
      </w:r>
      <w:r w:rsidRPr="009A1859">
        <w:rPr>
          <w:rFonts w:ascii="Source Code Pro" w:eastAsia="Times New Roman" w:hAnsi="Source Code Pro" w:cs="Courier New"/>
          <w:color w:val="BBB529"/>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onUpdate</w:t>
      </w:r>
      <w:r w:rsidRPr="009A1859">
        <w:rPr>
          <w:rFonts w:ascii="Source Code Pro" w:eastAsia="Times New Roman" w:hAnsi="Source Code Pro" w:cs="Courier New"/>
          <w:color w:val="A9B7C6"/>
          <w:sz w:val="21"/>
          <w:szCs w:val="21"/>
        </w:rPr>
        <w:t>(FaceDetector.Detections&lt;Face&gt;detectionResults</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A9B7C6"/>
          <w:sz w:val="21"/>
          <w:szCs w:val="21"/>
        </w:rPr>
        <w:t>Face face)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mOverlay</w:t>
      </w:r>
      <w:r w:rsidRPr="009A1859">
        <w:rPr>
          <w:rFonts w:ascii="Source Code Pro" w:eastAsia="Times New Roman" w:hAnsi="Source Code Pro" w:cs="Courier New"/>
          <w:color w:val="A9B7C6"/>
          <w:sz w:val="21"/>
          <w:szCs w:val="21"/>
        </w:rPr>
        <w:t>.add(</w:t>
      </w:r>
      <w:r w:rsidRPr="009A1859">
        <w:rPr>
          <w:rFonts w:ascii="Source Code Pro" w:eastAsia="Times New Roman" w:hAnsi="Source Code Pro" w:cs="Courier New"/>
          <w:color w:val="9876AA"/>
          <w:sz w:val="21"/>
          <w:szCs w:val="21"/>
        </w:rPr>
        <w:t>mFaceGraphic</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9876AA"/>
          <w:sz w:val="21"/>
          <w:szCs w:val="21"/>
        </w:rPr>
        <w:t>mFaceGraphic</w:t>
      </w:r>
      <w:r w:rsidRPr="009A1859">
        <w:rPr>
          <w:rFonts w:ascii="Source Code Pro" w:eastAsia="Times New Roman" w:hAnsi="Source Code Pro" w:cs="Courier New"/>
          <w:color w:val="A9B7C6"/>
          <w:sz w:val="21"/>
          <w:szCs w:val="21"/>
        </w:rPr>
        <w:t>.updateFace(face)</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808080"/>
          <w:sz w:val="21"/>
          <w:szCs w:val="21"/>
        </w:rPr>
        <w:t>//face overlay</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CC7832"/>
          <w:sz w:val="21"/>
          <w:szCs w:val="21"/>
        </w:rPr>
        <w:t xml:space="preserve">if </w:t>
      </w:r>
      <w:r w:rsidRPr="009A1859">
        <w:rPr>
          <w:rFonts w:ascii="Source Code Pro" w:eastAsia="Times New Roman" w:hAnsi="Source Code Pro" w:cs="Courier New"/>
          <w:color w:val="A9B7C6"/>
          <w:sz w:val="21"/>
          <w:szCs w:val="21"/>
        </w:rPr>
        <w:t>(!DbAct.</w:t>
      </w:r>
      <w:r w:rsidRPr="009A1859">
        <w:rPr>
          <w:rFonts w:ascii="Source Code Pro" w:eastAsia="Times New Roman" w:hAnsi="Source Code Pro" w:cs="Courier New"/>
          <w:i/>
          <w:iCs/>
          <w:color w:val="9876AA"/>
          <w:sz w:val="21"/>
          <w:szCs w:val="21"/>
        </w:rPr>
        <w:t>selfCalib</w:t>
      </w:r>
      <w:r w:rsidRPr="009A1859">
        <w:rPr>
          <w:rFonts w:ascii="Source Code Pro" w:eastAsia="Times New Roman" w:hAnsi="Source Code Pro" w:cs="Courier New"/>
          <w:color w:val="A9B7C6"/>
          <w:sz w:val="21"/>
          <w:szCs w:val="21"/>
        </w:rPr>
        <w:t xml:space="preserve">) { </w:t>
      </w:r>
      <w:r w:rsidRPr="009A1859">
        <w:rPr>
          <w:rFonts w:ascii="Source Code Pro" w:eastAsia="Times New Roman" w:hAnsi="Source Code Pro" w:cs="Courier New"/>
          <w:color w:val="808080"/>
          <w:sz w:val="21"/>
          <w:szCs w:val="21"/>
        </w:rPr>
        <w:t>//checking if user has opted for self calibration or default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if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9876AA"/>
          <w:sz w:val="21"/>
          <w:szCs w:val="21"/>
        </w:rPr>
        <w:t>firstFrame</w:t>
      </w:r>
      <w:r w:rsidRPr="009A1859">
        <w:rPr>
          <w:rFonts w:ascii="Source Code Pro" w:eastAsia="Times New Roman" w:hAnsi="Source Code Pro" w:cs="Courier New"/>
          <w:color w:val="A9B7C6"/>
          <w:sz w:val="21"/>
          <w:szCs w:val="21"/>
        </w:rPr>
        <w:t xml:space="preserve">) { </w:t>
      </w:r>
      <w:r w:rsidRPr="009A1859">
        <w:rPr>
          <w:rFonts w:ascii="Source Code Pro" w:eastAsia="Times New Roman" w:hAnsi="Source Code Pro" w:cs="Courier New"/>
          <w:color w:val="808080"/>
          <w:sz w:val="21"/>
          <w:szCs w:val="21"/>
        </w:rPr>
        <w:t>//if its a first activating gesture frame</w:t>
      </w:r>
      <w:r w:rsidRPr="009A1859">
        <w:rPr>
          <w:rFonts w:ascii="Source Code Pro" w:eastAsia="Times New Roman" w:hAnsi="Source Code Pro" w:cs="Courier New"/>
          <w:color w:val="808080"/>
          <w:sz w:val="21"/>
          <w:szCs w:val="21"/>
        </w:rPr>
        <w:br/>
        <w:t>//                mFaceGraphic.updateFace(face);</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java.util.Timer().schedule(</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java.util.TimerTask()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BBB529"/>
          <w:sz w:val="21"/>
          <w:szCs w:val="21"/>
        </w:rPr>
        <w:t>@Override</w:t>
      </w:r>
      <w:r w:rsidRPr="009A1859">
        <w:rPr>
          <w:rFonts w:ascii="Source Code Pro" w:eastAsia="Times New Roman" w:hAnsi="Source Code Pro" w:cs="Courier New"/>
          <w:color w:val="BBB529"/>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run</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CC7832"/>
          <w:sz w:val="21"/>
          <w:szCs w:val="21"/>
        </w:rPr>
        <w:t>final int</w:t>
      </w:r>
      <w:r w:rsidRPr="009A1859">
        <w:rPr>
          <w:rFonts w:ascii="Source Code Pro" w:eastAsia="Times New Roman" w:hAnsi="Source Code Pro" w:cs="Courier New"/>
          <w:color w:val="A9B7C6"/>
          <w:sz w:val="21"/>
          <w:szCs w:val="21"/>
        </w:rPr>
        <w:t>ma = Tweak.</w:t>
      </w:r>
      <w:r w:rsidRPr="009A1859">
        <w:rPr>
          <w:rFonts w:ascii="Source Code Pro" w:eastAsia="Times New Roman" w:hAnsi="Source Code Pro" w:cs="Courier New"/>
          <w:i/>
          <w:iCs/>
          <w:color w:val="9876AA"/>
          <w:sz w:val="21"/>
          <w:szCs w:val="21"/>
        </w:rPr>
        <w:t>ivar1</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808080"/>
          <w:sz w:val="21"/>
          <w:szCs w:val="21"/>
        </w:rPr>
        <w:t>// obtaining the gesture value from FaceGraphic</w:t>
      </w:r>
      <w:r w:rsidRPr="009A1859">
        <w:rPr>
          <w:rFonts w:ascii="Source Code Pro" w:eastAsia="Times New Roman" w:hAnsi="Source Code Pro" w:cs="Courier New"/>
          <w:color w:val="808080"/>
          <w:sz w:val="21"/>
          <w:szCs w:val="21"/>
        </w:rPr>
        <w:br/>
        <w:t>//                            mFaceGraphic.updateFace(face);</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CC7832"/>
          <w:sz w:val="21"/>
          <w:szCs w:val="21"/>
        </w:rPr>
        <w:t xml:space="preserve">if </w:t>
      </w:r>
      <w:r w:rsidRPr="009A1859">
        <w:rPr>
          <w:rFonts w:ascii="Source Code Pro" w:eastAsia="Times New Roman" w:hAnsi="Source Code Pro" w:cs="Courier New"/>
          <w:color w:val="A9B7C6"/>
          <w:sz w:val="21"/>
          <w:szCs w:val="21"/>
        </w:rPr>
        <w:t xml:space="preserve">(ma == </w:t>
      </w:r>
      <w:r w:rsidRPr="009A1859">
        <w:rPr>
          <w:rFonts w:ascii="Source Code Pro" w:eastAsia="Times New Roman" w:hAnsi="Source Code Pro" w:cs="Courier New"/>
          <w:color w:val="6897BB"/>
          <w:sz w:val="21"/>
          <w:szCs w:val="21"/>
        </w:rPr>
        <w:t xml:space="preserve">4 </w:t>
      </w:r>
      <w:r w:rsidRPr="009A1859">
        <w:rPr>
          <w:rFonts w:ascii="Source Code Pro" w:eastAsia="Times New Roman" w:hAnsi="Source Code Pro" w:cs="Courier New"/>
          <w:color w:val="A9B7C6"/>
          <w:sz w:val="21"/>
          <w:szCs w:val="21"/>
        </w:rPr>
        <w:t>&amp;&amp; !</w:t>
      </w:r>
      <w:r w:rsidRPr="009A1859">
        <w:rPr>
          <w:rFonts w:ascii="Source Code Pro" w:eastAsia="Times New Roman" w:hAnsi="Source Code Pro" w:cs="Courier New"/>
          <w:color w:val="9876AA"/>
          <w:sz w:val="21"/>
          <w:szCs w:val="21"/>
        </w:rPr>
        <w:t>megaCheck</w:t>
      </w:r>
      <w:r w:rsidRPr="009A1859">
        <w:rPr>
          <w:rFonts w:ascii="Source Code Pro" w:eastAsia="Times New Roman" w:hAnsi="Source Code Pro" w:cs="Courier New"/>
          <w:color w:val="A9B7C6"/>
          <w:sz w:val="21"/>
          <w:szCs w:val="21"/>
        </w:rPr>
        <w:t xml:space="preserve">) { </w:t>
      </w:r>
      <w:r w:rsidRPr="009A1859">
        <w:rPr>
          <w:rFonts w:ascii="Source Code Pro" w:eastAsia="Times New Roman" w:hAnsi="Source Code Pro" w:cs="Courier New"/>
          <w:color w:val="808080"/>
          <w:sz w:val="21"/>
          <w:szCs w:val="21"/>
        </w:rPr>
        <w:t>// if the activating gesture is received so TRUE</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9876AA"/>
          <w:sz w:val="21"/>
          <w:szCs w:val="21"/>
        </w:rPr>
        <w:t xml:space="preserve">activate </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false;</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9876AA"/>
          <w:sz w:val="21"/>
          <w:szCs w:val="21"/>
        </w:rPr>
        <w:t>firstFrame</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false;</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9876AA"/>
          <w:sz w:val="21"/>
          <w:szCs w:val="21"/>
        </w:rPr>
        <w:lastRenderedPageBreak/>
        <w:t>megaCheck</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true;</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else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6897BB"/>
          <w:sz w:val="21"/>
          <w:szCs w:val="21"/>
        </w:rPr>
        <w:t>3000</w:t>
      </w:r>
      <w:r w:rsidRPr="009A1859">
        <w:rPr>
          <w:rFonts w:ascii="Source Code Pro" w:eastAsia="Times New Roman" w:hAnsi="Source Code Pro" w:cs="Courier New"/>
          <w:color w:val="6897BB"/>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if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9876AA"/>
          <w:sz w:val="21"/>
          <w:szCs w:val="21"/>
        </w:rPr>
        <w:t>firstFrame</w:t>
      </w:r>
      <w:r w:rsidRPr="009A1859">
        <w:rPr>
          <w:rFonts w:ascii="Source Code Pro" w:eastAsia="Times New Roman" w:hAnsi="Source Code Pro" w:cs="Courier New"/>
          <w:color w:val="A9B7C6"/>
          <w:sz w:val="21"/>
          <w:szCs w:val="21"/>
        </w:rPr>
        <w:t xml:space="preserve">) { </w:t>
      </w:r>
      <w:r w:rsidRPr="009A1859">
        <w:rPr>
          <w:rFonts w:ascii="Source Code Pro" w:eastAsia="Times New Roman" w:hAnsi="Source Code Pro" w:cs="Courier New"/>
          <w:color w:val="808080"/>
          <w:sz w:val="21"/>
          <w:szCs w:val="21"/>
        </w:rPr>
        <w:t>//recieving the next frame soon after the activating gesture</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9876AA"/>
          <w:sz w:val="21"/>
          <w:szCs w:val="21"/>
        </w:rPr>
        <w:t>firstFrame</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true;</w:t>
      </w:r>
      <w:r w:rsidRPr="009A1859">
        <w:rPr>
          <w:rFonts w:ascii="Source Code Pro" w:eastAsia="Times New Roman" w:hAnsi="Source Code Pro" w:cs="Courier New"/>
          <w:color w:val="CC7832"/>
          <w:sz w:val="21"/>
          <w:szCs w:val="21"/>
        </w:rPr>
        <w:br/>
        <w:t xml:space="preserve">new </w:t>
      </w:r>
      <w:r w:rsidRPr="009A1859">
        <w:rPr>
          <w:rFonts w:ascii="Source Code Pro" w:eastAsia="Times New Roman" w:hAnsi="Source Code Pro" w:cs="Courier New"/>
          <w:color w:val="A9B7C6"/>
          <w:sz w:val="21"/>
          <w:szCs w:val="21"/>
        </w:rPr>
        <w:t>java.util.Timer().schedule(</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java.util.TimerTask()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BBB529"/>
          <w:sz w:val="21"/>
          <w:szCs w:val="21"/>
        </w:rPr>
        <w:t>@Override</w:t>
      </w:r>
      <w:r w:rsidRPr="009A1859">
        <w:rPr>
          <w:rFonts w:ascii="Source Code Pro" w:eastAsia="Times New Roman" w:hAnsi="Source Code Pro" w:cs="Courier New"/>
          <w:color w:val="BBB529"/>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run</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final int</w:t>
      </w:r>
      <w:r w:rsidRPr="009A1859">
        <w:rPr>
          <w:rFonts w:ascii="Source Code Pro" w:eastAsia="Times New Roman" w:hAnsi="Source Code Pro" w:cs="Courier New"/>
          <w:color w:val="A9B7C6"/>
          <w:sz w:val="21"/>
          <w:szCs w:val="21"/>
        </w:rPr>
        <w:t>ma = Tweak.</w:t>
      </w:r>
      <w:r w:rsidRPr="009A1859">
        <w:rPr>
          <w:rFonts w:ascii="Source Code Pro" w:eastAsia="Times New Roman" w:hAnsi="Source Code Pro" w:cs="Courier New"/>
          <w:i/>
          <w:iCs/>
          <w:color w:val="9876AA"/>
          <w:sz w:val="21"/>
          <w:szCs w:val="21"/>
        </w:rPr>
        <w:t>ivar1</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808080"/>
          <w:sz w:val="21"/>
          <w:szCs w:val="21"/>
        </w:rPr>
        <w:t>// obtaining a new gesture value</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CC7832"/>
          <w:sz w:val="21"/>
          <w:szCs w:val="21"/>
        </w:rPr>
        <w:t xml:space="preserve">if </w:t>
      </w:r>
      <w:r w:rsidRPr="009A1859">
        <w:rPr>
          <w:rFonts w:ascii="Source Code Pro" w:eastAsia="Times New Roman" w:hAnsi="Source Code Pro" w:cs="Courier New"/>
          <w:color w:val="A9B7C6"/>
          <w:sz w:val="21"/>
          <w:szCs w:val="21"/>
        </w:rPr>
        <w:t xml:space="preserve">(ma != </w:t>
      </w:r>
      <w:r w:rsidRPr="009A1859">
        <w:rPr>
          <w:rFonts w:ascii="Source Code Pro" w:eastAsia="Times New Roman" w:hAnsi="Source Code Pro" w:cs="Courier New"/>
          <w:color w:val="6897BB"/>
          <w:sz w:val="21"/>
          <w:szCs w:val="21"/>
        </w:rPr>
        <w:t xml:space="preserve">0 </w:t>
      </w:r>
      <w:r w:rsidRPr="009A1859">
        <w:rPr>
          <w:rFonts w:ascii="Source Code Pro" w:eastAsia="Times New Roman" w:hAnsi="Source Code Pro" w:cs="Courier New"/>
          <w:color w:val="A9B7C6"/>
          <w:sz w:val="21"/>
          <w:szCs w:val="21"/>
        </w:rPr>
        <w:t>&amp;&amp; !</w:t>
      </w:r>
      <w:r w:rsidRPr="009A1859">
        <w:rPr>
          <w:rFonts w:ascii="Source Code Pro" w:eastAsia="Times New Roman" w:hAnsi="Source Code Pro" w:cs="Courier New"/>
          <w:color w:val="9876AA"/>
          <w:sz w:val="21"/>
          <w:szCs w:val="21"/>
        </w:rPr>
        <w:t>megaCheck1</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9876AA"/>
          <w:sz w:val="21"/>
          <w:szCs w:val="21"/>
        </w:rPr>
        <w:t xml:space="preserve">megaCheck1 </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true;</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SendToBluetooth(ma)</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808080"/>
          <w:sz w:val="21"/>
          <w:szCs w:val="21"/>
        </w:rPr>
        <w:t>//sending the gesture to BT signal</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9876AA"/>
          <w:sz w:val="21"/>
          <w:szCs w:val="21"/>
        </w:rPr>
        <w:t>megaCheck</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false;</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else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6897BB"/>
          <w:sz w:val="21"/>
          <w:szCs w:val="21"/>
        </w:rPr>
        <w:t>5000</w:t>
      </w:r>
      <w:r w:rsidRPr="009A1859">
        <w:rPr>
          <w:rFonts w:ascii="Source Code Pro" w:eastAsia="Times New Roman" w:hAnsi="Source Code Pro" w:cs="Courier New"/>
          <w:color w:val="6897BB"/>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808080"/>
          <w:sz w:val="21"/>
          <w:szCs w:val="21"/>
        </w:rPr>
        <w:t>//selfCalib IF</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CC7832"/>
          <w:sz w:val="21"/>
          <w:szCs w:val="21"/>
        </w:rPr>
        <w:t xml:space="preserve">else </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808080"/>
          <w:sz w:val="21"/>
          <w:szCs w:val="21"/>
        </w:rPr>
        <w:t>//if user has opted for self calibrations</w:t>
      </w:r>
      <w:r w:rsidRPr="009A1859">
        <w:rPr>
          <w:rFonts w:ascii="Source Code Pro" w:eastAsia="Times New Roman" w:hAnsi="Source Code Pro" w:cs="Courier New"/>
          <w:color w:val="CC7832"/>
          <w:sz w:val="21"/>
          <w:szCs w:val="21"/>
        </w:rPr>
        <w:br/>
        <w:t xml:space="preserve">                if </w:t>
      </w:r>
      <w:r w:rsidRPr="009A1859">
        <w:rPr>
          <w:rFonts w:ascii="Source Code Pro" w:eastAsia="Times New Roman" w:hAnsi="Source Code Pro" w:cs="Courier New"/>
          <w:color w:val="A9B7C6"/>
          <w:sz w:val="21"/>
          <w:szCs w:val="21"/>
        </w:rPr>
        <w:t>(DbAct.</w:t>
      </w:r>
      <w:r w:rsidRPr="009A1859">
        <w:rPr>
          <w:rFonts w:ascii="Source Code Pro" w:eastAsia="Times New Roman" w:hAnsi="Source Code Pro" w:cs="Courier New"/>
          <w:i/>
          <w:iCs/>
          <w:color w:val="9876AA"/>
          <w:sz w:val="21"/>
          <w:szCs w:val="21"/>
        </w:rPr>
        <w:t>nowValRet</w:t>
      </w:r>
      <w:r w:rsidRPr="009A1859">
        <w:rPr>
          <w:rFonts w:ascii="Source Code Pro" w:eastAsia="Times New Roman" w:hAnsi="Source Code Pro" w:cs="Courier New"/>
          <w:color w:val="A9B7C6"/>
          <w:sz w:val="21"/>
          <w:szCs w:val="21"/>
        </w:rPr>
        <w:t xml:space="preserve">) { </w:t>
      </w:r>
      <w:r w:rsidRPr="009A1859">
        <w:rPr>
          <w:rFonts w:ascii="Source Code Pro" w:eastAsia="Times New Roman" w:hAnsi="Source Code Pro" w:cs="Courier New"/>
          <w:color w:val="808080"/>
          <w:sz w:val="21"/>
          <w:szCs w:val="21"/>
        </w:rPr>
        <w:t>// checking if the gestures are present in the Database</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t xml:space="preserve">                    if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9876AA"/>
          <w:sz w:val="21"/>
          <w:szCs w:val="21"/>
        </w:rPr>
        <w:t>firstFrame</w:t>
      </w:r>
      <w:r w:rsidRPr="009A1859">
        <w:rPr>
          <w:rFonts w:ascii="Source Code Pro" w:eastAsia="Times New Roman" w:hAnsi="Source Code Pro" w:cs="Courier New"/>
          <w:color w:val="A9B7C6"/>
          <w:sz w:val="21"/>
          <w:szCs w:val="21"/>
        </w:rPr>
        <w:t xml:space="preserve">) { </w:t>
      </w:r>
      <w:r w:rsidRPr="009A1859">
        <w:rPr>
          <w:rFonts w:ascii="Source Code Pro" w:eastAsia="Times New Roman" w:hAnsi="Source Code Pro" w:cs="Courier New"/>
          <w:color w:val="808080"/>
          <w:sz w:val="21"/>
          <w:szCs w:val="21"/>
        </w:rPr>
        <w:t>//if its a first activating gesture frame</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808080"/>
          <w:sz w:val="21"/>
          <w:szCs w:val="21"/>
        </w:rPr>
        <w:br/>
        <w:t>//                mFaceGraphic.updateFace(face);</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java.util.Timer().schedule(</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lastRenderedPageBreak/>
        <w:t xml:space="preserve">new </w:t>
      </w:r>
      <w:r w:rsidRPr="009A1859">
        <w:rPr>
          <w:rFonts w:ascii="Source Code Pro" w:eastAsia="Times New Roman" w:hAnsi="Source Code Pro" w:cs="Courier New"/>
          <w:color w:val="A9B7C6"/>
          <w:sz w:val="21"/>
          <w:szCs w:val="21"/>
        </w:rPr>
        <w:t>java.util.TimerTask()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BBB529"/>
          <w:sz w:val="21"/>
          <w:szCs w:val="21"/>
        </w:rPr>
        <w:t>@Override</w:t>
      </w:r>
      <w:r w:rsidRPr="009A1859">
        <w:rPr>
          <w:rFonts w:ascii="Source Code Pro" w:eastAsia="Times New Roman" w:hAnsi="Source Code Pro" w:cs="Courier New"/>
          <w:color w:val="BBB529"/>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run</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CC7832"/>
          <w:sz w:val="21"/>
          <w:szCs w:val="21"/>
        </w:rPr>
        <w:t>final int</w:t>
      </w:r>
      <w:r w:rsidRPr="009A1859">
        <w:rPr>
          <w:rFonts w:ascii="Source Code Pro" w:eastAsia="Times New Roman" w:hAnsi="Source Code Pro" w:cs="Courier New"/>
          <w:color w:val="A9B7C6"/>
          <w:sz w:val="21"/>
          <w:szCs w:val="21"/>
        </w:rPr>
        <w:t>ma = Tweak.</w:t>
      </w:r>
      <w:r w:rsidRPr="009A1859">
        <w:rPr>
          <w:rFonts w:ascii="Source Code Pro" w:eastAsia="Times New Roman" w:hAnsi="Source Code Pro" w:cs="Courier New"/>
          <w:i/>
          <w:iCs/>
          <w:color w:val="9876AA"/>
          <w:sz w:val="21"/>
          <w:szCs w:val="21"/>
        </w:rPr>
        <w:t>ivar2</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808080"/>
          <w:sz w:val="21"/>
          <w:szCs w:val="21"/>
        </w:rPr>
        <w:t>//obtaining the activating gesture value</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CC7832"/>
          <w:sz w:val="21"/>
          <w:szCs w:val="21"/>
        </w:rPr>
        <w:t xml:space="preserve">if </w:t>
      </w:r>
      <w:r w:rsidRPr="009A1859">
        <w:rPr>
          <w:rFonts w:ascii="Source Code Pro" w:eastAsia="Times New Roman" w:hAnsi="Source Code Pro" w:cs="Courier New"/>
          <w:color w:val="A9B7C6"/>
          <w:sz w:val="21"/>
          <w:szCs w:val="21"/>
        </w:rPr>
        <w:t xml:space="preserve">(ma == </w:t>
      </w:r>
      <w:r w:rsidRPr="009A1859">
        <w:rPr>
          <w:rFonts w:ascii="Source Code Pro" w:eastAsia="Times New Roman" w:hAnsi="Source Code Pro" w:cs="Courier New"/>
          <w:color w:val="6897BB"/>
          <w:sz w:val="21"/>
          <w:szCs w:val="21"/>
        </w:rPr>
        <w:t xml:space="preserve">2 </w:t>
      </w:r>
      <w:r w:rsidRPr="009A1859">
        <w:rPr>
          <w:rFonts w:ascii="Source Code Pro" w:eastAsia="Times New Roman" w:hAnsi="Source Code Pro" w:cs="Courier New"/>
          <w:color w:val="A9B7C6"/>
          <w:sz w:val="21"/>
          <w:szCs w:val="21"/>
        </w:rPr>
        <w:t>&amp;&amp; !</w:t>
      </w:r>
      <w:r w:rsidRPr="009A1859">
        <w:rPr>
          <w:rFonts w:ascii="Source Code Pro" w:eastAsia="Times New Roman" w:hAnsi="Source Code Pro" w:cs="Courier New"/>
          <w:color w:val="9876AA"/>
          <w:sz w:val="21"/>
          <w:szCs w:val="21"/>
        </w:rPr>
        <w:t>megaCheck</w:t>
      </w:r>
      <w:r w:rsidRPr="009A1859">
        <w:rPr>
          <w:rFonts w:ascii="Source Code Pro" w:eastAsia="Times New Roman" w:hAnsi="Source Code Pro" w:cs="Courier New"/>
          <w:color w:val="A9B7C6"/>
          <w:sz w:val="21"/>
          <w:szCs w:val="21"/>
        </w:rPr>
        <w:t xml:space="preserve">) { </w:t>
      </w:r>
      <w:r w:rsidRPr="009A1859">
        <w:rPr>
          <w:rFonts w:ascii="Source Code Pro" w:eastAsia="Times New Roman" w:hAnsi="Source Code Pro" w:cs="Courier New"/>
          <w:color w:val="808080"/>
          <w:sz w:val="21"/>
          <w:szCs w:val="21"/>
        </w:rPr>
        <w:t>//if activating gesture recieved so proceed</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9876AA"/>
          <w:sz w:val="21"/>
          <w:szCs w:val="21"/>
        </w:rPr>
        <w:t xml:space="preserve">activate </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false;</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9876AA"/>
          <w:sz w:val="21"/>
          <w:szCs w:val="21"/>
        </w:rPr>
        <w:t>firstFrame</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false;</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9876AA"/>
          <w:sz w:val="21"/>
          <w:szCs w:val="21"/>
        </w:rPr>
        <w:t>megaCheck</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true;</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9876AA"/>
          <w:sz w:val="21"/>
          <w:szCs w:val="21"/>
        </w:rPr>
        <w:t xml:space="preserve">megaCheck1 </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false;</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else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6897BB"/>
          <w:sz w:val="21"/>
          <w:szCs w:val="21"/>
        </w:rPr>
        <w:t>3000</w:t>
      </w:r>
      <w:r w:rsidRPr="009A1859">
        <w:rPr>
          <w:rFonts w:ascii="Source Code Pro" w:eastAsia="Times New Roman" w:hAnsi="Source Code Pro" w:cs="Courier New"/>
          <w:color w:val="6897BB"/>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if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9876AA"/>
          <w:sz w:val="21"/>
          <w:szCs w:val="21"/>
        </w:rPr>
        <w:t>firstFrame</w:t>
      </w:r>
      <w:r w:rsidRPr="009A1859">
        <w:rPr>
          <w:rFonts w:ascii="Source Code Pro" w:eastAsia="Times New Roman" w:hAnsi="Source Code Pro" w:cs="Courier New"/>
          <w:color w:val="A9B7C6"/>
          <w:sz w:val="21"/>
          <w:szCs w:val="21"/>
        </w:rPr>
        <w:t xml:space="preserve">) { </w:t>
      </w:r>
      <w:r w:rsidRPr="009A1859">
        <w:rPr>
          <w:rFonts w:ascii="Source Code Pro" w:eastAsia="Times New Roman" w:hAnsi="Source Code Pro" w:cs="Courier New"/>
          <w:color w:val="808080"/>
          <w:sz w:val="21"/>
          <w:szCs w:val="21"/>
        </w:rPr>
        <w:t>//second frame recieved</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9876AA"/>
          <w:sz w:val="21"/>
          <w:szCs w:val="21"/>
        </w:rPr>
        <w:t>firstFrame</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true;</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808080"/>
          <w:sz w:val="21"/>
          <w:szCs w:val="21"/>
        </w:rPr>
        <w:t>//                mFaceGraphic.updateFace(face);</w:t>
      </w:r>
      <w:r w:rsidRPr="009A1859">
        <w:rPr>
          <w:rFonts w:ascii="Source Code Pro" w:eastAsia="Times New Roman" w:hAnsi="Source Code Pro" w:cs="Courier New"/>
          <w:color w:val="808080"/>
          <w:sz w:val="21"/>
          <w:szCs w:val="21"/>
        </w:rPr>
        <w:br/>
        <w:t>//                megaCheck = false;</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java.util.Timer().schedule(</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 xml:space="preserve">new </w:t>
      </w:r>
      <w:r w:rsidRPr="009A1859">
        <w:rPr>
          <w:rFonts w:ascii="Source Code Pro" w:eastAsia="Times New Roman" w:hAnsi="Source Code Pro" w:cs="Courier New"/>
          <w:color w:val="A9B7C6"/>
          <w:sz w:val="21"/>
          <w:szCs w:val="21"/>
        </w:rPr>
        <w:t>java.util.TimerTask()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BBB529"/>
          <w:sz w:val="21"/>
          <w:szCs w:val="21"/>
        </w:rPr>
        <w:t>@Override</w:t>
      </w:r>
      <w:r w:rsidRPr="009A1859">
        <w:rPr>
          <w:rFonts w:ascii="Source Code Pro" w:eastAsia="Times New Roman" w:hAnsi="Source Code Pro" w:cs="Courier New"/>
          <w:color w:val="BBB529"/>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run</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CC7832"/>
          <w:sz w:val="21"/>
          <w:szCs w:val="21"/>
        </w:rPr>
        <w:t>final int</w:t>
      </w:r>
      <w:r w:rsidRPr="009A1859">
        <w:rPr>
          <w:rFonts w:ascii="Source Code Pro" w:eastAsia="Times New Roman" w:hAnsi="Source Code Pro" w:cs="Courier New"/>
          <w:color w:val="A9B7C6"/>
          <w:sz w:val="21"/>
          <w:szCs w:val="21"/>
        </w:rPr>
        <w:t>ma = Tweak.</w:t>
      </w:r>
      <w:r w:rsidRPr="009A1859">
        <w:rPr>
          <w:rFonts w:ascii="Source Code Pro" w:eastAsia="Times New Roman" w:hAnsi="Source Code Pro" w:cs="Courier New"/>
          <w:i/>
          <w:iCs/>
          <w:color w:val="9876AA"/>
          <w:sz w:val="21"/>
          <w:szCs w:val="21"/>
        </w:rPr>
        <w:t>ivar2</w:t>
      </w:r>
      <w:r w:rsidRPr="009A1859">
        <w:rPr>
          <w:rFonts w:ascii="Source Code Pro" w:eastAsia="Times New Roman" w:hAnsi="Source Code Pro" w:cs="Courier New"/>
          <w:color w:val="CC7832"/>
          <w:sz w:val="21"/>
          <w:szCs w:val="21"/>
        </w:rPr>
        <w:t xml:space="preserve">; </w:t>
      </w:r>
      <w:r w:rsidRPr="009A1859">
        <w:rPr>
          <w:rFonts w:ascii="Source Code Pro" w:eastAsia="Times New Roman" w:hAnsi="Source Code Pro" w:cs="Courier New"/>
          <w:color w:val="808080"/>
          <w:sz w:val="21"/>
          <w:szCs w:val="21"/>
        </w:rPr>
        <w:t>// obtaining the gesture values from FaceGraphic</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CC7832"/>
          <w:sz w:val="21"/>
          <w:szCs w:val="21"/>
        </w:rPr>
        <w:t xml:space="preserve">if </w:t>
      </w:r>
      <w:r w:rsidRPr="009A1859">
        <w:rPr>
          <w:rFonts w:ascii="Source Code Pro" w:eastAsia="Times New Roman" w:hAnsi="Source Code Pro" w:cs="Courier New"/>
          <w:color w:val="A9B7C6"/>
          <w:sz w:val="21"/>
          <w:szCs w:val="21"/>
        </w:rPr>
        <w:t xml:space="preserve">(ma != </w:t>
      </w:r>
      <w:r w:rsidRPr="009A1859">
        <w:rPr>
          <w:rFonts w:ascii="Source Code Pro" w:eastAsia="Times New Roman" w:hAnsi="Source Code Pro" w:cs="Courier New"/>
          <w:color w:val="6897BB"/>
          <w:sz w:val="21"/>
          <w:szCs w:val="21"/>
        </w:rPr>
        <w:t xml:space="preserve">0 </w:t>
      </w:r>
      <w:r w:rsidRPr="009A1859">
        <w:rPr>
          <w:rFonts w:ascii="Source Code Pro" w:eastAsia="Times New Roman" w:hAnsi="Source Code Pro" w:cs="Courier New"/>
          <w:color w:val="A9B7C6"/>
          <w:sz w:val="21"/>
          <w:szCs w:val="21"/>
        </w:rPr>
        <w:t>&amp;&amp; !</w:t>
      </w:r>
      <w:r w:rsidRPr="009A1859">
        <w:rPr>
          <w:rFonts w:ascii="Source Code Pro" w:eastAsia="Times New Roman" w:hAnsi="Source Code Pro" w:cs="Courier New"/>
          <w:color w:val="9876AA"/>
          <w:sz w:val="21"/>
          <w:szCs w:val="21"/>
        </w:rPr>
        <w:t>megaCheck1</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 xml:space="preserve">megaCheck1 </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true;</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808080"/>
          <w:sz w:val="21"/>
          <w:szCs w:val="21"/>
        </w:rPr>
        <w:t>SendToBluetooth(ma);//Send Signal to BT</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9876AA"/>
          <w:sz w:val="21"/>
          <w:szCs w:val="21"/>
        </w:rPr>
        <w:t>megaCheck</w:t>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false;</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 xml:space="preserve">} </w:t>
      </w:r>
      <w:r w:rsidRPr="009A1859">
        <w:rPr>
          <w:rFonts w:ascii="Source Code Pro" w:eastAsia="Times New Roman" w:hAnsi="Source Code Pro" w:cs="Courier New"/>
          <w:color w:val="CC7832"/>
          <w:sz w:val="21"/>
          <w:szCs w:val="21"/>
        </w:rPr>
        <w:t xml:space="preserve">else </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6897BB"/>
          <w:sz w:val="21"/>
          <w:szCs w:val="21"/>
        </w:rPr>
        <w:t>5000</w:t>
      </w:r>
      <w:r w:rsidRPr="009A1859">
        <w:rPr>
          <w:rFonts w:ascii="Source Code Pro" w:eastAsia="Times New Roman" w:hAnsi="Source Code Pro" w:cs="Courier New"/>
          <w:color w:val="6897BB"/>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CC7832"/>
          <w:sz w:val="21"/>
          <w:szCs w:val="21"/>
        </w:rPr>
        <w:lastRenderedPageBreak/>
        <w:br/>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t xml:space="preserve">            } </w:t>
      </w:r>
      <w:r w:rsidRPr="009A1859">
        <w:rPr>
          <w:rFonts w:ascii="Source Code Pro" w:eastAsia="Times New Roman" w:hAnsi="Source Code Pro" w:cs="Courier New"/>
          <w:color w:val="808080"/>
          <w:sz w:val="21"/>
          <w:szCs w:val="21"/>
        </w:rPr>
        <w:t>//selfCalib ELSE</w:t>
      </w:r>
      <w:r w:rsidRPr="009A1859">
        <w:rPr>
          <w:rFonts w:ascii="Source Code Pro" w:eastAsia="Times New Roman" w:hAnsi="Source Code Pro" w:cs="Courier New"/>
          <w:color w:val="808080"/>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Hide the graphic when the corresponding face was not detected.  This can happen for</w:t>
      </w:r>
      <w:r w:rsidRPr="009A1859">
        <w:rPr>
          <w:rFonts w:ascii="Source Code Pro" w:eastAsia="Times New Roman" w:hAnsi="Source Code Pro" w:cs="Courier New"/>
          <w:i/>
          <w:iCs/>
          <w:color w:val="629755"/>
          <w:sz w:val="21"/>
          <w:szCs w:val="21"/>
        </w:rPr>
        <w:br/>
        <w:t xml:space="preserve">         * intermediate frames temporarily (e.g., if the face was momentarily blocked from</w:t>
      </w:r>
      <w:r w:rsidRPr="009A1859">
        <w:rPr>
          <w:rFonts w:ascii="Source Code Pro" w:eastAsia="Times New Roman" w:hAnsi="Source Code Pro" w:cs="Courier New"/>
          <w:i/>
          <w:iCs/>
          <w:color w:val="629755"/>
          <w:sz w:val="21"/>
          <w:szCs w:val="21"/>
        </w:rPr>
        <w:br/>
        <w:t xml:space="preserve">         * view).</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BBB529"/>
          <w:sz w:val="21"/>
          <w:szCs w:val="21"/>
        </w:rPr>
        <w:t>@Override</w:t>
      </w:r>
      <w:r w:rsidRPr="009A1859">
        <w:rPr>
          <w:rFonts w:ascii="Source Code Pro" w:eastAsia="Times New Roman" w:hAnsi="Source Code Pro" w:cs="Courier New"/>
          <w:color w:val="BBB529"/>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onMissing</w:t>
      </w:r>
      <w:r w:rsidRPr="009A1859">
        <w:rPr>
          <w:rFonts w:ascii="Source Code Pro" w:eastAsia="Times New Roman" w:hAnsi="Source Code Pro" w:cs="Courier New"/>
          <w:color w:val="A9B7C6"/>
          <w:sz w:val="21"/>
          <w:szCs w:val="21"/>
        </w:rPr>
        <w:t>(FaceDetector.Detections&lt;Face&gt;detectionResults)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mOverlay</w:t>
      </w:r>
      <w:r w:rsidRPr="009A1859">
        <w:rPr>
          <w:rFonts w:ascii="Source Code Pro" w:eastAsia="Times New Roman" w:hAnsi="Source Code Pro" w:cs="Courier New"/>
          <w:color w:val="A9B7C6"/>
          <w:sz w:val="21"/>
          <w:szCs w:val="21"/>
        </w:rPr>
        <w:t>.remove(</w:t>
      </w:r>
      <w:r w:rsidRPr="009A1859">
        <w:rPr>
          <w:rFonts w:ascii="Source Code Pro" w:eastAsia="Times New Roman" w:hAnsi="Source Code Pro" w:cs="Courier New"/>
          <w:color w:val="9876AA"/>
          <w:sz w:val="21"/>
          <w:szCs w:val="21"/>
        </w:rPr>
        <w:t>mFaceGraphic</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i/>
          <w:iCs/>
          <w:color w:val="629755"/>
          <w:sz w:val="21"/>
          <w:szCs w:val="21"/>
        </w:rPr>
        <w:t>/**</w:t>
      </w:r>
      <w:r w:rsidRPr="009A1859">
        <w:rPr>
          <w:rFonts w:ascii="Source Code Pro" w:eastAsia="Times New Roman" w:hAnsi="Source Code Pro" w:cs="Courier New"/>
          <w:i/>
          <w:iCs/>
          <w:color w:val="629755"/>
          <w:sz w:val="21"/>
          <w:szCs w:val="21"/>
        </w:rPr>
        <w:br/>
        <w:t xml:space="preserve">         * Called when the face is assumed to be gone for good. Remove the graphic annotation from</w:t>
      </w:r>
      <w:r w:rsidRPr="009A1859">
        <w:rPr>
          <w:rFonts w:ascii="Source Code Pro" w:eastAsia="Times New Roman" w:hAnsi="Source Code Pro" w:cs="Courier New"/>
          <w:i/>
          <w:iCs/>
          <w:color w:val="629755"/>
          <w:sz w:val="21"/>
          <w:szCs w:val="21"/>
        </w:rPr>
        <w:br/>
        <w:t xml:space="preserve">         * the overlay.</w:t>
      </w:r>
      <w:r w:rsidRPr="009A1859">
        <w:rPr>
          <w:rFonts w:ascii="Source Code Pro" w:eastAsia="Times New Roman" w:hAnsi="Source Code Pro" w:cs="Courier New"/>
          <w:i/>
          <w:iCs/>
          <w:color w:val="629755"/>
          <w:sz w:val="21"/>
          <w:szCs w:val="21"/>
        </w:rPr>
        <w:br/>
        <w:t xml:space="preserve">         */</w:t>
      </w:r>
      <w:r w:rsidRPr="009A1859">
        <w:rPr>
          <w:rFonts w:ascii="Source Code Pro" w:eastAsia="Times New Roman" w:hAnsi="Source Code Pro" w:cs="Courier New"/>
          <w:i/>
          <w:iCs/>
          <w:color w:val="629755"/>
          <w:sz w:val="21"/>
          <w:szCs w:val="21"/>
        </w:rPr>
        <w:br/>
      </w:r>
      <w:r w:rsidRPr="009A1859">
        <w:rPr>
          <w:rFonts w:ascii="Source Code Pro" w:eastAsia="Times New Roman" w:hAnsi="Source Code Pro" w:cs="Courier New"/>
          <w:color w:val="BBB529"/>
          <w:sz w:val="21"/>
          <w:szCs w:val="21"/>
        </w:rPr>
        <w:t>@Override</w:t>
      </w:r>
      <w:r w:rsidRPr="009A1859">
        <w:rPr>
          <w:rFonts w:ascii="Source Code Pro" w:eastAsia="Times New Roman" w:hAnsi="Source Code Pro" w:cs="Courier New"/>
          <w:color w:val="BBB529"/>
          <w:sz w:val="21"/>
          <w:szCs w:val="21"/>
        </w:rPr>
        <w:br/>
      </w:r>
      <w:r w:rsidRPr="009A1859">
        <w:rPr>
          <w:rFonts w:ascii="Source Code Pro" w:eastAsia="Times New Roman" w:hAnsi="Source Code Pro" w:cs="Courier New"/>
          <w:color w:val="CC7832"/>
          <w:sz w:val="21"/>
          <w:szCs w:val="21"/>
        </w:rPr>
        <w:t xml:space="preserve">public void </w:t>
      </w:r>
      <w:r w:rsidRPr="009A1859">
        <w:rPr>
          <w:rFonts w:ascii="Source Code Pro" w:eastAsia="Times New Roman" w:hAnsi="Source Code Pro" w:cs="Courier New"/>
          <w:color w:val="FFC66D"/>
          <w:sz w:val="21"/>
          <w:szCs w:val="21"/>
        </w:rPr>
        <w:t>onDone</w:t>
      </w:r>
      <w:r w:rsidRPr="009A1859">
        <w:rPr>
          <w:rFonts w:ascii="Source Code Pro" w:eastAsia="Times New Roman" w:hAnsi="Source Code Pro" w:cs="Courier New"/>
          <w:color w:val="A9B7C6"/>
          <w:sz w:val="21"/>
          <w:szCs w:val="21"/>
        </w:rPr>
        <w:t>() {</w:t>
      </w:r>
      <w:r w:rsidRPr="009A1859">
        <w:rPr>
          <w:rFonts w:ascii="Source Code Pro" w:eastAsia="Times New Roman" w:hAnsi="Source Code Pro" w:cs="Courier New"/>
          <w:color w:val="A9B7C6"/>
          <w:sz w:val="21"/>
          <w:szCs w:val="21"/>
        </w:rPr>
        <w:br/>
      </w:r>
      <w:r w:rsidRPr="009A1859">
        <w:rPr>
          <w:rFonts w:ascii="Source Code Pro" w:eastAsia="Times New Roman" w:hAnsi="Source Code Pro" w:cs="Courier New"/>
          <w:color w:val="9876AA"/>
          <w:sz w:val="21"/>
          <w:szCs w:val="21"/>
        </w:rPr>
        <w:t>mOverlay</w:t>
      </w:r>
      <w:r w:rsidRPr="009A1859">
        <w:rPr>
          <w:rFonts w:ascii="Source Code Pro" w:eastAsia="Times New Roman" w:hAnsi="Source Code Pro" w:cs="Courier New"/>
          <w:color w:val="A9B7C6"/>
          <w:sz w:val="21"/>
          <w:szCs w:val="21"/>
        </w:rPr>
        <w:t>.remove(</w:t>
      </w:r>
      <w:r w:rsidRPr="009A1859">
        <w:rPr>
          <w:rFonts w:ascii="Source Code Pro" w:eastAsia="Times New Roman" w:hAnsi="Source Code Pro" w:cs="Courier New"/>
          <w:color w:val="9876AA"/>
          <w:sz w:val="21"/>
          <w:szCs w:val="21"/>
        </w:rPr>
        <w:t>mFaceGraphic</w:t>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CC7832"/>
          <w:sz w:val="21"/>
          <w:szCs w:val="21"/>
        </w:rPr>
        <w:t>;</w:t>
      </w:r>
      <w:r w:rsidRPr="009A1859">
        <w:rPr>
          <w:rFonts w:ascii="Source Code Pro" w:eastAsia="Times New Roman" w:hAnsi="Source Code Pro" w:cs="Courier New"/>
          <w:color w:val="CC7832"/>
          <w:sz w:val="21"/>
          <w:szCs w:val="21"/>
        </w:rPr>
        <w:br/>
      </w:r>
      <w:r w:rsidRPr="009A1859">
        <w:rPr>
          <w:rFonts w:ascii="Source Code Pro" w:eastAsia="Times New Roman" w:hAnsi="Source Code Pro" w:cs="Courier New"/>
          <w:color w:val="A9B7C6"/>
          <w:sz w:val="21"/>
          <w:szCs w:val="21"/>
        </w:rPr>
        <w:t>}</w:t>
      </w:r>
      <w:r w:rsidRPr="009A1859">
        <w:rPr>
          <w:rFonts w:ascii="Source Code Pro" w:eastAsia="Times New Roman" w:hAnsi="Source Code Pro" w:cs="Courier New"/>
          <w:color w:val="A9B7C6"/>
          <w:sz w:val="21"/>
          <w:szCs w:val="21"/>
        </w:rPr>
        <w:br/>
        <w:t xml:space="preserve">    }</w:t>
      </w:r>
      <w:r w:rsidRPr="009A1859">
        <w:rPr>
          <w:rFonts w:ascii="Source Code Pro" w:eastAsia="Times New Roman" w:hAnsi="Source Code Pro" w:cs="Courier New"/>
          <w:color w:val="A9B7C6"/>
          <w:sz w:val="21"/>
          <w:szCs w:val="21"/>
        </w:rPr>
        <w:br/>
        <w:t>}</w:t>
      </w:r>
    </w:p>
    <w:p w:rsidR="009A1859" w:rsidRDefault="009A1859">
      <w:r>
        <w:br w:type="page"/>
      </w:r>
    </w:p>
    <w:tbl>
      <w:tblPr>
        <w:tblW w:w="17415" w:type="dxa"/>
        <w:tblCellSpacing w:w="0" w:type="dxa"/>
        <w:tblBorders>
          <w:top w:val="single" w:sz="6" w:space="0" w:color="CCCCCC"/>
        </w:tblBorders>
        <w:shd w:val="clear" w:color="auto" w:fill="FFFFFF"/>
        <w:tblCellMar>
          <w:left w:w="0" w:type="dxa"/>
          <w:right w:w="0" w:type="dxa"/>
        </w:tblCellMar>
        <w:tblLook w:val="04A0"/>
      </w:tblPr>
      <w:tblGrid>
        <w:gridCol w:w="17415"/>
      </w:tblGrid>
      <w:tr w:rsidR="009A1859" w:rsidRPr="009A1859" w:rsidTr="009A1859">
        <w:trPr>
          <w:tblCellSpacing w:w="0" w:type="dxa"/>
        </w:trPr>
        <w:tc>
          <w:tcPr>
            <w:tcW w:w="0" w:type="auto"/>
            <w:shd w:val="clear" w:color="auto" w:fill="FFFFFF"/>
            <w:hideMark/>
          </w:tcPr>
          <w:p w:rsidR="009A1859" w:rsidRPr="009A1859" w:rsidRDefault="009A1859" w:rsidP="009A1859">
            <w:pPr>
              <w:numPr>
                <w:ilvl w:val="0"/>
                <w:numId w:val="25"/>
              </w:numPr>
              <w:spacing w:after="45" w:line="258" w:lineRule="atLeast"/>
              <w:ind w:left="0"/>
              <w:rPr>
                <w:rFonts w:ascii="Times New Roman" w:eastAsia="Times New Roman" w:hAnsi="Times New Roman" w:cs="Times New Roman"/>
                <w:color w:val="000000"/>
                <w:sz w:val="18"/>
                <w:szCs w:val="18"/>
              </w:rPr>
            </w:pPr>
          </w:p>
        </w:tc>
      </w:tr>
    </w:tbl>
    <w:p w:rsidR="009A1859" w:rsidRPr="009A1859" w:rsidRDefault="009A1859" w:rsidP="009A1859">
      <w:r w:rsidRPr="009A1859">
        <w:rPr>
          <w:rFonts w:ascii="Segoe UI" w:eastAsia="Times New Roman" w:hAnsi="Segoe UI" w:cs="Segoe UI"/>
          <w:color w:val="000000"/>
          <w:sz w:val="21"/>
          <w:szCs w:val="21"/>
          <w:shd w:val="clear" w:color="auto" w:fill="FFFFFF"/>
        </w:rPr>
        <w:t>        </w:t>
      </w:r>
    </w:p>
    <w:p w:rsidR="00A80DBC" w:rsidRDefault="00A80DBC" w:rsidP="00A80DBC">
      <w:pPr>
        <w:pStyle w:val="Heading1"/>
        <w:rPr>
          <w:rFonts w:ascii="Arial" w:hAnsi="Arial" w:cs="Arial"/>
        </w:rPr>
      </w:pPr>
      <w:bookmarkStart w:id="25" w:name="_Toc451435458"/>
      <w:r>
        <w:rPr>
          <w:rFonts w:ascii="Arial" w:hAnsi="Arial" w:cs="Arial"/>
        </w:rPr>
        <w:t>Appendix 2: Schematic of your hardware:</w:t>
      </w:r>
      <w:bookmarkEnd w:id="25"/>
    </w:p>
    <w:p w:rsidR="00E865C9" w:rsidRDefault="00E865C9" w:rsidP="00E865C9"/>
    <w:p w:rsidR="00E865C9" w:rsidRPr="00E865C9" w:rsidRDefault="00E865C9" w:rsidP="00E865C9">
      <w:pPr>
        <w:rPr>
          <w:u w:val="single"/>
        </w:rPr>
      </w:pPr>
      <w:r w:rsidRPr="00E865C9">
        <w:rPr>
          <w:u w:val="single"/>
        </w:rPr>
        <w:t>Arduino:</w:t>
      </w:r>
    </w:p>
    <w:p w:rsidR="00E865C9" w:rsidRDefault="00E865C9" w:rsidP="00E865C9">
      <w:r>
        <w:rPr>
          <w:noProof/>
        </w:rPr>
        <w:drawing>
          <wp:inline distT="0" distB="0" distL="0" distR="0">
            <wp:extent cx="5943600" cy="4394200"/>
            <wp:effectExtent l="19050" t="0" r="0" b="0"/>
            <wp:docPr id="2" name="Picture 1" descr="ar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i.png"/>
                    <pic:cNvPicPr/>
                  </pic:nvPicPr>
                  <pic:blipFill>
                    <a:blip r:embed="rId23"/>
                    <a:stretch>
                      <a:fillRect/>
                    </a:stretch>
                  </pic:blipFill>
                  <pic:spPr>
                    <a:xfrm>
                      <a:off x="0" y="0"/>
                      <a:ext cx="5943600" cy="4394200"/>
                    </a:xfrm>
                    <a:prstGeom prst="rect">
                      <a:avLst/>
                    </a:prstGeom>
                  </pic:spPr>
                </pic:pic>
              </a:graphicData>
            </a:graphic>
          </wp:inline>
        </w:drawing>
      </w:r>
    </w:p>
    <w:p w:rsidR="00E865C9" w:rsidRDefault="00E865C9">
      <w:r>
        <w:br w:type="page"/>
      </w:r>
    </w:p>
    <w:p w:rsidR="00E865C9" w:rsidRPr="00E865C9" w:rsidRDefault="00E865C9" w:rsidP="00E865C9">
      <w:pPr>
        <w:rPr>
          <w:u w:val="single"/>
        </w:rPr>
      </w:pPr>
      <w:r w:rsidRPr="00E865C9">
        <w:rPr>
          <w:u w:val="single"/>
        </w:rPr>
        <w:lastRenderedPageBreak/>
        <w:t>Switchboard:</w:t>
      </w:r>
    </w:p>
    <w:p w:rsidR="00E865C9" w:rsidRDefault="00E865C9" w:rsidP="00E865C9">
      <w:pPr>
        <w:rPr>
          <w:noProof/>
        </w:rPr>
      </w:pPr>
    </w:p>
    <w:p w:rsidR="00E865C9" w:rsidRPr="00E865C9" w:rsidRDefault="00E865C9" w:rsidP="00E865C9">
      <w:r>
        <w:rPr>
          <w:noProof/>
        </w:rPr>
        <w:drawing>
          <wp:inline distT="0" distB="0" distL="0" distR="0">
            <wp:extent cx="6381750" cy="5391150"/>
            <wp:effectExtent l="19050" t="0" r="0" b="0"/>
            <wp:docPr id="8" name="Picture 7" descr="switc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Board.png"/>
                    <pic:cNvPicPr/>
                  </pic:nvPicPr>
                  <pic:blipFill>
                    <a:blip r:embed="rId24"/>
                    <a:srcRect b="1222"/>
                    <a:stretch>
                      <a:fillRect/>
                    </a:stretch>
                  </pic:blipFill>
                  <pic:spPr>
                    <a:xfrm>
                      <a:off x="0" y="0"/>
                      <a:ext cx="6381750" cy="5391150"/>
                    </a:xfrm>
                    <a:prstGeom prst="rect">
                      <a:avLst/>
                    </a:prstGeom>
                  </pic:spPr>
                </pic:pic>
              </a:graphicData>
            </a:graphic>
          </wp:inline>
        </w:drawing>
      </w:r>
    </w:p>
    <w:p w:rsidR="00A80DBC" w:rsidRPr="00A80DBC" w:rsidRDefault="00A80DBC" w:rsidP="00A80DBC"/>
    <w:p w:rsidR="00A80DBC" w:rsidRDefault="00A80DBC" w:rsidP="00A80DBC">
      <w:pPr>
        <w:pStyle w:val="Heading1"/>
      </w:pPr>
    </w:p>
    <w:p w:rsidR="00A80DBC" w:rsidRDefault="00A80DBC">
      <w:pPr>
        <w:rPr>
          <w:rFonts w:asciiTheme="majorHAnsi" w:eastAsiaTheme="majorEastAsia" w:hAnsiTheme="majorHAnsi" w:cstheme="majorBidi"/>
          <w:color w:val="6B911C" w:themeColor="accent1" w:themeShade="BF"/>
          <w:sz w:val="32"/>
          <w:szCs w:val="32"/>
        </w:rPr>
      </w:pPr>
      <w:r>
        <w:br w:type="page"/>
      </w:r>
    </w:p>
    <w:p w:rsidR="00A80DBC" w:rsidRDefault="00A80DBC" w:rsidP="00A80DBC">
      <w:pPr>
        <w:pStyle w:val="Heading1"/>
      </w:pPr>
      <w:bookmarkStart w:id="26" w:name="_Toc451435459"/>
      <w:r>
        <w:lastRenderedPageBreak/>
        <w:t>Appendix 3: Software/parts list:</w:t>
      </w:r>
      <w:bookmarkEnd w:id="26"/>
    </w:p>
    <w:p w:rsidR="00A80DBC" w:rsidRDefault="00A80DBC" w:rsidP="00A80DBC">
      <w:pPr>
        <w:pStyle w:val="Heading2"/>
      </w:pPr>
      <w:bookmarkStart w:id="27" w:name="_Toc451435460"/>
      <w:r>
        <w:t>SOFTWARE:</w:t>
      </w:r>
      <w:bookmarkEnd w:id="27"/>
    </w:p>
    <w:p w:rsidR="00A80DBC" w:rsidRDefault="00A80DBC" w:rsidP="00A80DBC">
      <w:pPr>
        <w:spacing w:after="0"/>
        <w:jc w:val="both"/>
        <w:rPr>
          <w:rFonts w:ascii="Arial" w:hAnsi="Arial" w:cs="Arial"/>
        </w:rPr>
      </w:pPr>
      <w:r>
        <w:rPr>
          <w:rFonts w:ascii="Arial" w:hAnsi="Arial" w:cs="Arial"/>
        </w:rPr>
        <w:t>Android studio</w:t>
      </w:r>
    </w:p>
    <w:p w:rsidR="00A80DBC" w:rsidRDefault="00A80DBC" w:rsidP="00A80DBC">
      <w:pPr>
        <w:spacing w:after="0"/>
        <w:jc w:val="both"/>
        <w:rPr>
          <w:rFonts w:ascii="Arial" w:hAnsi="Arial" w:cs="Arial"/>
        </w:rPr>
      </w:pPr>
      <w:r>
        <w:rPr>
          <w:rFonts w:ascii="Arial" w:hAnsi="Arial" w:cs="Arial"/>
        </w:rPr>
        <w:t>Arduino IDE</w:t>
      </w:r>
    </w:p>
    <w:p w:rsidR="00A80DBC" w:rsidRDefault="00A80DBC" w:rsidP="00A80DBC">
      <w:pPr>
        <w:spacing w:after="0"/>
        <w:jc w:val="both"/>
        <w:rPr>
          <w:rFonts w:ascii="Arial" w:hAnsi="Arial" w:cs="Arial"/>
        </w:rPr>
      </w:pPr>
    </w:p>
    <w:p w:rsidR="00A80DBC" w:rsidRDefault="00A80DBC" w:rsidP="00A80DBC">
      <w:pPr>
        <w:pStyle w:val="Heading2"/>
      </w:pPr>
      <w:bookmarkStart w:id="28" w:name="_Toc451435461"/>
      <w:r>
        <w:t>HARDWARE:</w:t>
      </w:r>
      <w:bookmarkEnd w:id="28"/>
    </w:p>
    <w:p w:rsidR="00A80DBC" w:rsidRDefault="00A80DBC" w:rsidP="00A80DBC">
      <w:pPr>
        <w:spacing w:after="0"/>
        <w:jc w:val="both"/>
        <w:rPr>
          <w:rFonts w:ascii="Arial" w:hAnsi="Arial" w:cs="Arial"/>
        </w:rPr>
      </w:pPr>
      <w:r>
        <w:rPr>
          <w:rFonts w:ascii="Arial" w:hAnsi="Arial" w:cs="Arial"/>
        </w:rPr>
        <w:t>Android smartphone</w:t>
      </w:r>
    </w:p>
    <w:p w:rsidR="00A80DBC" w:rsidRDefault="00A80DBC" w:rsidP="00A80DBC">
      <w:pPr>
        <w:spacing w:after="0"/>
        <w:jc w:val="both"/>
        <w:rPr>
          <w:rFonts w:ascii="Arial" w:hAnsi="Arial" w:cs="Arial"/>
        </w:rPr>
      </w:pPr>
      <w:r>
        <w:rPr>
          <w:rFonts w:ascii="Arial" w:hAnsi="Arial" w:cs="Arial"/>
        </w:rPr>
        <w:t>Arduino UNO</w:t>
      </w:r>
    </w:p>
    <w:p w:rsidR="00A80DBC" w:rsidRDefault="00A80DBC" w:rsidP="00A80DBC">
      <w:pPr>
        <w:spacing w:after="0"/>
        <w:jc w:val="both"/>
        <w:rPr>
          <w:rFonts w:ascii="Arial" w:hAnsi="Arial" w:cs="Arial"/>
        </w:rPr>
      </w:pPr>
      <w:r>
        <w:rPr>
          <w:rFonts w:ascii="Arial" w:hAnsi="Arial" w:cs="Arial"/>
        </w:rPr>
        <w:t>Relays (10A)</w:t>
      </w:r>
    </w:p>
    <w:p w:rsidR="00A80DBC" w:rsidRDefault="00A80DBC" w:rsidP="00A80DBC">
      <w:pPr>
        <w:spacing w:after="0"/>
        <w:jc w:val="both"/>
        <w:rPr>
          <w:rFonts w:ascii="Arial" w:hAnsi="Arial" w:cs="Arial"/>
        </w:rPr>
      </w:pPr>
      <w:r>
        <w:rPr>
          <w:rFonts w:ascii="Arial" w:hAnsi="Arial" w:cs="Arial"/>
        </w:rPr>
        <w:t>Arduino Bluetooth</w:t>
      </w:r>
    </w:p>
    <w:p w:rsidR="00A80DBC" w:rsidRDefault="00A80DBC" w:rsidP="00A80DBC">
      <w:pPr>
        <w:spacing w:after="0"/>
        <w:jc w:val="both"/>
        <w:rPr>
          <w:rFonts w:ascii="Arial" w:hAnsi="Arial" w:cs="Arial"/>
        </w:rPr>
      </w:pPr>
      <w:r>
        <w:rPr>
          <w:rFonts w:ascii="Arial" w:hAnsi="Arial" w:cs="Arial"/>
        </w:rPr>
        <w:t>IR LED</w:t>
      </w:r>
    </w:p>
    <w:p w:rsidR="00A80DBC" w:rsidRDefault="00A80DBC" w:rsidP="00A80DBC">
      <w:pPr>
        <w:spacing w:after="0"/>
        <w:jc w:val="both"/>
        <w:rPr>
          <w:rFonts w:ascii="Arial" w:hAnsi="Arial" w:cs="Arial"/>
        </w:rPr>
      </w:pPr>
      <w:r>
        <w:rPr>
          <w:rFonts w:ascii="Arial" w:hAnsi="Arial" w:cs="Arial"/>
        </w:rPr>
        <w:t>Bread board</w:t>
      </w:r>
    </w:p>
    <w:p w:rsidR="00A80DBC" w:rsidRDefault="00A80DBC" w:rsidP="00A80DBC">
      <w:pPr>
        <w:spacing w:after="0"/>
        <w:jc w:val="both"/>
        <w:rPr>
          <w:rFonts w:ascii="Arial" w:hAnsi="Arial" w:cs="Arial"/>
        </w:rPr>
      </w:pPr>
      <w:r>
        <w:rPr>
          <w:rFonts w:ascii="Arial" w:hAnsi="Arial" w:cs="Arial"/>
        </w:rPr>
        <w:t>Wires</w:t>
      </w:r>
    </w:p>
    <w:p w:rsidR="00A80DBC" w:rsidRDefault="00A80DBC" w:rsidP="00A80DBC">
      <w:pPr>
        <w:spacing w:after="0"/>
        <w:jc w:val="both"/>
        <w:rPr>
          <w:rFonts w:ascii="Arial" w:hAnsi="Arial" w:cs="Arial"/>
        </w:rPr>
      </w:pPr>
      <w:r>
        <w:rPr>
          <w:rFonts w:ascii="Arial" w:hAnsi="Arial" w:cs="Arial"/>
        </w:rPr>
        <w:t>Switch Board</w:t>
      </w:r>
    </w:p>
    <w:p w:rsidR="00A80DBC" w:rsidRDefault="00A80DBC" w:rsidP="00A80DBC">
      <w:pPr>
        <w:spacing w:after="0"/>
        <w:jc w:val="both"/>
        <w:rPr>
          <w:rFonts w:ascii="Arial" w:hAnsi="Arial" w:cs="Arial"/>
        </w:rPr>
      </w:pPr>
      <w:r>
        <w:rPr>
          <w:rFonts w:ascii="Arial" w:hAnsi="Arial" w:cs="Arial"/>
        </w:rPr>
        <w:t>Arduino Buzzer</w:t>
      </w:r>
    </w:p>
    <w:p w:rsidR="00A80DBC" w:rsidRDefault="00A80DBC" w:rsidP="00A80DBC">
      <w:pPr>
        <w:spacing w:after="0"/>
        <w:jc w:val="both"/>
        <w:rPr>
          <w:rFonts w:ascii="Arial" w:hAnsi="Arial" w:cs="Arial"/>
        </w:rPr>
      </w:pPr>
      <w:r>
        <w:rPr>
          <w:rFonts w:ascii="Arial" w:hAnsi="Arial" w:cs="Arial"/>
        </w:rPr>
        <w:t>Appliances (TV, Lights, Fan)</w:t>
      </w:r>
    </w:p>
    <w:p w:rsidR="00A80DBC" w:rsidRDefault="00A80DBC">
      <w:pPr>
        <w:rPr>
          <w:rFonts w:ascii="Arial" w:hAnsi="Arial" w:cs="Arial"/>
        </w:rPr>
      </w:pPr>
      <w:r>
        <w:rPr>
          <w:rFonts w:ascii="Arial" w:hAnsi="Arial" w:cs="Arial"/>
        </w:rPr>
        <w:br w:type="page"/>
      </w:r>
    </w:p>
    <w:p w:rsidR="00A80DBC" w:rsidRDefault="00A80DBC" w:rsidP="00A80DBC">
      <w:pPr>
        <w:pStyle w:val="Heading1"/>
      </w:pPr>
      <w:bookmarkStart w:id="29" w:name="_Toc451435462"/>
      <w:r>
        <w:lastRenderedPageBreak/>
        <w:t>Appendix 4: Work distribution:</w:t>
      </w:r>
      <w:bookmarkEnd w:id="29"/>
    </w:p>
    <w:p w:rsidR="00A80DBC" w:rsidRPr="00A80DBC" w:rsidRDefault="00A80DBC" w:rsidP="00A80DBC">
      <w:pPr>
        <w:jc w:val="both"/>
        <w:rPr>
          <w:rFonts w:cs="Arial"/>
          <w:sz w:val="24"/>
        </w:rPr>
      </w:pPr>
      <w:r w:rsidRPr="00A80DBC">
        <w:rPr>
          <w:rFonts w:cs="Arial"/>
          <w:sz w:val="24"/>
        </w:rPr>
        <w:t>The project’s work was divided into two major parts:</w:t>
      </w:r>
    </w:p>
    <w:p w:rsidR="00A80DBC" w:rsidRPr="00A80DBC" w:rsidRDefault="00A80DBC" w:rsidP="00A80DBC">
      <w:pPr>
        <w:pStyle w:val="ListParagraph"/>
        <w:numPr>
          <w:ilvl w:val="0"/>
          <w:numId w:val="21"/>
        </w:numPr>
        <w:jc w:val="both"/>
        <w:rPr>
          <w:rFonts w:cs="Arial"/>
          <w:sz w:val="24"/>
        </w:rPr>
      </w:pPr>
      <w:r w:rsidRPr="00A80DBC">
        <w:rPr>
          <w:rFonts w:cs="Arial"/>
          <w:sz w:val="24"/>
        </w:rPr>
        <w:t>Software</w:t>
      </w:r>
    </w:p>
    <w:p w:rsidR="00A80DBC" w:rsidRDefault="00A80DBC" w:rsidP="00A80DBC">
      <w:pPr>
        <w:pStyle w:val="ListParagraph"/>
        <w:numPr>
          <w:ilvl w:val="0"/>
          <w:numId w:val="22"/>
        </w:numPr>
        <w:jc w:val="both"/>
        <w:rPr>
          <w:rFonts w:cs="Arial"/>
          <w:sz w:val="24"/>
        </w:rPr>
      </w:pPr>
      <w:r w:rsidRPr="00A80DBC">
        <w:rPr>
          <w:rFonts w:cs="Arial"/>
          <w:sz w:val="24"/>
        </w:rPr>
        <w:t>Application Front end</w:t>
      </w:r>
      <w:r w:rsidR="00DB3454">
        <w:rPr>
          <w:rFonts w:cs="Arial"/>
          <w:sz w:val="24"/>
        </w:rPr>
        <w:t xml:space="preserve"> (Sandhya &amp; Ahad)</w:t>
      </w:r>
    </w:p>
    <w:p w:rsidR="00DB3454" w:rsidRDefault="00DB3454" w:rsidP="00DB3454">
      <w:pPr>
        <w:pStyle w:val="ListParagraph"/>
        <w:numPr>
          <w:ilvl w:val="1"/>
          <w:numId w:val="22"/>
        </w:numPr>
        <w:jc w:val="both"/>
        <w:rPr>
          <w:rFonts w:cs="Arial"/>
          <w:sz w:val="24"/>
        </w:rPr>
      </w:pPr>
      <w:r>
        <w:rPr>
          <w:rFonts w:cs="Arial"/>
          <w:sz w:val="24"/>
        </w:rPr>
        <w:t>GUI – App user interface</w:t>
      </w:r>
    </w:p>
    <w:p w:rsidR="00DB3454" w:rsidRDefault="00DB3454" w:rsidP="00DB3454">
      <w:pPr>
        <w:pStyle w:val="ListParagraph"/>
        <w:numPr>
          <w:ilvl w:val="1"/>
          <w:numId w:val="22"/>
        </w:numPr>
        <w:jc w:val="both"/>
        <w:rPr>
          <w:rFonts w:cs="Arial"/>
          <w:sz w:val="24"/>
        </w:rPr>
      </w:pPr>
      <w:r>
        <w:rPr>
          <w:rFonts w:cs="Arial"/>
          <w:sz w:val="24"/>
        </w:rPr>
        <w:t>GUI – App menu</w:t>
      </w:r>
    </w:p>
    <w:p w:rsidR="00DB3454" w:rsidRPr="00A80DBC" w:rsidRDefault="00DB3454" w:rsidP="00DB3454">
      <w:pPr>
        <w:pStyle w:val="ListParagraph"/>
        <w:numPr>
          <w:ilvl w:val="1"/>
          <w:numId w:val="22"/>
        </w:numPr>
        <w:jc w:val="both"/>
        <w:rPr>
          <w:rFonts w:cs="Arial"/>
          <w:sz w:val="24"/>
        </w:rPr>
      </w:pPr>
      <w:r>
        <w:rPr>
          <w:rFonts w:cs="Arial"/>
          <w:sz w:val="24"/>
        </w:rPr>
        <w:t>GUI – App design</w:t>
      </w:r>
    </w:p>
    <w:p w:rsidR="00A80DBC" w:rsidRPr="00A80DBC" w:rsidRDefault="00A80DBC" w:rsidP="00A80DBC">
      <w:pPr>
        <w:pStyle w:val="ListParagraph"/>
        <w:numPr>
          <w:ilvl w:val="0"/>
          <w:numId w:val="22"/>
        </w:numPr>
        <w:jc w:val="both"/>
        <w:rPr>
          <w:rFonts w:cs="Arial"/>
          <w:sz w:val="24"/>
        </w:rPr>
      </w:pPr>
      <w:r w:rsidRPr="00A80DBC">
        <w:rPr>
          <w:rFonts w:cs="Arial"/>
          <w:sz w:val="24"/>
        </w:rPr>
        <w:t>Application Backend</w:t>
      </w:r>
      <w:r w:rsidR="00DB3454">
        <w:rPr>
          <w:rFonts w:cs="Arial"/>
          <w:sz w:val="24"/>
        </w:rPr>
        <w:t xml:space="preserve"> (Ahad &amp; Mahwash)</w:t>
      </w:r>
    </w:p>
    <w:p w:rsidR="00A80DBC" w:rsidRPr="00A80DBC" w:rsidRDefault="00A80DBC" w:rsidP="00DB3454">
      <w:pPr>
        <w:pStyle w:val="ListParagraph"/>
        <w:numPr>
          <w:ilvl w:val="1"/>
          <w:numId w:val="22"/>
        </w:numPr>
        <w:jc w:val="both"/>
        <w:rPr>
          <w:rFonts w:cs="Arial"/>
          <w:sz w:val="24"/>
        </w:rPr>
      </w:pPr>
      <w:r w:rsidRPr="00A80DBC">
        <w:rPr>
          <w:rFonts w:cs="Arial"/>
          <w:sz w:val="24"/>
        </w:rPr>
        <w:t>Functionality of the App</w:t>
      </w:r>
    </w:p>
    <w:p w:rsidR="00A80DBC" w:rsidRPr="00A80DBC" w:rsidRDefault="00A80DBC" w:rsidP="00DB3454">
      <w:pPr>
        <w:pStyle w:val="ListParagraph"/>
        <w:numPr>
          <w:ilvl w:val="1"/>
          <w:numId w:val="22"/>
        </w:numPr>
        <w:jc w:val="both"/>
        <w:rPr>
          <w:rFonts w:cs="Arial"/>
          <w:sz w:val="24"/>
        </w:rPr>
      </w:pPr>
      <w:r w:rsidRPr="00A80DBC">
        <w:rPr>
          <w:rFonts w:cs="Arial"/>
          <w:sz w:val="24"/>
        </w:rPr>
        <w:t>Facial Gesture and algorithm optimizing</w:t>
      </w:r>
    </w:p>
    <w:p w:rsidR="00A80DBC" w:rsidRPr="00A80DBC" w:rsidRDefault="00A80DBC" w:rsidP="00DB3454">
      <w:pPr>
        <w:pStyle w:val="ListParagraph"/>
        <w:numPr>
          <w:ilvl w:val="1"/>
          <w:numId w:val="22"/>
        </w:numPr>
        <w:jc w:val="both"/>
        <w:rPr>
          <w:rFonts w:cs="Arial"/>
          <w:sz w:val="24"/>
        </w:rPr>
      </w:pPr>
      <w:r w:rsidRPr="00A80DBC">
        <w:rPr>
          <w:rFonts w:cs="Arial"/>
          <w:sz w:val="24"/>
        </w:rPr>
        <w:t>Microcontroller programming</w:t>
      </w:r>
    </w:p>
    <w:p w:rsidR="00A80DBC" w:rsidRPr="00A80DBC" w:rsidRDefault="00A80DBC" w:rsidP="00A80DBC">
      <w:pPr>
        <w:pStyle w:val="ListParagraph"/>
        <w:numPr>
          <w:ilvl w:val="0"/>
          <w:numId w:val="21"/>
        </w:numPr>
        <w:jc w:val="both"/>
        <w:rPr>
          <w:rFonts w:cs="Arial"/>
          <w:sz w:val="24"/>
        </w:rPr>
      </w:pPr>
      <w:r w:rsidRPr="00A80DBC">
        <w:rPr>
          <w:rFonts w:cs="Arial"/>
          <w:sz w:val="24"/>
        </w:rPr>
        <w:t>Hardware</w:t>
      </w:r>
      <w:r w:rsidR="00E80910">
        <w:rPr>
          <w:rFonts w:cs="Arial"/>
          <w:sz w:val="24"/>
        </w:rPr>
        <w:t xml:space="preserve"> </w:t>
      </w:r>
    </w:p>
    <w:p w:rsidR="00A80DBC" w:rsidRPr="00A80DBC" w:rsidRDefault="00A80DBC" w:rsidP="00A80DBC">
      <w:pPr>
        <w:pStyle w:val="ListParagraph"/>
        <w:numPr>
          <w:ilvl w:val="0"/>
          <w:numId w:val="23"/>
        </w:numPr>
        <w:jc w:val="both"/>
        <w:rPr>
          <w:rFonts w:cs="Arial"/>
          <w:sz w:val="24"/>
        </w:rPr>
      </w:pPr>
      <w:r w:rsidRPr="00A80DBC">
        <w:rPr>
          <w:rFonts w:cs="Arial"/>
          <w:sz w:val="24"/>
        </w:rPr>
        <w:t>Microcontroller wiring</w:t>
      </w:r>
      <w:r w:rsidR="00E80910">
        <w:rPr>
          <w:rFonts w:cs="Arial"/>
          <w:sz w:val="24"/>
        </w:rPr>
        <w:t xml:space="preserve"> (Mahwash &amp; Rashida)</w:t>
      </w:r>
    </w:p>
    <w:p w:rsidR="00A80DBC" w:rsidRPr="00A80DBC" w:rsidRDefault="00A80DBC" w:rsidP="00A80DBC">
      <w:pPr>
        <w:pStyle w:val="ListParagraph"/>
        <w:numPr>
          <w:ilvl w:val="0"/>
          <w:numId w:val="23"/>
        </w:numPr>
        <w:jc w:val="both"/>
        <w:rPr>
          <w:rFonts w:cs="Arial"/>
          <w:sz w:val="24"/>
        </w:rPr>
      </w:pPr>
      <w:r w:rsidRPr="00A80DBC">
        <w:rPr>
          <w:rFonts w:cs="Arial"/>
          <w:sz w:val="24"/>
        </w:rPr>
        <w:t>Switch board wiring</w:t>
      </w:r>
      <w:r w:rsidR="00E80910">
        <w:rPr>
          <w:rFonts w:cs="Arial"/>
          <w:sz w:val="24"/>
        </w:rPr>
        <w:t xml:space="preserve"> (Sandhya &amp; Rashida)</w:t>
      </w:r>
    </w:p>
    <w:p w:rsidR="00A80DBC" w:rsidRPr="00A80DBC" w:rsidRDefault="00A80DBC" w:rsidP="00A80DBC"/>
    <w:p w:rsidR="00A80DBC" w:rsidRDefault="00A80DBC" w:rsidP="00A80DBC">
      <w:pPr>
        <w:jc w:val="both"/>
        <w:rPr>
          <w:rFonts w:ascii="Arial" w:hAnsi="Arial" w:cs="Arial"/>
        </w:rPr>
      </w:pPr>
    </w:p>
    <w:p w:rsidR="00A80DBC" w:rsidRPr="00A80DBC" w:rsidRDefault="00A80DBC" w:rsidP="00A80DBC"/>
    <w:p w:rsidR="00A80DBC" w:rsidRPr="00D111F2" w:rsidRDefault="00A80DBC" w:rsidP="00A80DBC">
      <w:pPr>
        <w:pStyle w:val="Heading1"/>
      </w:pPr>
    </w:p>
    <w:p w:rsidR="00A80DBC" w:rsidRDefault="00A80DBC">
      <w:r>
        <w:br w:type="page"/>
      </w:r>
    </w:p>
    <w:p w:rsidR="00FF7C3A" w:rsidRPr="00B742CC" w:rsidRDefault="00A80DBC" w:rsidP="00B742CC">
      <w:pPr>
        <w:pStyle w:val="Heading1"/>
      </w:pPr>
      <w:bookmarkStart w:id="30" w:name="_Toc451435463"/>
      <w:r>
        <w:lastRenderedPageBreak/>
        <w:t>Appendix 6: Project timeline:</w:t>
      </w:r>
      <w:bookmarkEnd w:id="30"/>
    </w:p>
    <w:tbl>
      <w:tblPr>
        <w:tblW w:w="10960" w:type="dxa"/>
        <w:tblInd w:w="-787" w:type="dxa"/>
        <w:tblLook w:val="04A0"/>
      </w:tblPr>
      <w:tblGrid>
        <w:gridCol w:w="2440"/>
        <w:gridCol w:w="2540"/>
        <w:gridCol w:w="2620"/>
        <w:gridCol w:w="3360"/>
      </w:tblGrid>
      <w:tr w:rsidR="00B742CC" w:rsidRPr="00B742CC" w:rsidTr="00B742CC">
        <w:trPr>
          <w:trHeight w:val="600"/>
        </w:trPr>
        <w:tc>
          <w:tcPr>
            <w:tcW w:w="2440" w:type="dxa"/>
            <w:tcBorders>
              <w:top w:val="single" w:sz="8" w:space="0" w:color="auto"/>
              <w:left w:val="single" w:sz="8" w:space="0" w:color="auto"/>
              <w:bottom w:val="single" w:sz="4" w:space="0" w:color="auto"/>
              <w:right w:val="single" w:sz="4"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color w:val="000000"/>
                <w:sz w:val="24"/>
                <w:szCs w:val="24"/>
              </w:rPr>
            </w:pPr>
            <w:r w:rsidRPr="00B742CC">
              <w:rPr>
                <w:rFonts w:ascii="Calibri" w:eastAsia="Times New Roman" w:hAnsi="Calibri" w:cs="Times New Roman"/>
                <w:color w:val="000000"/>
                <w:sz w:val="24"/>
                <w:szCs w:val="24"/>
              </w:rPr>
              <w:t> </w:t>
            </w:r>
          </w:p>
        </w:tc>
        <w:tc>
          <w:tcPr>
            <w:tcW w:w="2540" w:type="dxa"/>
            <w:tcBorders>
              <w:top w:val="single" w:sz="8" w:space="0" w:color="auto"/>
              <w:left w:val="nil"/>
              <w:bottom w:val="single" w:sz="4" w:space="0" w:color="auto"/>
              <w:right w:val="single" w:sz="4"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b/>
                <w:bCs/>
                <w:color w:val="000000"/>
                <w:sz w:val="24"/>
                <w:szCs w:val="24"/>
              </w:rPr>
            </w:pPr>
            <w:r w:rsidRPr="00B742CC">
              <w:rPr>
                <w:rFonts w:ascii="Calibri" w:eastAsia="Times New Roman" w:hAnsi="Calibri" w:cstheme="minorHAnsi"/>
                <w:b/>
                <w:bCs/>
                <w:color w:val="000000"/>
                <w:sz w:val="24"/>
                <w:szCs w:val="24"/>
              </w:rPr>
              <w:t>Elapsed time since start of the project</w:t>
            </w:r>
          </w:p>
        </w:tc>
        <w:tc>
          <w:tcPr>
            <w:tcW w:w="2620" w:type="dxa"/>
            <w:tcBorders>
              <w:top w:val="single" w:sz="8" w:space="0" w:color="auto"/>
              <w:left w:val="nil"/>
              <w:bottom w:val="single" w:sz="4" w:space="0" w:color="auto"/>
              <w:right w:val="single" w:sz="4"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b/>
                <w:bCs/>
                <w:color w:val="000000"/>
                <w:sz w:val="24"/>
                <w:szCs w:val="24"/>
              </w:rPr>
            </w:pPr>
            <w:r w:rsidRPr="00B742CC">
              <w:rPr>
                <w:rFonts w:ascii="Calibri" w:eastAsia="Times New Roman" w:hAnsi="Calibri" w:cstheme="minorHAnsi"/>
                <w:b/>
                <w:bCs/>
                <w:color w:val="000000"/>
                <w:sz w:val="24"/>
                <w:szCs w:val="24"/>
              </w:rPr>
              <w:t>Milestone</w:t>
            </w:r>
          </w:p>
        </w:tc>
        <w:tc>
          <w:tcPr>
            <w:tcW w:w="3360" w:type="dxa"/>
            <w:tcBorders>
              <w:top w:val="single" w:sz="8" w:space="0" w:color="auto"/>
              <w:left w:val="nil"/>
              <w:bottom w:val="single" w:sz="4" w:space="0" w:color="auto"/>
              <w:right w:val="single" w:sz="8"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b/>
                <w:bCs/>
                <w:color w:val="000000"/>
                <w:sz w:val="24"/>
                <w:szCs w:val="24"/>
              </w:rPr>
            </w:pPr>
            <w:r w:rsidRPr="00B742CC">
              <w:rPr>
                <w:rFonts w:ascii="Calibri" w:eastAsia="Times New Roman" w:hAnsi="Calibri" w:cstheme="minorHAnsi"/>
                <w:b/>
                <w:bCs/>
                <w:color w:val="000000"/>
                <w:sz w:val="24"/>
                <w:szCs w:val="24"/>
              </w:rPr>
              <w:t>Deliverable</w:t>
            </w:r>
          </w:p>
        </w:tc>
      </w:tr>
      <w:tr w:rsidR="00B742CC" w:rsidRPr="00B742CC" w:rsidTr="00B742CC">
        <w:trPr>
          <w:trHeight w:val="300"/>
        </w:trPr>
        <w:tc>
          <w:tcPr>
            <w:tcW w:w="2440" w:type="dxa"/>
            <w:tcBorders>
              <w:top w:val="nil"/>
              <w:left w:val="single" w:sz="8" w:space="0" w:color="auto"/>
              <w:bottom w:val="single" w:sz="4" w:space="0" w:color="auto"/>
              <w:right w:val="single" w:sz="4"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b/>
                <w:bCs/>
                <w:color w:val="000000"/>
                <w:sz w:val="24"/>
                <w:szCs w:val="24"/>
              </w:rPr>
            </w:pPr>
            <w:r w:rsidRPr="00B742CC">
              <w:rPr>
                <w:rFonts w:ascii="Calibri" w:eastAsia="Times New Roman" w:hAnsi="Calibri" w:cstheme="minorHAnsi"/>
                <w:b/>
                <w:bCs/>
                <w:color w:val="000000"/>
                <w:sz w:val="24"/>
                <w:szCs w:val="24"/>
              </w:rPr>
              <w:t>S.No</w:t>
            </w:r>
          </w:p>
        </w:tc>
        <w:tc>
          <w:tcPr>
            <w:tcW w:w="2540" w:type="dxa"/>
            <w:tcBorders>
              <w:top w:val="nil"/>
              <w:left w:val="nil"/>
              <w:bottom w:val="single" w:sz="4" w:space="0" w:color="auto"/>
              <w:right w:val="single" w:sz="4"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color w:val="000000"/>
              </w:rPr>
            </w:pPr>
            <w:r w:rsidRPr="00B742CC">
              <w:rPr>
                <w:rFonts w:ascii="Calibri" w:eastAsia="Times New Roman" w:hAnsi="Calibri" w:cs="Times New Roman"/>
                <w:color w:val="000000"/>
              </w:rPr>
              <w:t> </w:t>
            </w:r>
          </w:p>
        </w:tc>
        <w:tc>
          <w:tcPr>
            <w:tcW w:w="2620" w:type="dxa"/>
            <w:tcBorders>
              <w:top w:val="nil"/>
              <w:left w:val="nil"/>
              <w:bottom w:val="single" w:sz="4" w:space="0" w:color="auto"/>
              <w:right w:val="single" w:sz="4"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color w:val="000000"/>
              </w:rPr>
            </w:pPr>
            <w:r w:rsidRPr="00B742CC">
              <w:rPr>
                <w:rFonts w:ascii="Calibri" w:eastAsia="Times New Roman" w:hAnsi="Calibri" w:cs="Times New Roman"/>
                <w:color w:val="000000"/>
              </w:rPr>
              <w:t> </w:t>
            </w:r>
          </w:p>
        </w:tc>
        <w:tc>
          <w:tcPr>
            <w:tcW w:w="3360" w:type="dxa"/>
            <w:tcBorders>
              <w:top w:val="nil"/>
              <w:left w:val="nil"/>
              <w:bottom w:val="single" w:sz="4" w:space="0" w:color="auto"/>
              <w:right w:val="single" w:sz="8"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color w:val="000000"/>
              </w:rPr>
            </w:pPr>
            <w:r w:rsidRPr="00B742CC">
              <w:rPr>
                <w:rFonts w:ascii="Calibri" w:eastAsia="Times New Roman" w:hAnsi="Calibri" w:cs="Times New Roman"/>
                <w:color w:val="000000"/>
              </w:rPr>
              <w:t> </w:t>
            </w:r>
          </w:p>
        </w:tc>
      </w:tr>
      <w:tr w:rsidR="00B742CC" w:rsidRPr="00B742CC" w:rsidTr="00B742CC">
        <w:trPr>
          <w:trHeight w:val="2685"/>
        </w:trPr>
        <w:tc>
          <w:tcPr>
            <w:tcW w:w="2440" w:type="dxa"/>
            <w:vMerge w:val="restart"/>
            <w:tcBorders>
              <w:top w:val="nil"/>
              <w:left w:val="single" w:sz="8" w:space="0" w:color="auto"/>
              <w:bottom w:val="single" w:sz="4" w:space="0" w:color="auto"/>
              <w:right w:val="single" w:sz="4" w:space="0" w:color="auto"/>
            </w:tcBorders>
            <w:shd w:val="clear" w:color="auto" w:fill="auto"/>
            <w:hideMark/>
          </w:tcPr>
          <w:p w:rsidR="00B742CC" w:rsidRPr="00B742CC" w:rsidRDefault="00B742CC" w:rsidP="00B742CC">
            <w:pPr>
              <w:spacing w:after="0" w:line="240" w:lineRule="auto"/>
              <w:jc w:val="right"/>
              <w:rPr>
                <w:rFonts w:ascii="Calibri" w:eastAsia="Times New Roman" w:hAnsi="Calibri" w:cs="Times New Roman"/>
                <w:color w:val="000000"/>
                <w:sz w:val="24"/>
                <w:szCs w:val="24"/>
              </w:rPr>
            </w:pPr>
            <w:r w:rsidRPr="00B742CC">
              <w:rPr>
                <w:rFonts w:ascii="Calibri" w:eastAsia="Times New Roman" w:hAnsi="Calibri" w:cstheme="minorHAnsi"/>
                <w:color w:val="000000"/>
                <w:sz w:val="24"/>
                <w:szCs w:val="24"/>
              </w:rPr>
              <w:t>1</w:t>
            </w:r>
          </w:p>
        </w:tc>
        <w:tc>
          <w:tcPr>
            <w:tcW w:w="2540" w:type="dxa"/>
            <w:vMerge w:val="restart"/>
            <w:tcBorders>
              <w:top w:val="nil"/>
              <w:left w:val="single" w:sz="4" w:space="0" w:color="auto"/>
              <w:bottom w:val="single" w:sz="4" w:space="0" w:color="auto"/>
              <w:right w:val="single" w:sz="4"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color w:val="000000"/>
                <w:sz w:val="24"/>
                <w:szCs w:val="24"/>
              </w:rPr>
            </w:pPr>
            <w:r w:rsidRPr="00B742CC">
              <w:rPr>
                <w:rFonts w:ascii="Calibri" w:eastAsia="Times New Roman" w:hAnsi="Calibri" w:cstheme="minorHAnsi"/>
                <w:color w:val="000000"/>
                <w:sz w:val="24"/>
                <w:szCs w:val="24"/>
              </w:rPr>
              <w:t>1 month (December)</w:t>
            </w:r>
          </w:p>
        </w:tc>
        <w:tc>
          <w:tcPr>
            <w:tcW w:w="2620" w:type="dxa"/>
            <w:vMerge w:val="restart"/>
            <w:tcBorders>
              <w:top w:val="nil"/>
              <w:left w:val="single" w:sz="4" w:space="0" w:color="auto"/>
              <w:bottom w:val="single" w:sz="4" w:space="0" w:color="auto"/>
              <w:right w:val="single" w:sz="4"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color w:val="000000"/>
              </w:rPr>
            </w:pPr>
            <w:r w:rsidRPr="00B742CC">
              <w:rPr>
                <w:rFonts w:ascii="Calibri" w:eastAsia="Times New Roman" w:hAnsi="Calibri" w:cs="Times New Roman"/>
                <w:color w:val="000000"/>
              </w:rPr>
              <w:t>Meet Neurologist,  Meet Physiotherapist and Meet Patients, their attendants and family</w:t>
            </w:r>
          </w:p>
        </w:tc>
        <w:tc>
          <w:tcPr>
            <w:tcW w:w="3360" w:type="dxa"/>
            <w:vMerge w:val="restart"/>
            <w:tcBorders>
              <w:top w:val="nil"/>
              <w:left w:val="single" w:sz="4" w:space="0" w:color="auto"/>
              <w:bottom w:val="single" w:sz="4" w:space="0" w:color="auto"/>
              <w:right w:val="single" w:sz="8"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color w:val="000000"/>
                <w:sz w:val="24"/>
                <w:szCs w:val="24"/>
              </w:rPr>
            </w:pPr>
            <w:r w:rsidRPr="00B742CC">
              <w:rPr>
                <w:rFonts w:ascii="Calibri" w:eastAsia="Times New Roman" w:hAnsi="Calibri" w:cstheme="minorHAnsi"/>
                <w:color w:val="000000"/>
                <w:sz w:val="24"/>
                <w:szCs w:val="24"/>
              </w:rPr>
              <w:t>Idea about the situation and needs of disabled patients.</w:t>
            </w:r>
          </w:p>
        </w:tc>
      </w:tr>
      <w:tr w:rsidR="00B742CC" w:rsidRPr="00B742CC" w:rsidTr="00B742CC">
        <w:trPr>
          <w:trHeight w:val="300"/>
        </w:trPr>
        <w:tc>
          <w:tcPr>
            <w:tcW w:w="2440" w:type="dxa"/>
            <w:vMerge/>
            <w:tcBorders>
              <w:top w:val="nil"/>
              <w:left w:val="single" w:sz="8"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sz w:val="24"/>
                <w:szCs w:val="24"/>
              </w:rPr>
            </w:pPr>
          </w:p>
        </w:tc>
        <w:tc>
          <w:tcPr>
            <w:tcW w:w="2540" w:type="dxa"/>
            <w:vMerge/>
            <w:tcBorders>
              <w:top w:val="nil"/>
              <w:left w:val="single" w:sz="4"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sz w:val="24"/>
                <w:szCs w:val="24"/>
              </w:rPr>
            </w:pPr>
          </w:p>
        </w:tc>
        <w:tc>
          <w:tcPr>
            <w:tcW w:w="2620" w:type="dxa"/>
            <w:vMerge/>
            <w:tcBorders>
              <w:top w:val="nil"/>
              <w:left w:val="single" w:sz="4"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rPr>
            </w:pPr>
          </w:p>
        </w:tc>
        <w:tc>
          <w:tcPr>
            <w:tcW w:w="3360" w:type="dxa"/>
            <w:vMerge/>
            <w:tcBorders>
              <w:top w:val="nil"/>
              <w:left w:val="single" w:sz="4" w:space="0" w:color="auto"/>
              <w:bottom w:val="single" w:sz="4" w:space="0" w:color="auto"/>
              <w:right w:val="single" w:sz="8"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sz w:val="24"/>
                <w:szCs w:val="24"/>
              </w:rPr>
            </w:pPr>
          </w:p>
        </w:tc>
      </w:tr>
      <w:tr w:rsidR="00B742CC" w:rsidRPr="00B742CC" w:rsidTr="00B742CC">
        <w:trPr>
          <w:trHeight w:val="300"/>
        </w:trPr>
        <w:tc>
          <w:tcPr>
            <w:tcW w:w="2440" w:type="dxa"/>
            <w:vMerge/>
            <w:tcBorders>
              <w:top w:val="nil"/>
              <w:left w:val="single" w:sz="8"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sz w:val="24"/>
                <w:szCs w:val="24"/>
              </w:rPr>
            </w:pPr>
          </w:p>
        </w:tc>
        <w:tc>
          <w:tcPr>
            <w:tcW w:w="2540" w:type="dxa"/>
            <w:vMerge/>
            <w:tcBorders>
              <w:top w:val="nil"/>
              <w:left w:val="single" w:sz="4"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sz w:val="24"/>
                <w:szCs w:val="24"/>
              </w:rPr>
            </w:pPr>
          </w:p>
        </w:tc>
        <w:tc>
          <w:tcPr>
            <w:tcW w:w="2620" w:type="dxa"/>
            <w:vMerge/>
            <w:tcBorders>
              <w:top w:val="nil"/>
              <w:left w:val="single" w:sz="4"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rPr>
            </w:pPr>
          </w:p>
        </w:tc>
        <w:tc>
          <w:tcPr>
            <w:tcW w:w="3360" w:type="dxa"/>
            <w:vMerge/>
            <w:tcBorders>
              <w:top w:val="nil"/>
              <w:left w:val="single" w:sz="4" w:space="0" w:color="auto"/>
              <w:bottom w:val="single" w:sz="4" w:space="0" w:color="auto"/>
              <w:right w:val="single" w:sz="8"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sz w:val="24"/>
                <w:szCs w:val="24"/>
              </w:rPr>
            </w:pPr>
          </w:p>
        </w:tc>
      </w:tr>
      <w:tr w:rsidR="00B742CC" w:rsidRPr="00B742CC" w:rsidTr="00B742CC">
        <w:trPr>
          <w:trHeight w:val="3285"/>
        </w:trPr>
        <w:tc>
          <w:tcPr>
            <w:tcW w:w="2440" w:type="dxa"/>
            <w:vMerge w:val="restart"/>
            <w:tcBorders>
              <w:top w:val="nil"/>
              <w:left w:val="single" w:sz="8" w:space="0" w:color="auto"/>
              <w:bottom w:val="single" w:sz="4" w:space="0" w:color="auto"/>
              <w:right w:val="single" w:sz="4" w:space="0" w:color="auto"/>
            </w:tcBorders>
            <w:shd w:val="clear" w:color="auto" w:fill="auto"/>
            <w:hideMark/>
          </w:tcPr>
          <w:p w:rsidR="00B742CC" w:rsidRPr="00B742CC" w:rsidRDefault="00B742CC" w:rsidP="00B742CC">
            <w:pPr>
              <w:spacing w:after="0" w:line="240" w:lineRule="auto"/>
              <w:jc w:val="right"/>
              <w:rPr>
                <w:rFonts w:ascii="Calibri" w:eastAsia="Times New Roman" w:hAnsi="Calibri" w:cs="Times New Roman"/>
                <w:color w:val="000000"/>
                <w:sz w:val="24"/>
                <w:szCs w:val="24"/>
              </w:rPr>
            </w:pPr>
            <w:r w:rsidRPr="00B742CC">
              <w:rPr>
                <w:rFonts w:ascii="Calibri" w:eastAsia="Times New Roman" w:hAnsi="Calibri" w:cstheme="minorHAnsi"/>
                <w:color w:val="000000"/>
                <w:sz w:val="24"/>
                <w:szCs w:val="24"/>
              </w:rPr>
              <w:t>2</w:t>
            </w:r>
          </w:p>
        </w:tc>
        <w:tc>
          <w:tcPr>
            <w:tcW w:w="2540" w:type="dxa"/>
            <w:vMerge w:val="restart"/>
            <w:tcBorders>
              <w:top w:val="nil"/>
              <w:left w:val="single" w:sz="4" w:space="0" w:color="auto"/>
              <w:bottom w:val="single" w:sz="4" w:space="0" w:color="auto"/>
              <w:right w:val="single" w:sz="4"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color w:val="000000"/>
                <w:sz w:val="24"/>
                <w:szCs w:val="24"/>
              </w:rPr>
            </w:pPr>
            <w:r w:rsidRPr="00B742CC">
              <w:rPr>
                <w:rFonts w:ascii="Calibri" w:eastAsia="Times New Roman" w:hAnsi="Calibri" w:cstheme="minorHAnsi"/>
                <w:color w:val="000000"/>
                <w:sz w:val="24"/>
                <w:szCs w:val="24"/>
              </w:rPr>
              <w:t>6 months (May)</w:t>
            </w:r>
          </w:p>
        </w:tc>
        <w:tc>
          <w:tcPr>
            <w:tcW w:w="2620" w:type="dxa"/>
            <w:vMerge w:val="restart"/>
            <w:tcBorders>
              <w:top w:val="nil"/>
              <w:left w:val="single" w:sz="4" w:space="0" w:color="auto"/>
              <w:bottom w:val="single" w:sz="4" w:space="0" w:color="auto"/>
              <w:right w:val="single" w:sz="4"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color w:val="000000"/>
              </w:rPr>
            </w:pPr>
            <w:r w:rsidRPr="00B742CC">
              <w:rPr>
                <w:rFonts w:ascii="Calibri" w:eastAsia="Times New Roman" w:hAnsi="Calibri" w:cs="Times New Roman"/>
                <w:color w:val="000000"/>
              </w:rPr>
              <w:t>Gesture recognition</w:t>
            </w:r>
          </w:p>
        </w:tc>
        <w:tc>
          <w:tcPr>
            <w:tcW w:w="3360" w:type="dxa"/>
            <w:vMerge w:val="restart"/>
            <w:tcBorders>
              <w:top w:val="nil"/>
              <w:left w:val="single" w:sz="4" w:space="0" w:color="auto"/>
              <w:bottom w:val="single" w:sz="4" w:space="0" w:color="auto"/>
              <w:right w:val="single" w:sz="8"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color w:val="000000"/>
              </w:rPr>
            </w:pPr>
            <w:r w:rsidRPr="00B742CC">
              <w:rPr>
                <w:rFonts w:ascii="Calibri" w:eastAsia="Times New Roman" w:hAnsi="Calibri" w:cs="Times New Roman"/>
                <w:color w:val="000000"/>
              </w:rPr>
              <w:t>Appropriate gestures  with optimal threshold to facilitate a variety of facial configurations</w:t>
            </w:r>
          </w:p>
        </w:tc>
      </w:tr>
      <w:tr w:rsidR="00B742CC" w:rsidRPr="00B742CC" w:rsidTr="00B742CC">
        <w:trPr>
          <w:trHeight w:val="300"/>
        </w:trPr>
        <w:tc>
          <w:tcPr>
            <w:tcW w:w="2440" w:type="dxa"/>
            <w:vMerge/>
            <w:tcBorders>
              <w:top w:val="nil"/>
              <w:left w:val="single" w:sz="8"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sz w:val="24"/>
                <w:szCs w:val="24"/>
              </w:rPr>
            </w:pPr>
          </w:p>
        </w:tc>
        <w:tc>
          <w:tcPr>
            <w:tcW w:w="2540" w:type="dxa"/>
            <w:vMerge/>
            <w:tcBorders>
              <w:top w:val="nil"/>
              <w:left w:val="single" w:sz="4"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sz w:val="24"/>
                <w:szCs w:val="24"/>
              </w:rPr>
            </w:pPr>
          </w:p>
        </w:tc>
        <w:tc>
          <w:tcPr>
            <w:tcW w:w="2620" w:type="dxa"/>
            <w:vMerge/>
            <w:tcBorders>
              <w:top w:val="nil"/>
              <w:left w:val="single" w:sz="4"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rPr>
            </w:pPr>
          </w:p>
        </w:tc>
        <w:tc>
          <w:tcPr>
            <w:tcW w:w="3360" w:type="dxa"/>
            <w:vMerge/>
            <w:tcBorders>
              <w:top w:val="nil"/>
              <w:left w:val="single" w:sz="4" w:space="0" w:color="auto"/>
              <w:bottom w:val="single" w:sz="4" w:space="0" w:color="auto"/>
              <w:right w:val="single" w:sz="8"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rPr>
            </w:pPr>
          </w:p>
        </w:tc>
      </w:tr>
      <w:tr w:rsidR="00B742CC" w:rsidRPr="00B742CC" w:rsidTr="00B742CC">
        <w:trPr>
          <w:trHeight w:val="315"/>
        </w:trPr>
        <w:tc>
          <w:tcPr>
            <w:tcW w:w="2440" w:type="dxa"/>
            <w:vMerge w:val="restart"/>
            <w:tcBorders>
              <w:top w:val="nil"/>
              <w:left w:val="single" w:sz="8" w:space="0" w:color="auto"/>
              <w:bottom w:val="single" w:sz="4" w:space="0" w:color="auto"/>
              <w:right w:val="single" w:sz="4" w:space="0" w:color="auto"/>
            </w:tcBorders>
            <w:shd w:val="clear" w:color="auto" w:fill="auto"/>
            <w:hideMark/>
          </w:tcPr>
          <w:p w:rsidR="00B742CC" w:rsidRPr="00B742CC" w:rsidRDefault="00B742CC" w:rsidP="00B742CC">
            <w:pPr>
              <w:spacing w:after="0" w:line="240" w:lineRule="auto"/>
              <w:jc w:val="right"/>
              <w:rPr>
                <w:rFonts w:ascii="Calibri" w:eastAsia="Times New Roman" w:hAnsi="Calibri" w:cs="Times New Roman"/>
                <w:color w:val="000000"/>
                <w:sz w:val="24"/>
                <w:szCs w:val="24"/>
              </w:rPr>
            </w:pPr>
            <w:r w:rsidRPr="00B742CC">
              <w:rPr>
                <w:rFonts w:ascii="Calibri" w:eastAsia="Times New Roman" w:hAnsi="Calibri" w:cstheme="minorHAnsi"/>
                <w:color w:val="000000"/>
                <w:sz w:val="24"/>
                <w:szCs w:val="24"/>
              </w:rPr>
              <w:t>3</w:t>
            </w:r>
          </w:p>
        </w:tc>
        <w:tc>
          <w:tcPr>
            <w:tcW w:w="2540" w:type="dxa"/>
            <w:vMerge w:val="restart"/>
            <w:tcBorders>
              <w:top w:val="nil"/>
              <w:left w:val="single" w:sz="4" w:space="0" w:color="auto"/>
              <w:bottom w:val="single" w:sz="4" w:space="0" w:color="auto"/>
              <w:right w:val="single" w:sz="4"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color w:val="000000"/>
                <w:sz w:val="24"/>
                <w:szCs w:val="24"/>
              </w:rPr>
            </w:pPr>
            <w:r w:rsidRPr="00B742CC">
              <w:rPr>
                <w:rFonts w:ascii="Calibri" w:eastAsia="Times New Roman" w:hAnsi="Calibri" w:cstheme="minorHAnsi"/>
                <w:color w:val="000000"/>
                <w:sz w:val="24"/>
                <w:szCs w:val="24"/>
              </w:rPr>
              <w:t>4 months (March)</w:t>
            </w:r>
          </w:p>
        </w:tc>
        <w:tc>
          <w:tcPr>
            <w:tcW w:w="2620" w:type="dxa"/>
            <w:vMerge w:val="restart"/>
            <w:tcBorders>
              <w:top w:val="nil"/>
              <w:left w:val="single" w:sz="4" w:space="0" w:color="auto"/>
              <w:bottom w:val="single" w:sz="4" w:space="0" w:color="auto"/>
              <w:right w:val="single" w:sz="4"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color w:val="000000"/>
              </w:rPr>
            </w:pPr>
            <w:r w:rsidRPr="00B742CC">
              <w:rPr>
                <w:rFonts w:ascii="Calibri" w:eastAsia="Times New Roman" w:hAnsi="Calibri" w:cs="Times New Roman"/>
                <w:color w:val="000000"/>
              </w:rPr>
              <w:t>Android application</w:t>
            </w:r>
          </w:p>
        </w:tc>
        <w:tc>
          <w:tcPr>
            <w:tcW w:w="3360" w:type="dxa"/>
            <w:tcBorders>
              <w:top w:val="nil"/>
              <w:left w:val="nil"/>
              <w:bottom w:val="single" w:sz="4" w:space="0" w:color="auto"/>
              <w:right w:val="single" w:sz="8" w:space="0" w:color="auto"/>
            </w:tcBorders>
            <w:shd w:val="clear" w:color="auto" w:fill="auto"/>
            <w:hideMark/>
          </w:tcPr>
          <w:p w:rsidR="00B742CC" w:rsidRPr="00B742CC" w:rsidRDefault="00B742CC" w:rsidP="00B742CC">
            <w:pPr>
              <w:spacing w:after="0" w:line="240" w:lineRule="auto"/>
              <w:rPr>
                <w:rFonts w:ascii="Symbol" w:eastAsia="Times New Roman" w:hAnsi="Symbol" w:cs="Times New Roman"/>
                <w:color w:val="000000"/>
                <w:sz w:val="24"/>
                <w:szCs w:val="24"/>
              </w:rPr>
            </w:pPr>
            <w:r w:rsidRPr="00B742CC">
              <w:rPr>
                <w:rFonts w:ascii="Symbol" w:eastAsia="Symbol" w:hAnsi="Symbol" w:cs="Symbol"/>
                <w:color w:val="000000"/>
                <w:sz w:val="24"/>
                <w:szCs w:val="24"/>
              </w:rPr>
              <w:t></w:t>
            </w:r>
            <w:r w:rsidRPr="00B742CC">
              <w:rPr>
                <w:rFonts w:ascii="Times New Roman" w:eastAsia="Symbol" w:hAnsi="Times New Roman" w:cs="Times New Roman"/>
                <w:color w:val="000000"/>
                <w:sz w:val="14"/>
                <w:szCs w:val="14"/>
              </w:rPr>
              <w:t xml:space="preserve">         </w:t>
            </w:r>
            <w:r w:rsidRPr="00B742CC">
              <w:rPr>
                <w:rFonts w:ascii="Calibri" w:eastAsia="Symbol" w:hAnsi="Calibri" w:cs="Symbol"/>
                <w:color w:val="000000"/>
                <w:sz w:val="24"/>
                <w:szCs w:val="24"/>
              </w:rPr>
              <w:t>GUI</w:t>
            </w:r>
          </w:p>
        </w:tc>
      </w:tr>
      <w:tr w:rsidR="00B742CC" w:rsidRPr="00B742CC" w:rsidTr="00B742CC">
        <w:trPr>
          <w:trHeight w:val="315"/>
        </w:trPr>
        <w:tc>
          <w:tcPr>
            <w:tcW w:w="2440" w:type="dxa"/>
            <w:vMerge/>
            <w:tcBorders>
              <w:top w:val="nil"/>
              <w:left w:val="single" w:sz="8"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sz w:val="24"/>
                <w:szCs w:val="24"/>
              </w:rPr>
            </w:pPr>
          </w:p>
        </w:tc>
        <w:tc>
          <w:tcPr>
            <w:tcW w:w="2540" w:type="dxa"/>
            <w:vMerge/>
            <w:tcBorders>
              <w:top w:val="nil"/>
              <w:left w:val="single" w:sz="4"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sz w:val="24"/>
                <w:szCs w:val="24"/>
              </w:rPr>
            </w:pPr>
          </w:p>
        </w:tc>
        <w:tc>
          <w:tcPr>
            <w:tcW w:w="2620" w:type="dxa"/>
            <w:vMerge/>
            <w:tcBorders>
              <w:top w:val="nil"/>
              <w:left w:val="single" w:sz="4"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rPr>
            </w:pPr>
          </w:p>
        </w:tc>
        <w:tc>
          <w:tcPr>
            <w:tcW w:w="3360" w:type="dxa"/>
            <w:tcBorders>
              <w:top w:val="nil"/>
              <w:left w:val="nil"/>
              <w:bottom w:val="single" w:sz="4" w:space="0" w:color="auto"/>
              <w:right w:val="single" w:sz="8" w:space="0" w:color="auto"/>
            </w:tcBorders>
            <w:shd w:val="clear" w:color="auto" w:fill="auto"/>
            <w:hideMark/>
          </w:tcPr>
          <w:p w:rsidR="00B742CC" w:rsidRPr="00B742CC" w:rsidRDefault="00B742CC" w:rsidP="00B742CC">
            <w:pPr>
              <w:spacing w:after="0" w:line="240" w:lineRule="auto"/>
              <w:rPr>
                <w:rFonts w:ascii="Symbol" w:eastAsia="Times New Roman" w:hAnsi="Symbol" w:cs="Times New Roman"/>
                <w:color w:val="000000"/>
                <w:sz w:val="24"/>
                <w:szCs w:val="24"/>
              </w:rPr>
            </w:pPr>
            <w:r w:rsidRPr="00B742CC">
              <w:rPr>
                <w:rFonts w:ascii="Symbol" w:eastAsia="Symbol" w:hAnsi="Symbol" w:cs="Symbol"/>
                <w:color w:val="000000"/>
                <w:sz w:val="24"/>
                <w:szCs w:val="24"/>
              </w:rPr>
              <w:t></w:t>
            </w:r>
            <w:r w:rsidRPr="00B742CC">
              <w:rPr>
                <w:rFonts w:ascii="Times New Roman" w:eastAsia="Symbol" w:hAnsi="Times New Roman" w:cs="Times New Roman"/>
                <w:color w:val="000000"/>
                <w:sz w:val="14"/>
                <w:szCs w:val="14"/>
              </w:rPr>
              <w:t xml:space="preserve">         </w:t>
            </w:r>
            <w:r w:rsidRPr="00B742CC">
              <w:rPr>
                <w:rFonts w:ascii="Calibri" w:eastAsia="Symbol" w:hAnsi="Calibri" w:cs="Symbol"/>
                <w:color w:val="000000"/>
                <w:sz w:val="24"/>
                <w:szCs w:val="24"/>
              </w:rPr>
              <w:t>Bluetooth configuration</w:t>
            </w:r>
          </w:p>
        </w:tc>
      </w:tr>
      <w:tr w:rsidR="00B742CC" w:rsidRPr="00B742CC" w:rsidTr="00B742CC">
        <w:trPr>
          <w:trHeight w:val="315"/>
        </w:trPr>
        <w:tc>
          <w:tcPr>
            <w:tcW w:w="2440" w:type="dxa"/>
            <w:vMerge/>
            <w:tcBorders>
              <w:top w:val="nil"/>
              <w:left w:val="single" w:sz="8"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sz w:val="24"/>
                <w:szCs w:val="24"/>
              </w:rPr>
            </w:pPr>
          </w:p>
        </w:tc>
        <w:tc>
          <w:tcPr>
            <w:tcW w:w="2540" w:type="dxa"/>
            <w:vMerge/>
            <w:tcBorders>
              <w:top w:val="nil"/>
              <w:left w:val="single" w:sz="4"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sz w:val="24"/>
                <w:szCs w:val="24"/>
              </w:rPr>
            </w:pPr>
          </w:p>
        </w:tc>
        <w:tc>
          <w:tcPr>
            <w:tcW w:w="2620" w:type="dxa"/>
            <w:vMerge/>
            <w:tcBorders>
              <w:top w:val="nil"/>
              <w:left w:val="single" w:sz="4"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rPr>
            </w:pPr>
          </w:p>
        </w:tc>
        <w:tc>
          <w:tcPr>
            <w:tcW w:w="3360" w:type="dxa"/>
            <w:tcBorders>
              <w:top w:val="nil"/>
              <w:left w:val="nil"/>
              <w:bottom w:val="single" w:sz="4" w:space="0" w:color="auto"/>
              <w:right w:val="single" w:sz="8" w:space="0" w:color="auto"/>
            </w:tcBorders>
            <w:shd w:val="clear" w:color="auto" w:fill="auto"/>
            <w:hideMark/>
          </w:tcPr>
          <w:p w:rsidR="00B742CC" w:rsidRPr="00B742CC" w:rsidRDefault="00B742CC" w:rsidP="00B742CC">
            <w:pPr>
              <w:spacing w:after="0" w:line="240" w:lineRule="auto"/>
              <w:rPr>
                <w:rFonts w:ascii="Symbol" w:eastAsia="Times New Roman" w:hAnsi="Symbol" w:cs="Times New Roman"/>
                <w:color w:val="000000"/>
                <w:sz w:val="24"/>
                <w:szCs w:val="24"/>
              </w:rPr>
            </w:pPr>
            <w:r w:rsidRPr="00B742CC">
              <w:rPr>
                <w:rFonts w:ascii="Symbol" w:eastAsia="Symbol" w:hAnsi="Symbol" w:cs="Symbol"/>
                <w:color w:val="000000"/>
                <w:sz w:val="24"/>
                <w:szCs w:val="24"/>
              </w:rPr>
              <w:t></w:t>
            </w:r>
            <w:r w:rsidRPr="00B742CC">
              <w:rPr>
                <w:rFonts w:ascii="Times New Roman" w:eastAsia="Symbol" w:hAnsi="Times New Roman" w:cs="Times New Roman"/>
                <w:color w:val="000000"/>
                <w:sz w:val="14"/>
                <w:szCs w:val="14"/>
              </w:rPr>
              <w:t xml:space="preserve">         </w:t>
            </w:r>
            <w:r w:rsidRPr="00B742CC">
              <w:rPr>
                <w:rFonts w:ascii="Calibri" w:eastAsia="Symbol" w:hAnsi="Calibri" w:cs="Symbol"/>
                <w:color w:val="000000"/>
                <w:sz w:val="24"/>
                <w:szCs w:val="24"/>
              </w:rPr>
              <w:t>SMS Configuration</w:t>
            </w:r>
          </w:p>
        </w:tc>
      </w:tr>
      <w:tr w:rsidR="00B742CC" w:rsidRPr="00B742CC" w:rsidTr="00B742CC">
        <w:trPr>
          <w:trHeight w:val="315"/>
        </w:trPr>
        <w:tc>
          <w:tcPr>
            <w:tcW w:w="2440" w:type="dxa"/>
            <w:vMerge/>
            <w:tcBorders>
              <w:top w:val="nil"/>
              <w:left w:val="single" w:sz="8"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sz w:val="24"/>
                <w:szCs w:val="24"/>
              </w:rPr>
            </w:pPr>
          </w:p>
        </w:tc>
        <w:tc>
          <w:tcPr>
            <w:tcW w:w="2540" w:type="dxa"/>
            <w:vMerge/>
            <w:tcBorders>
              <w:top w:val="nil"/>
              <w:left w:val="single" w:sz="4"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sz w:val="24"/>
                <w:szCs w:val="24"/>
              </w:rPr>
            </w:pPr>
          </w:p>
        </w:tc>
        <w:tc>
          <w:tcPr>
            <w:tcW w:w="2620" w:type="dxa"/>
            <w:vMerge/>
            <w:tcBorders>
              <w:top w:val="nil"/>
              <w:left w:val="single" w:sz="4"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rPr>
            </w:pPr>
          </w:p>
        </w:tc>
        <w:tc>
          <w:tcPr>
            <w:tcW w:w="3360" w:type="dxa"/>
            <w:tcBorders>
              <w:top w:val="nil"/>
              <w:left w:val="nil"/>
              <w:bottom w:val="single" w:sz="4" w:space="0" w:color="auto"/>
              <w:right w:val="single" w:sz="8" w:space="0" w:color="auto"/>
            </w:tcBorders>
            <w:shd w:val="clear" w:color="auto" w:fill="auto"/>
            <w:hideMark/>
          </w:tcPr>
          <w:p w:rsidR="00B742CC" w:rsidRPr="00B742CC" w:rsidRDefault="00B742CC" w:rsidP="00B742CC">
            <w:pPr>
              <w:spacing w:after="0" w:line="240" w:lineRule="auto"/>
              <w:rPr>
                <w:rFonts w:ascii="Symbol" w:eastAsia="Times New Roman" w:hAnsi="Symbol" w:cs="Times New Roman"/>
                <w:color w:val="000000"/>
                <w:sz w:val="24"/>
                <w:szCs w:val="24"/>
              </w:rPr>
            </w:pPr>
            <w:r w:rsidRPr="00B742CC">
              <w:rPr>
                <w:rFonts w:ascii="Symbol" w:eastAsia="Symbol" w:hAnsi="Symbol" w:cs="Symbol"/>
                <w:color w:val="000000"/>
                <w:sz w:val="24"/>
                <w:szCs w:val="24"/>
              </w:rPr>
              <w:t></w:t>
            </w:r>
            <w:r w:rsidRPr="00B742CC">
              <w:rPr>
                <w:rFonts w:ascii="Times New Roman" w:eastAsia="Symbol" w:hAnsi="Times New Roman" w:cs="Times New Roman"/>
                <w:color w:val="000000"/>
                <w:sz w:val="14"/>
                <w:szCs w:val="14"/>
              </w:rPr>
              <w:t xml:space="preserve">         </w:t>
            </w:r>
            <w:r w:rsidRPr="00B742CC">
              <w:rPr>
                <w:rFonts w:ascii="Calibri" w:eastAsia="Symbol" w:hAnsi="Calibri" w:cs="Symbol"/>
                <w:color w:val="000000"/>
                <w:sz w:val="24"/>
                <w:szCs w:val="24"/>
              </w:rPr>
              <w:t>Working application</w:t>
            </w:r>
          </w:p>
        </w:tc>
      </w:tr>
      <w:tr w:rsidR="00B742CC" w:rsidRPr="00B742CC" w:rsidTr="00B742CC">
        <w:trPr>
          <w:trHeight w:val="2685"/>
        </w:trPr>
        <w:tc>
          <w:tcPr>
            <w:tcW w:w="2440" w:type="dxa"/>
            <w:vMerge w:val="restart"/>
            <w:tcBorders>
              <w:top w:val="nil"/>
              <w:left w:val="single" w:sz="8" w:space="0" w:color="auto"/>
              <w:bottom w:val="single" w:sz="4" w:space="0" w:color="auto"/>
              <w:right w:val="single" w:sz="4" w:space="0" w:color="auto"/>
            </w:tcBorders>
            <w:shd w:val="clear" w:color="auto" w:fill="auto"/>
            <w:hideMark/>
          </w:tcPr>
          <w:p w:rsidR="00B742CC" w:rsidRPr="00B742CC" w:rsidRDefault="00B742CC" w:rsidP="00B742CC">
            <w:pPr>
              <w:spacing w:after="0" w:line="240" w:lineRule="auto"/>
              <w:jc w:val="right"/>
              <w:rPr>
                <w:rFonts w:ascii="Calibri" w:eastAsia="Times New Roman" w:hAnsi="Calibri" w:cs="Times New Roman"/>
                <w:color w:val="000000"/>
                <w:sz w:val="24"/>
                <w:szCs w:val="24"/>
              </w:rPr>
            </w:pPr>
            <w:r w:rsidRPr="00B742CC">
              <w:rPr>
                <w:rFonts w:ascii="Calibri" w:eastAsia="Times New Roman" w:hAnsi="Calibri" w:cstheme="minorHAnsi"/>
                <w:color w:val="000000"/>
                <w:sz w:val="24"/>
                <w:szCs w:val="24"/>
              </w:rPr>
              <w:t>4</w:t>
            </w:r>
          </w:p>
        </w:tc>
        <w:tc>
          <w:tcPr>
            <w:tcW w:w="2540" w:type="dxa"/>
            <w:vMerge w:val="restart"/>
            <w:tcBorders>
              <w:top w:val="nil"/>
              <w:left w:val="single" w:sz="4" w:space="0" w:color="auto"/>
              <w:bottom w:val="single" w:sz="4" w:space="0" w:color="auto"/>
              <w:right w:val="single" w:sz="4"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color w:val="000000"/>
                <w:sz w:val="24"/>
                <w:szCs w:val="24"/>
              </w:rPr>
            </w:pPr>
            <w:r w:rsidRPr="00B742CC">
              <w:rPr>
                <w:rFonts w:ascii="Calibri" w:eastAsia="Times New Roman" w:hAnsi="Calibri" w:cstheme="minorHAnsi"/>
                <w:color w:val="000000"/>
                <w:sz w:val="24"/>
                <w:szCs w:val="24"/>
              </w:rPr>
              <w:t>2 months (January)</w:t>
            </w:r>
          </w:p>
        </w:tc>
        <w:tc>
          <w:tcPr>
            <w:tcW w:w="2620" w:type="dxa"/>
            <w:vMerge w:val="restart"/>
            <w:tcBorders>
              <w:top w:val="nil"/>
              <w:left w:val="single" w:sz="4" w:space="0" w:color="auto"/>
              <w:bottom w:val="single" w:sz="4" w:space="0" w:color="auto"/>
              <w:right w:val="single" w:sz="4"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color w:val="000000"/>
              </w:rPr>
            </w:pPr>
            <w:r w:rsidRPr="00B742CC">
              <w:rPr>
                <w:rFonts w:ascii="Calibri" w:eastAsia="Times New Roman" w:hAnsi="Calibri" w:cs="Times New Roman"/>
                <w:color w:val="000000"/>
              </w:rPr>
              <w:t>Arduino connection</w:t>
            </w:r>
          </w:p>
        </w:tc>
        <w:tc>
          <w:tcPr>
            <w:tcW w:w="3360" w:type="dxa"/>
            <w:vMerge w:val="restart"/>
            <w:tcBorders>
              <w:top w:val="nil"/>
              <w:left w:val="single" w:sz="4" w:space="0" w:color="auto"/>
              <w:bottom w:val="single" w:sz="4" w:space="0" w:color="auto"/>
              <w:right w:val="single" w:sz="8"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color w:val="000000"/>
                <w:sz w:val="24"/>
                <w:szCs w:val="24"/>
              </w:rPr>
            </w:pPr>
            <w:r w:rsidRPr="00B742CC">
              <w:rPr>
                <w:rFonts w:ascii="Calibri" w:eastAsia="Times New Roman" w:hAnsi="Calibri" w:cstheme="minorHAnsi"/>
                <w:color w:val="000000"/>
                <w:sz w:val="24"/>
                <w:szCs w:val="24"/>
              </w:rPr>
              <w:t>Wired Bluetooth component, Relay, Transistor, switchboard</w:t>
            </w:r>
          </w:p>
        </w:tc>
      </w:tr>
      <w:tr w:rsidR="00B742CC" w:rsidRPr="00B742CC" w:rsidTr="00B742CC">
        <w:trPr>
          <w:trHeight w:val="300"/>
        </w:trPr>
        <w:tc>
          <w:tcPr>
            <w:tcW w:w="2440" w:type="dxa"/>
            <w:vMerge/>
            <w:tcBorders>
              <w:top w:val="nil"/>
              <w:left w:val="single" w:sz="8"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sz w:val="24"/>
                <w:szCs w:val="24"/>
              </w:rPr>
            </w:pPr>
          </w:p>
        </w:tc>
        <w:tc>
          <w:tcPr>
            <w:tcW w:w="2540" w:type="dxa"/>
            <w:vMerge/>
            <w:tcBorders>
              <w:top w:val="nil"/>
              <w:left w:val="single" w:sz="4"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sz w:val="24"/>
                <w:szCs w:val="24"/>
              </w:rPr>
            </w:pPr>
          </w:p>
        </w:tc>
        <w:tc>
          <w:tcPr>
            <w:tcW w:w="2620" w:type="dxa"/>
            <w:vMerge/>
            <w:tcBorders>
              <w:top w:val="nil"/>
              <w:left w:val="single" w:sz="4" w:space="0" w:color="auto"/>
              <w:bottom w:val="single" w:sz="4" w:space="0" w:color="auto"/>
              <w:right w:val="single" w:sz="4"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rPr>
            </w:pPr>
          </w:p>
        </w:tc>
        <w:tc>
          <w:tcPr>
            <w:tcW w:w="3360" w:type="dxa"/>
            <w:vMerge/>
            <w:tcBorders>
              <w:top w:val="nil"/>
              <w:left w:val="single" w:sz="4" w:space="0" w:color="auto"/>
              <w:bottom w:val="single" w:sz="4" w:space="0" w:color="auto"/>
              <w:right w:val="single" w:sz="8" w:space="0" w:color="auto"/>
            </w:tcBorders>
            <w:vAlign w:val="center"/>
            <w:hideMark/>
          </w:tcPr>
          <w:p w:rsidR="00B742CC" w:rsidRPr="00B742CC" w:rsidRDefault="00B742CC" w:rsidP="00B742CC">
            <w:pPr>
              <w:spacing w:after="0" w:line="240" w:lineRule="auto"/>
              <w:rPr>
                <w:rFonts w:ascii="Calibri" w:eastAsia="Times New Roman" w:hAnsi="Calibri" w:cs="Times New Roman"/>
                <w:color w:val="000000"/>
                <w:sz w:val="24"/>
                <w:szCs w:val="24"/>
              </w:rPr>
            </w:pPr>
          </w:p>
        </w:tc>
      </w:tr>
      <w:tr w:rsidR="00B742CC" w:rsidRPr="00B742CC" w:rsidTr="00B742CC">
        <w:trPr>
          <w:trHeight w:val="315"/>
        </w:trPr>
        <w:tc>
          <w:tcPr>
            <w:tcW w:w="2440" w:type="dxa"/>
            <w:tcBorders>
              <w:top w:val="nil"/>
              <w:left w:val="single" w:sz="8" w:space="0" w:color="auto"/>
              <w:bottom w:val="single" w:sz="8" w:space="0" w:color="auto"/>
              <w:right w:val="single" w:sz="4" w:space="0" w:color="auto"/>
            </w:tcBorders>
            <w:shd w:val="clear" w:color="auto" w:fill="auto"/>
            <w:hideMark/>
          </w:tcPr>
          <w:p w:rsidR="00B742CC" w:rsidRPr="00B742CC" w:rsidRDefault="00B742CC" w:rsidP="00B742CC">
            <w:pPr>
              <w:spacing w:after="0" w:line="240" w:lineRule="auto"/>
              <w:jc w:val="right"/>
              <w:rPr>
                <w:rFonts w:ascii="Calibri" w:eastAsia="Times New Roman" w:hAnsi="Calibri" w:cs="Times New Roman"/>
                <w:color w:val="000000"/>
                <w:sz w:val="24"/>
                <w:szCs w:val="24"/>
              </w:rPr>
            </w:pPr>
            <w:r w:rsidRPr="00B742CC">
              <w:rPr>
                <w:rFonts w:ascii="Calibri" w:eastAsia="Times New Roman" w:hAnsi="Calibri" w:cstheme="minorHAnsi"/>
                <w:color w:val="000000"/>
                <w:sz w:val="24"/>
                <w:szCs w:val="24"/>
              </w:rPr>
              <w:t>5</w:t>
            </w:r>
          </w:p>
        </w:tc>
        <w:tc>
          <w:tcPr>
            <w:tcW w:w="2540" w:type="dxa"/>
            <w:tcBorders>
              <w:top w:val="nil"/>
              <w:left w:val="nil"/>
              <w:bottom w:val="single" w:sz="8" w:space="0" w:color="auto"/>
              <w:right w:val="single" w:sz="4"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color w:val="000000"/>
                <w:sz w:val="24"/>
                <w:szCs w:val="24"/>
              </w:rPr>
            </w:pPr>
            <w:r w:rsidRPr="00B742CC">
              <w:rPr>
                <w:rFonts w:ascii="Calibri" w:eastAsia="Times New Roman" w:hAnsi="Calibri" w:cstheme="minorHAnsi"/>
                <w:color w:val="000000"/>
                <w:sz w:val="24"/>
                <w:szCs w:val="24"/>
              </w:rPr>
              <w:t>6 months (May)</w:t>
            </w:r>
          </w:p>
        </w:tc>
        <w:tc>
          <w:tcPr>
            <w:tcW w:w="2620" w:type="dxa"/>
            <w:tcBorders>
              <w:top w:val="nil"/>
              <w:left w:val="nil"/>
              <w:bottom w:val="single" w:sz="8" w:space="0" w:color="auto"/>
              <w:right w:val="single" w:sz="4"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color w:val="000000"/>
              </w:rPr>
            </w:pPr>
            <w:r w:rsidRPr="00B742CC">
              <w:rPr>
                <w:rFonts w:ascii="Calibri" w:eastAsia="Times New Roman" w:hAnsi="Calibri" w:cs="Times New Roman"/>
                <w:color w:val="000000"/>
              </w:rPr>
              <w:t>Testing/debugging</w:t>
            </w:r>
          </w:p>
        </w:tc>
        <w:tc>
          <w:tcPr>
            <w:tcW w:w="3360" w:type="dxa"/>
            <w:tcBorders>
              <w:top w:val="nil"/>
              <w:left w:val="nil"/>
              <w:bottom w:val="single" w:sz="8" w:space="0" w:color="auto"/>
              <w:right w:val="single" w:sz="8" w:space="0" w:color="auto"/>
            </w:tcBorders>
            <w:shd w:val="clear" w:color="auto" w:fill="auto"/>
            <w:hideMark/>
          </w:tcPr>
          <w:p w:rsidR="00B742CC" w:rsidRPr="00B742CC" w:rsidRDefault="00B742CC" w:rsidP="00B742CC">
            <w:pPr>
              <w:spacing w:after="0" w:line="240" w:lineRule="auto"/>
              <w:rPr>
                <w:rFonts w:ascii="Calibri" w:eastAsia="Times New Roman" w:hAnsi="Calibri" w:cs="Times New Roman"/>
                <w:color w:val="000000"/>
                <w:sz w:val="24"/>
                <w:szCs w:val="24"/>
              </w:rPr>
            </w:pPr>
            <w:r w:rsidRPr="00B742CC">
              <w:rPr>
                <w:rFonts w:ascii="Calibri" w:eastAsia="Times New Roman" w:hAnsi="Calibri" w:cstheme="minorHAnsi"/>
                <w:color w:val="000000"/>
                <w:sz w:val="24"/>
                <w:szCs w:val="24"/>
              </w:rPr>
              <w:t>Integrated, working application.</w:t>
            </w:r>
          </w:p>
        </w:tc>
      </w:tr>
    </w:tbl>
    <w:p w:rsidR="00B742CC" w:rsidRPr="00A80DBC" w:rsidRDefault="00B742CC" w:rsidP="00A80DBC">
      <w:pPr>
        <w:rPr>
          <w:rFonts w:cs="Arial"/>
          <w:sz w:val="24"/>
        </w:rPr>
      </w:pPr>
    </w:p>
    <w:sectPr w:rsidR="00B742CC" w:rsidRPr="00A80DBC" w:rsidSect="00A80DBC">
      <w:footerReference w:type="default" r:id="rId25"/>
      <w:pgSz w:w="12240" w:h="15840"/>
      <w:pgMar w:top="1440" w:right="1440" w:bottom="1440" w:left="1440" w:header="720" w:footer="720" w:gutter="0"/>
      <w:pgBorders w:display="firstPage" w:offsetFrom="page">
        <w:top w:val="thinThickThinSmallGap" w:sz="24" w:space="24" w:color="006600"/>
        <w:left w:val="thinThickThinSmallGap" w:sz="24" w:space="24" w:color="006600"/>
        <w:bottom w:val="thinThickThinSmallGap" w:sz="24" w:space="24" w:color="006600"/>
        <w:right w:val="thinThickThinSmallGap" w:sz="24" w:space="24" w:color="006600"/>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A80" w:rsidRDefault="004F7A80" w:rsidP="00740953">
      <w:pPr>
        <w:spacing w:after="0" w:line="240" w:lineRule="auto"/>
      </w:pPr>
      <w:r>
        <w:separator/>
      </w:r>
    </w:p>
  </w:endnote>
  <w:endnote w:type="continuationSeparator" w:id="1">
    <w:p w:rsidR="004F7A80" w:rsidRDefault="004F7A80" w:rsidP="007409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Helvetica">
    <w:panose1 w:val="020B0504020202020204"/>
    <w:charset w:val="00"/>
    <w:family w:val="swiss"/>
    <w:notTrueType/>
    <w:pitch w:val="variable"/>
    <w:sig w:usb0="00000003" w:usb1="00000000" w:usb2="00000000" w:usb3="00000000" w:csb0="00000001" w:csb1="00000000"/>
  </w:font>
  <w:font w:name="Source Code Pr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00022FF" w:usb1="C000205B" w:usb2="00000009" w:usb3="00000000" w:csb0="000001D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90380"/>
      <w:docPartObj>
        <w:docPartGallery w:val="Page Numbers (Bottom of Page)"/>
        <w:docPartUnique/>
      </w:docPartObj>
    </w:sdtPr>
    <w:sdtEndPr>
      <w:rPr>
        <w:noProof/>
      </w:rPr>
    </w:sdtEndPr>
    <w:sdtContent>
      <w:p w:rsidR="00281308" w:rsidRDefault="00020F25">
        <w:pPr>
          <w:pStyle w:val="Footer"/>
          <w:jc w:val="right"/>
        </w:pPr>
        <w:r>
          <w:fldChar w:fldCharType="begin"/>
        </w:r>
        <w:r w:rsidR="00281308">
          <w:instrText xml:space="preserve"> PAGE   \* MERGEFORMAT </w:instrText>
        </w:r>
        <w:r>
          <w:fldChar w:fldCharType="separate"/>
        </w:r>
        <w:r w:rsidR="008831E6">
          <w:rPr>
            <w:noProof/>
          </w:rPr>
          <w:t>40</w:t>
        </w:r>
        <w:r>
          <w:rPr>
            <w:noProof/>
          </w:rPr>
          <w:fldChar w:fldCharType="end"/>
        </w:r>
      </w:p>
    </w:sdtContent>
  </w:sdt>
  <w:p w:rsidR="00281308" w:rsidRDefault="002813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A80" w:rsidRDefault="004F7A80" w:rsidP="00740953">
      <w:pPr>
        <w:spacing w:after="0" w:line="240" w:lineRule="auto"/>
      </w:pPr>
      <w:r>
        <w:separator/>
      </w:r>
    </w:p>
  </w:footnote>
  <w:footnote w:type="continuationSeparator" w:id="1">
    <w:p w:rsidR="004F7A80" w:rsidRDefault="004F7A80" w:rsidP="007409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B39BA"/>
    <w:multiLevelType w:val="hybridMultilevel"/>
    <w:tmpl w:val="A7D04F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AA75E7A"/>
    <w:multiLevelType w:val="multilevel"/>
    <w:tmpl w:val="9310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A57EC"/>
    <w:multiLevelType w:val="hybridMultilevel"/>
    <w:tmpl w:val="639A7E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3B5971"/>
    <w:multiLevelType w:val="multilevel"/>
    <w:tmpl w:val="F782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2B6C3D"/>
    <w:multiLevelType w:val="hybridMultilevel"/>
    <w:tmpl w:val="7390F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9D36C6"/>
    <w:multiLevelType w:val="hybridMultilevel"/>
    <w:tmpl w:val="B15CB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4167527"/>
    <w:multiLevelType w:val="hybridMultilevel"/>
    <w:tmpl w:val="4E22E1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29525F"/>
    <w:multiLevelType w:val="hybridMultilevel"/>
    <w:tmpl w:val="28C0C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1B50DD"/>
    <w:multiLevelType w:val="hybridMultilevel"/>
    <w:tmpl w:val="5D5623A2"/>
    <w:lvl w:ilvl="0" w:tplc="66D69E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AB4A28"/>
    <w:multiLevelType w:val="hybridMultilevel"/>
    <w:tmpl w:val="E26E3FC8"/>
    <w:lvl w:ilvl="0" w:tplc="DED07CFA">
      <w:numFmt w:val="bullet"/>
      <w:lvlText w:val=""/>
      <w:lvlJc w:val="left"/>
      <w:pPr>
        <w:ind w:left="1080" w:hanging="360"/>
      </w:pPr>
      <w:rPr>
        <w:rFonts w:ascii="Wingdings" w:eastAsiaTheme="minorHAnsi" w:hAnsi="Wingdings"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6B7A15"/>
    <w:multiLevelType w:val="hybridMultilevel"/>
    <w:tmpl w:val="B6D8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2564A"/>
    <w:multiLevelType w:val="hybridMultilevel"/>
    <w:tmpl w:val="239C7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EB3DD1"/>
    <w:multiLevelType w:val="multilevel"/>
    <w:tmpl w:val="7306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B85695"/>
    <w:multiLevelType w:val="hybridMultilevel"/>
    <w:tmpl w:val="0CDCC8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1377DF"/>
    <w:multiLevelType w:val="hybridMultilevel"/>
    <w:tmpl w:val="92E4C1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E33DF8"/>
    <w:multiLevelType w:val="hybridMultilevel"/>
    <w:tmpl w:val="4C36492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2300D"/>
    <w:multiLevelType w:val="multilevel"/>
    <w:tmpl w:val="5886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951490"/>
    <w:multiLevelType w:val="hybridMultilevel"/>
    <w:tmpl w:val="3D9617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55014BA5"/>
    <w:multiLevelType w:val="hybridMultilevel"/>
    <w:tmpl w:val="81F067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5F6791F"/>
    <w:multiLevelType w:val="hybridMultilevel"/>
    <w:tmpl w:val="F0769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0EC7D86"/>
    <w:multiLevelType w:val="hybridMultilevel"/>
    <w:tmpl w:val="B87E6034"/>
    <w:lvl w:ilvl="0" w:tplc="9F3427A2">
      <w:numFmt w:val="bullet"/>
      <w:lvlText w:val="•"/>
      <w:lvlJc w:val="left"/>
      <w:pPr>
        <w:ind w:left="1170" w:hanging="360"/>
      </w:pPr>
      <w:rPr>
        <w:rFonts w:ascii="Arial" w:eastAsiaTheme="minorHAnsi"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6BF60DA6"/>
    <w:multiLevelType w:val="hybridMultilevel"/>
    <w:tmpl w:val="58D0B4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1034A21"/>
    <w:multiLevelType w:val="multilevel"/>
    <w:tmpl w:val="3E42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727193"/>
    <w:multiLevelType w:val="hybridMultilevel"/>
    <w:tmpl w:val="B32C15BE"/>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24">
    <w:nsid w:val="7F187EFC"/>
    <w:multiLevelType w:val="hybridMultilevel"/>
    <w:tmpl w:val="D2C2F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4"/>
  </w:num>
  <w:num w:numId="3">
    <w:abstractNumId w:val="8"/>
  </w:num>
  <w:num w:numId="4">
    <w:abstractNumId w:val="18"/>
  </w:num>
  <w:num w:numId="5">
    <w:abstractNumId w:val="5"/>
  </w:num>
  <w:num w:numId="6">
    <w:abstractNumId w:val="19"/>
  </w:num>
  <w:num w:numId="7">
    <w:abstractNumId w:val="24"/>
  </w:num>
  <w:num w:numId="8">
    <w:abstractNumId w:val="7"/>
  </w:num>
  <w:num w:numId="9">
    <w:abstractNumId w:val="0"/>
  </w:num>
  <w:num w:numId="10">
    <w:abstractNumId w:val="23"/>
  </w:num>
  <w:num w:numId="11">
    <w:abstractNumId w:val="13"/>
  </w:num>
  <w:num w:numId="12">
    <w:abstractNumId w:val="2"/>
  </w:num>
  <w:num w:numId="13">
    <w:abstractNumId w:val="6"/>
  </w:num>
  <w:num w:numId="14">
    <w:abstractNumId w:val="17"/>
  </w:num>
  <w:num w:numId="15">
    <w:abstractNumId w:val="22"/>
  </w:num>
  <w:num w:numId="16">
    <w:abstractNumId w:val="1"/>
  </w:num>
  <w:num w:numId="17">
    <w:abstractNumId w:val="12"/>
  </w:num>
  <w:num w:numId="18">
    <w:abstractNumId w:val="20"/>
  </w:num>
  <w:num w:numId="19">
    <w:abstractNumId w:val="10"/>
  </w:num>
  <w:num w:numId="20">
    <w:abstractNumId w:val="9"/>
  </w:num>
  <w:num w:numId="21">
    <w:abstractNumId w:val="15"/>
  </w:num>
  <w:num w:numId="22">
    <w:abstractNumId w:val="21"/>
  </w:num>
  <w:num w:numId="23">
    <w:abstractNumId w:val="4"/>
  </w:num>
  <w:num w:numId="24">
    <w:abstractNumId w:val="3"/>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attachedTemplate r:id="rId1"/>
  <w:defaultTabStop w:val="720"/>
  <w:characterSpacingControl w:val="doNotCompress"/>
  <w:footnotePr>
    <w:footnote w:id="0"/>
    <w:footnote w:id="1"/>
  </w:footnotePr>
  <w:endnotePr>
    <w:endnote w:id="0"/>
    <w:endnote w:id="1"/>
  </w:endnotePr>
  <w:compat/>
  <w:rsids>
    <w:rsidRoot w:val="007F5BCD"/>
    <w:rsid w:val="00020F25"/>
    <w:rsid w:val="00054646"/>
    <w:rsid w:val="00065F5C"/>
    <w:rsid w:val="000856C5"/>
    <w:rsid w:val="0010151E"/>
    <w:rsid w:val="00233F48"/>
    <w:rsid w:val="00255580"/>
    <w:rsid w:val="00266EB8"/>
    <w:rsid w:val="00281308"/>
    <w:rsid w:val="002E338F"/>
    <w:rsid w:val="003804AC"/>
    <w:rsid w:val="00435C1C"/>
    <w:rsid w:val="004515AB"/>
    <w:rsid w:val="004A3ADF"/>
    <w:rsid w:val="004F7A80"/>
    <w:rsid w:val="005C2439"/>
    <w:rsid w:val="00612811"/>
    <w:rsid w:val="0063669E"/>
    <w:rsid w:val="006B67AB"/>
    <w:rsid w:val="006E07DA"/>
    <w:rsid w:val="00740953"/>
    <w:rsid w:val="00745695"/>
    <w:rsid w:val="007F5BCD"/>
    <w:rsid w:val="008831E6"/>
    <w:rsid w:val="00947787"/>
    <w:rsid w:val="009A1859"/>
    <w:rsid w:val="00A12867"/>
    <w:rsid w:val="00A54E33"/>
    <w:rsid w:val="00A620C7"/>
    <w:rsid w:val="00A75381"/>
    <w:rsid w:val="00A80DBC"/>
    <w:rsid w:val="00B742CC"/>
    <w:rsid w:val="00C23B19"/>
    <w:rsid w:val="00C864B6"/>
    <w:rsid w:val="00CD7500"/>
    <w:rsid w:val="00D111F2"/>
    <w:rsid w:val="00D20560"/>
    <w:rsid w:val="00DB3454"/>
    <w:rsid w:val="00E50C61"/>
    <w:rsid w:val="00E80910"/>
    <w:rsid w:val="00E865C9"/>
    <w:rsid w:val="00EA223B"/>
    <w:rsid w:val="00ED1FB6"/>
    <w:rsid w:val="00F8082C"/>
    <w:rsid w:val="00FF7C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787"/>
  </w:style>
  <w:style w:type="paragraph" w:styleId="Heading1">
    <w:name w:val="heading 1"/>
    <w:basedOn w:val="Normal"/>
    <w:next w:val="Normal"/>
    <w:link w:val="Heading1Char"/>
    <w:uiPriority w:val="9"/>
    <w:qFormat/>
    <w:rsid w:val="006E07DA"/>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6E07DA"/>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6E07DA"/>
    <w:pPr>
      <w:keepNext/>
      <w:keepLines/>
      <w:spacing w:before="40" w:after="0"/>
      <w:outlineLvl w:val="2"/>
    </w:pPr>
    <w:rPr>
      <w:rFonts w:asciiTheme="majorHAnsi" w:eastAsiaTheme="majorEastAsia" w:hAnsiTheme="majorHAnsi" w:cstheme="majorBidi"/>
      <w:color w:val="4760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381"/>
    <w:rPr>
      <w:rFonts w:ascii="Tahoma" w:hAnsi="Tahoma" w:cs="Tahoma"/>
      <w:sz w:val="16"/>
      <w:szCs w:val="16"/>
    </w:rPr>
  </w:style>
  <w:style w:type="paragraph" w:styleId="ListParagraph">
    <w:name w:val="List Paragraph"/>
    <w:basedOn w:val="Normal"/>
    <w:uiPriority w:val="34"/>
    <w:qFormat/>
    <w:rsid w:val="002E338F"/>
    <w:pPr>
      <w:ind w:left="720"/>
      <w:contextualSpacing/>
    </w:pPr>
  </w:style>
  <w:style w:type="character" w:customStyle="1" w:styleId="Heading1Char">
    <w:name w:val="Heading 1 Char"/>
    <w:basedOn w:val="DefaultParagraphFont"/>
    <w:link w:val="Heading1"/>
    <w:uiPriority w:val="9"/>
    <w:rsid w:val="006E07DA"/>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6E07DA"/>
    <w:rPr>
      <w:rFonts w:asciiTheme="majorHAnsi" w:eastAsiaTheme="majorEastAsia" w:hAnsiTheme="majorHAnsi" w:cstheme="majorBidi"/>
      <w:color w:val="6B911C" w:themeColor="accent1" w:themeShade="BF"/>
      <w:sz w:val="26"/>
      <w:szCs w:val="26"/>
    </w:rPr>
  </w:style>
  <w:style w:type="character" w:customStyle="1" w:styleId="Heading3Char">
    <w:name w:val="Heading 3 Char"/>
    <w:basedOn w:val="DefaultParagraphFont"/>
    <w:link w:val="Heading3"/>
    <w:uiPriority w:val="9"/>
    <w:rsid w:val="006E07DA"/>
    <w:rPr>
      <w:rFonts w:asciiTheme="majorHAnsi" w:eastAsiaTheme="majorEastAsia" w:hAnsiTheme="majorHAnsi" w:cstheme="majorBidi"/>
      <w:color w:val="476013" w:themeColor="accent1" w:themeShade="7F"/>
      <w:sz w:val="24"/>
      <w:szCs w:val="24"/>
    </w:rPr>
  </w:style>
  <w:style w:type="paragraph" w:styleId="TOCHeading">
    <w:name w:val="TOC Heading"/>
    <w:basedOn w:val="Heading1"/>
    <w:next w:val="Normal"/>
    <w:uiPriority w:val="39"/>
    <w:unhideWhenUsed/>
    <w:qFormat/>
    <w:rsid w:val="006E07DA"/>
    <w:pPr>
      <w:spacing w:line="259" w:lineRule="auto"/>
      <w:outlineLvl w:val="9"/>
    </w:pPr>
  </w:style>
  <w:style w:type="paragraph" w:styleId="TOC1">
    <w:name w:val="toc 1"/>
    <w:basedOn w:val="Normal"/>
    <w:next w:val="Normal"/>
    <w:autoRedefine/>
    <w:uiPriority w:val="39"/>
    <w:unhideWhenUsed/>
    <w:rsid w:val="006E07DA"/>
    <w:pPr>
      <w:spacing w:after="100"/>
    </w:pPr>
  </w:style>
  <w:style w:type="paragraph" w:styleId="TOC2">
    <w:name w:val="toc 2"/>
    <w:basedOn w:val="Normal"/>
    <w:next w:val="Normal"/>
    <w:autoRedefine/>
    <w:uiPriority w:val="39"/>
    <w:unhideWhenUsed/>
    <w:rsid w:val="006E07DA"/>
    <w:pPr>
      <w:spacing w:after="100"/>
      <w:ind w:left="220"/>
    </w:pPr>
  </w:style>
  <w:style w:type="paragraph" w:styleId="TOC3">
    <w:name w:val="toc 3"/>
    <w:basedOn w:val="Normal"/>
    <w:next w:val="Normal"/>
    <w:autoRedefine/>
    <w:uiPriority w:val="39"/>
    <w:unhideWhenUsed/>
    <w:rsid w:val="006E07DA"/>
    <w:pPr>
      <w:spacing w:after="100"/>
      <w:ind w:left="440"/>
    </w:pPr>
  </w:style>
  <w:style w:type="character" w:styleId="Hyperlink">
    <w:name w:val="Hyperlink"/>
    <w:basedOn w:val="DefaultParagraphFont"/>
    <w:uiPriority w:val="99"/>
    <w:unhideWhenUsed/>
    <w:rsid w:val="006E07DA"/>
    <w:rPr>
      <w:color w:val="99CA3C" w:themeColor="hyperlink"/>
      <w:u w:val="single"/>
    </w:rPr>
  </w:style>
  <w:style w:type="paragraph" w:styleId="NormalWeb">
    <w:name w:val="Normal (Web)"/>
    <w:basedOn w:val="Normal"/>
    <w:uiPriority w:val="99"/>
    <w:unhideWhenUsed/>
    <w:rsid w:val="00CD750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40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953"/>
  </w:style>
  <w:style w:type="paragraph" w:styleId="Footer">
    <w:name w:val="footer"/>
    <w:basedOn w:val="Normal"/>
    <w:link w:val="FooterChar"/>
    <w:uiPriority w:val="99"/>
    <w:unhideWhenUsed/>
    <w:rsid w:val="00740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953"/>
  </w:style>
  <w:style w:type="paragraph" w:customStyle="1" w:styleId="Normal1">
    <w:name w:val="Normal1"/>
    <w:rsid w:val="00A80DBC"/>
    <w:pPr>
      <w:spacing w:after="0"/>
    </w:pPr>
    <w:rPr>
      <w:rFonts w:ascii="Arial" w:eastAsia="Arial" w:hAnsi="Arial" w:cs="Arial"/>
      <w:color w:val="000000"/>
    </w:rPr>
  </w:style>
  <w:style w:type="character" w:customStyle="1" w:styleId="apple-converted-space">
    <w:name w:val="apple-converted-space"/>
    <w:basedOn w:val="DefaultParagraphFont"/>
    <w:rsid w:val="00233F48"/>
  </w:style>
  <w:style w:type="paragraph" w:styleId="HTMLPreformatted">
    <w:name w:val="HTML Preformatted"/>
    <w:basedOn w:val="Normal"/>
    <w:link w:val="HTMLPreformattedChar"/>
    <w:uiPriority w:val="99"/>
    <w:semiHidden/>
    <w:unhideWhenUsed/>
    <w:rsid w:val="009A1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185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A1859"/>
    <w:rPr>
      <w:color w:val="800080"/>
      <w:u w:val="single"/>
    </w:rPr>
  </w:style>
</w:styles>
</file>

<file path=word/webSettings.xml><?xml version="1.0" encoding="utf-8"?>
<w:webSettings xmlns:r="http://schemas.openxmlformats.org/officeDocument/2006/relationships" xmlns:w="http://schemas.openxmlformats.org/wordprocessingml/2006/main">
  <w:divs>
    <w:div w:id="154342890">
      <w:bodyDiv w:val="1"/>
      <w:marLeft w:val="0"/>
      <w:marRight w:val="0"/>
      <w:marTop w:val="0"/>
      <w:marBottom w:val="0"/>
      <w:divBdr>
        <w:top w:val="none" w:sz="0" w:space="0" w:color="auto"/>
        <w:left w:val="none" w:sz="0" w:space="0" w:color="auto"/>
        <w:bottom w:val="none" w:sz="0" w:space="0" w:color="auto"/>
        <w:right w:val="none" w:sz="0" w:space="0" w:color="auto"/>
      </w:divBdr>
    </w:div>
    <w:div w:id="207764764">
      <w:bodyDiv w:val="1"/>
      <w:marLeft w:val="0"/>
      <w:marRight w:val="0"/>
      <w:marTop w:val="0"/>
      <w:marBottom w:val="0"/>
      <w:divBdr>
        <w:top w:val="none" w:sz="0" w:space="0" w:color="auto"/>
        <w:left w:val="none" w:sz="0" w:space="0" w:color="auto"/>
        <w:bottom w:val="none" w:sz="0" w:space="0" w:color="auto"/>
        <w:right w:val="none" w:sz="0" w:space="0" w:color="auto"/>
      </w:divBdr>
    </w:div>
    <w:div w:id="336732268">
      <w:bodyDiv w:val="1"/>
      <w:marLeft w:val="0"/>
      <w:marRight w:val="0"/>
      <w:marTop w:val="0"/>
      <w:marBottom w:val="0"/>
      <w:divBdr>
        <w:top w:val="none" w:sz="0" w:space="0" w:color="auto"/>
        <w:left w:val="none" w:sz="0" w:space="0" w:color="auto"/>
        <w:bottom w:val="none" w:sz="0" w:space="0" w:color="auto"/>
        <w:right w:val="none" w:sz="0" w:space="0" w:color="auto"/>
      </w:divBdr>
    </w:div>
    <w:div w:id="400758700">
      <w:bodyDiv w:val="1"/>
      <w:marLeft w:val="0"/>
      <w:marRight w:val="0"/>
      <w:marTop w:val="0"/>
      <w:marBottom w:val="0"/>
      <w:divBdr>
        <w:top w:val="none" w:sz="0" w:space="0" w:color="auto"/>
        <w:left w:val="none" w:sz="0" w:space="0" w:color="auto"/>
        <w:bottom w:val="none" w:sz="0" w:space="0" w:color="auto"/>
        <w:right w:val="none" w:sz="0" w:space="0" w:color="auto"/>
      </w:divBdr>
      <w:divsChild>
        <w:div w:id="539052541">
          <w:marLeft w:val="0"/>
          <w:marRight w:val="0"/>
          <w:marTop w:val="0"/>
          <w:marBottom w:val="0"/>
          <w:divBdr>
            <w:top w:val="none" w:sz="0" w:space="0" w:color="auto"/>
            <w:left w:val="none" w:sz="0" w:space="0" w:color="auto"/>
            <w:bottom w:val="none" w:sz="0" w:space="0" w:color="auto"/>
            <w:right w:val="none" w:sz="0" w:space="0" w:color="auto"/>
          </w:divBdr>
          <w:divsChild>
            <w:div w:id="142549499">
              <w:marLeft w:val="0"/>
              <w:marRight w:val="0"/>
              <w:marTop w:val="0"/>
              <w:marBottom w:val="0"/>
              <w:divBdr>
                <w:top w:val="none" w:sz="0" w:space="0" w:color="auto"/>
                <w:left w:val="none" w:sz="0" w:space="0" w:color="auto"/>
                <w:bottom w:val="none" w:sz="0" w:space="0" w:color="auto"/>
                <w:right w:val="none" w:sz="0" w:space="0" w:color="auto"/>
              </w:divBdr>
              <w:divsChild>
                <w:div w:id="700714489">
                  <w:marLeft w:val="0"/>
                  <w:marRight w:val="0"/>
                  <w:marTop w:val="100"/>
                  <w:marBottom w:val="100"/>
                  <w:divBdr>
                    <w:top w:val="none" w:sz="0" w:space="0" w:color="auto"/>
                    <w:left w:val="none" w:sz="0" w:space="0" w:color="auto"/>
                    <w:bottom w:val="none" w:sz="0" w:space="0" w:color="auto"/>
                    <w:right w:val="none" w:sz="0" w:space="0" w:color="auto"/>
                  </w:divBdr>
                  <w:divsChild>
                    <w:div w:id="1919750970">
                      <w:marLeft w:val="0"/>
                      <w:marRight w:val="0"/>
                      <w:marTop w:val="0"/>
                      <w:marBottom w:val="0"/>
                      <w:divBdr>
                        <w:top w:val="none" w:sz="0" w:space="0" w:color="auto"/>
                        <w:left w:val="none" w:sz="0" w:space="0" w:color="auto"/>
                        <w:bottom w:val="none" w:sz="0" w:space="0" w:color="auto"/>
                        <w:right w:val="none" w:sz="0" w:space="0" w:color="auto"/>
                      </w:divBdr>
                      <w:divsChild>
                        <w:div w:id="581834636">
                          <w:marLeft w:val="0"/>
                          <w:marRight w:val="0"/>
                          <w:marTop w:val="0"/>
                          <w:marBottom w:val="0"/>
                          <w:divBdr>
                            <w:top w:val="none" w:sz="0" w:space="0" w:color="auto"/>
                            <w:left w:val="none" w:sz="0" w:space="0" w:color="auto"/>
                            <w:bottom w:val="none" w:sz="0" w:space="0" w:color="auto"/>
                            <w:right w:val="none" w:sz="0" w:space="0" w:color="auto"/>
                          </w:divBdr>
                          <w:divsChild>
                            <w:div w:id="1650359646">
                              <w:marLeft w:val="0"/>
                              <w:marRight w:val="0"/>
                              <w:marTop w:val="0"/>
                              <w:marBottom w:val="0"/>
                              <w:divBdr>
                                <w:top w:val="none" w:sz="0" w:space="0" w:color="auto"/>
                                <w:left w:val="none" w:sz="0" w:space="0" w:color="auto"/>
                                <w:bottom w:val="none" w:sz="0" w:space="0" w:color="auto"/>
                                <w:right w:val="none" w:sz="0" w:space="0" w:color="auto"/>
                              </w:divBdr>
                              <w:divsChild>
                                <w:div w:id="2124373188">
                                  <w:marLeft w:val="0"/>
                                  <w:marRight w:val="0"/>
                                  <w:marTop w:val="0"/>
                                  <w:marBottom w:val="0"/>
                                  <w:divBdr>
                                    <w:top w:val="none" w:sz="0" w:space="0" w:color="auto"/>
                                    <w:left w:val="none" w:sz="0" w:space="0" w:color="auto"/>
                                    <w:bottom w:val="none" w:sz="0" w:space="0" w:color="auto"/>
                                    <w:right w:val="none" w:sz="0" w:space="0" w:color="auto"/>
                                  </w:divBdr>
                                  <w:divsChild>
                                    <w:div w:id="1060906737">
                                      <w:marLeft w:val="0"/>
                                      <w:marRight w:val="0"/>
                                      <w:marTop w:val="0"/>
                                      <w:marBottom w:val="0"/>
                                      <w:divBdr>
                                        <w:top w:val="none" w:sz="0" w:space="0" w:color="auto"/>
                                        <w:left w:val="none" w:sz="0" w:space="0" w:color="auto"/>
                                        <w:bottom w:val="none" w:sz="0" w:space="0" w:color="auto"/>
                                        <w:right w:val="none" w:sz="0" w:space="0" w:color="auto"/>
                                      </w:divBdr>
                                      <w:divsChild>
                                        <w:div w:id="2056925239">
                                          <w:marLeft w:val="0"/>
                                          <w:marRight w:val="0"/>
                                          <w:marTop w:val="0"/>
                                          <w:marBottom w:val="0"/>
                                          <w:divBdr>
                                            <w:top w:val="none" w:sz="0" w:space="0" w:color="auto"/>
                                            <w:left w:val="none" w:sz="0" w:space="0" w:color="auto"/>
                                            <w:bottom w:val="none" w:sz="0" w:space="0" w:color="auto"/>
                                            <w:right w:val="none" w:sz="0" w:space="0" w:color="auto"/>
                                          </w:divBdr>
                                          <w:divsChild>
                                            <w:div w:id="1875582197">
                                              <w:marLeft w:val="0"/>
                                              <w:marRight w:val="0"/>
                                              <w:marTop w:val="0"/>
                                              <w:marBottom w:val="0"/>
                                              <w:divBdr>
                                                <w:top w:val="none" w:sz="0" w:space="0" w:color="auto"/>
                                                <w:left w:val="none" w:sz="0" w:space="0" w:color="auto"/>
                                                <w:bottom w:val="none" w:sz="0" w:space="0" w:color="auto"/>
                                                <w:right w:val="none" w:sz="0" w:space="0" w:color="auto"/>
                                              </w:divBdr>
                                              <w:divsChild>
                                                <w:div w:id="1490318460">
                                                  <w:marLeft w:val="0"/>
                                                  <w:marRight w:val="300"/>
                                                  <w:marTop w:val="0"/>
                                                  <w:marBottom w:val="0"/>
                                                  <w:divBdr>
                                                    <w:top w:val="none" w:sz="0" w:space="0" w:color="auto"/>
                                                    <w:left w:val="none" w:sz="0" w:space="0" w:color="auto"/>
                                                    <w:bottom w:val="none" w:sz="0" w:space="0" w:color="auto"/>
                                                    <w:right w:val="none" w:sz="0" w:space="0" w:color="auto"/>
                                                  </w:divBdr>
                                                  <w:divsChild>
                                                    <w:div w:id="393704530">
                                                      <w:marLeft w:val="0"/>
                                                      <w:marRight w:val="0"/>
                                                      <w:marTop w:val="0"/>
                                                      <w:marBottom w:val="0"/>
                                                      <w:divBdr>
                                                        <w:top w:val="none" w:sz="0" w:space="0" w:color="auto"/>
                                                        <w:left w:val="none" w:sz="0" w:space="0" w:color="auto"/>
                                                        <w:bottom w:val="none" w:sz="0" w:space="0" w:color="auto"/>
                                                        <w:right w:val="none" w:sz="0" w:space="0" w:color="auto"/>
                                                      </w:divBdr>
                                                      <w:divsChild>
                                                        <w:div w:id="1995058640">
                                                          <w:marLeft w:val="0"/>
                                                          <w:marRight w:val="0"/>
                                                          <w:marTop w:val="0"/>
                                                          <w:marBottom w:val="300"/>
                                                          <w:divBdr>
                                                            <w:top w:val="single" w:sz="6" w:space="0" w:color="CCCCCC"/>
                                                            <w:left w:val="none" w:sz="0" w:space="0" w:color="auto"/>
                                                            <w:bottom w:val="none" w:sz="0" w:space="0" w:color="auto"/>
                                                            <w:right w:val="none" w:sz="0" w:space="0" w:color="auto"/>
                                                          </w:divBdr>
                                                          <w:divsChild>
                                                            <w:div w:id="1908345012">
                                                              <w:marLeft w:val="0"/>
                                                              <w:marRight w:val="0"/>
                                                              <w:marTop w:val="0"/>
                                                              <w:marBottom w:val="0"/>
                                                              <w:divBdr>
                                                                <w:top w:val="none" w:sz="0" w:space="0" w:color="auto"/>
                                                                <w:left w:val="none" w:sz="0" w:space="0" w:color="auto"/>
                                                                <w:bottom w:val="none" w:sz="0" w:space="0" w:color="auto"/>
                                                                <w:right w:val="none" w:sz="0" w:space="0" w:color="auto"/>
                                                              </w:divBdr>
                                                              <w:divsChild>
                                                                <w:div w:id="411003914">
                                                                  <w:marLeft w:val="0"/>
                                                                  <w:marRight w:val="0"/>
                                                                  <w:marTop w:val="0"/>
                                                                  <w:marBottom w:val="0"/>
                                                                  <w:divBdr>
                                                                    <w:top w:val="none" w:sz="0" w:space="0" w:color="auto"/>
                                                                    <w:left w:val="none" w:sz="0" w:space="0" w:color="auto"/>
                                                                    <w:bottom w:val="none" w:sz="0" w:space="0" w:color="auto"/>
                                                                    <w:right w:val="none" w:sz="0" w:space="0" w:color="auto"/>
                                                                  </w:divBdr>
                                                                  <w:divsChild>
                                                                    <w:div w:id="457839431">
                                                                      <w:marLeft w:val="0"/>
                                                                      <w:marRight w:val="0"/>
                                                                      <w:marTop w:val="0"/>
                                                                      <w:marBottom w:val="0"/>
                                                                      <w:divBdr>
                                                                        <w:top w:val="none" w:sz="0" w:space="0" w:color="auto"/>
                                                                        <w:left w:val="none" w:sz="0" w:space="0" w:color="auto"/>
                                                                        <w:bottom w:val="none" w:sz="0" w:space="0" w:color="auto"/>
                                                                        <w:right w:val="none" w:sz="0" w:space="0" w:color="auto"/>
                                                                      </w:divBdr>
                                                                      <w:divsChild>
                                                                        <w:div w:id="10294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329888">
                                          <w:marLeft w:val="0"/>
                                          <w:marRight w:val="0"/>
                                          <w:marTop w:val="0"/>
                                          <w:marBottom w:val="0"/>
                                          <w:divBdr>
                                            <w:top w:val="none" w:sz="0" w:space="0" w:color="auto"/>
                                            <w:left w:val="none" w:sz="0" w:space="0" w:color="auto"/>
                                            <w:bottom w:val="none" w:sz="0" w:space="0" w:color="auto"/>
                                            <w:right w:val="none" w:sz="0" w:space="0" w:color="auto"/>
                                          </w:divBdr>
                                          <w:divsChild>
                                            <w:div w:id="10868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3918655">
      <w:bodyDiv w:val="1"/>
      <w:marLeft w:val="0"/>
      <w:marRight w:val="0"/>
      <w:marTop w:val="0"/>
      <w:marBottom w:val="0"/>
      <w:divBdr>
        <w:top w:val="none" w:sz="0" w:space="0" w:color="auto"/>
        <w:left w:val="none" w:sz="0" w:space="0" w:color="auto"/>
        <w:bottom w:val="none" w:sz="0" w:space="0" w:color="auto"/>
        <w:right w:val="none" w:sz="0" w:space="0" w:color="auto"/>
      </w:divBdr>
    </w:div>
    <w:div w:id="574438818">
      <w:bodyDiv w:val="1"/>
      <w:marLeft w:val="0"/>
      <w:marRight w:val="0"/>
      <w:marTop w:val="0"/>
      <w:marBottom w:val="0"/>
      <w:divBdr>
        <w:top w:val="none" w:sz="0" w:space="0" w:color="auto"/>
        <w:left w:val="none" w:sz="0" w:space="0" w:color="auto"/>
        <w:bottom w:val="none" w:sz="0" w:space="0" w:color="auto"/>
        <w:right w:val="none" w:sz="0" w:space="0" w:color="auto"/>
      </w:divBdr>
    </w:div>
    <w:div w:id="711802957">
      <w:bodyDiv w:val="1"/>
      <w:marLeft w:val="0"/>
      <w:marRight w:val="0"/>
      <w:marTop w:val="0"/>
      <w:marBottom w:val="0"/>
      <w:divBdr>
        <w:top w:val="none" w:sz="0" w:space="0" w:color="auto"/>
        <w:left w:val="none" w:sz="0" w:space="0" w:color="auto"/>
        <w:bottom w:val="none" w:sz="0" w:space="0" w:color="auto"/>
        <w:right w:val="none" w:sz="0" w:space="0" w:color="auto"/>
      </w:divBdr>
    </w:div>
    <w:div w:id="825783084">
      <w:bodyDiv w:val="1"/>
      <w:marLeft w:val="0"/>
      <w:marRight w:val="0"/>
      <w:marTop w:val="0"/>
      <w:marBottom w:val="0"/>
      <w:divBdr>
        <w:top w:val="none" w:sz="0" w:space="0" w:color="auto"/>
        <w:left w:val="none" w:sz="0" w:space="0" w:color="auto"/>
        <w:bottom w:val="none" w:sz="0" w:space="0" w:color="auto"/>
        <w:right w:val="none" w:sz="0" w:space="0" w:color="auto"/>
      </w:divBdr>
    </w:div>
    <w:div w:id="833767320">
      <w:bodyDiv w:val="1"/>
      <w:marLeft w:val="0"/>
      <w:marRight w:val="0"/>
      <w:marTop w:val="0"/>
      <w:marBottom w:val="0"/>
      <w:divBdr>
        <w:top w:val="none" w:sz="0" w:space="0" w:color="auto"/>
        <w:left w:val="none" w:sz="0" w:space="0" w:color="auto"/>
        <w:bottom w:val="none" w:sz="0" w:space="0" w:color="auto"/>
        <w:right w:val="none" w:sz="0" w:space="0" w:color="auto"/>
      </w:divBdr>
    </w:div>
    <w:div w:id="880022320">
      <w:bodyDiv w:val="1"/>
      <w:marLeft w:val="0"/>
      <w:marRight w:val="0"/>
      <w:marTop w:val="0"/>
      <w:marBottom w:val="0"/>
      <w:divBdr>
        <w:top w:val="none" w:sz="0" w:space="0" w:color="auto"/>
        <w:left w:val="none" w:sz="0" w:space="0" w:color="auto"/>
        <w:bottom w:val="none" w:sz="0" w:space="0" w:color="auto"/>
        <w:right w:val="none" w:sz="0" w:space="0" w:color="auto"/>
      </w:divBdr>
    </w:div>
    <w:div w:id="1057166906">
      <w:bodyDiv w:val="1"/>
      <w:marLeft w:val="0"/>
      <w:marRight w:val="0"/>
      <w:marTop w:val="0"/>
      <w:marBottom w:val="0"/>
      <w:divBdr>
        <w:top w:val="none" w:sz="0" w:space="0" w:color="auto"/>
        <w:left w:val="none" w:sz="0" w:space="0" w:color="auto"/>
        <w:bottom w:val="none" w:sz="0" w:space="0" w:color="auto"/>
        <w:right w:val="none" w:sz="0" w:space="0" w:color="auto"/>
      </w:divBdr>
    </w:div>
    <w:div w:id="1073089150">
      <w:bodyDiv w:val="1"/>
      <w:marLeft w:val="0"/>
      <w:marRight w:val="0"/>
      <w:marTop w:val="0"/>
      <w:marBottom w:val="0"/>
      <w:divBdr>
        <w:top w:val="none" w:sz="0" w:space="0" w:color="auto"/>
        <w:left w:val="none" w:sz="0" w:space="0" w:color="auto"/>
        <w:bottom w:val="none" w:sz="0" w:space="0" w:color="auto"/>
        <w:right w:val="none" w:sz="0" w:space="0" w:color="auto"/>
      </w:divBdr>
    </w:div>
    <w:div w:id="1288467506">
      <w:bodyDiv w:val="1"/>
      <w:marLeft w:val="0"/>
      <w:marRight w:val="0"/>
      <w:marTop w:val="0"/>
      <w:marBottom w:val="0"/>
      <w:divBdr>
        <w:top w:val="none" w:sz="0" w:space="0" w:color="auto"/>
        <w:left w:val="none" w:sz="0" w:space="0" w:color="auto"/>
        <w:bottom w:val="none" w:sz="0" w:space="0" w:color="auto"/>
        <w:right w:val="none" w:sz="0" w:space="0" w:color="auto"/>
      </w:divBdr>
    </w:div>
    <w:div w:id="1819415653">
      <w:bodyDiv w:val="1"/>
      <w:marLeft w:val="0"/>
      <w:marRight w:val="0"/>
      <w:marTop w:val="0"/>
      <w:marBottom w:val="0"/>
      <w:divBdr>
        <w:top w:val="none" w:sz="0" w:space="0" w:color="auto"/>
        <w:left w:val="none" w:sz="0" w:space="0" w:color="auto"/>
        <w:bottom w:val="none" w:sz="0" w:space="0" w:color="auto"/>
        <w:right w:val="none" w:sz="0" w:space="0" w:color="auto"/>
      </w:divBdr>
    </w:div>
    <w:div w:id="1844203232">
      <w:bodyDiv w:val="1"/>
      <w:marLeft w:val="0"/>
      <w:marRight w:val="0"/>
      <w:marTop w:val="0"/>
      <w:marBottom w:val="0"/>
      <w:divBdr>
        <w:top w:val="none" w:sz="0" w:space="0" w:color="auto"/>
        <w:left w:val="none" w:sz="0" w:space="0" w:color="auto"/>
        <w:bottom w:val="none" w:sz="0" w:space="0" w:color="auto"/>
        <w:right w:val="none" w:sz="0" w:space="0" w:color="auto"/>
      </w:divBdr>
    </w:div>
    <w:div w:id="1979455162">
      <w:bodyDiv w:val="1"/>
      <w:marLeft w:val="0"/>
      <w:marRight w:val="0"/>
      <w:marTop w:val="0"/>
      <w:marBottom w:val="0"/>
      <w:divBdr>
        <w:top w:val="none" w:sz="0" w:space="0" w:color="auto"/>
        <w:left w:val="none" w:sz="0" w:space="0" w:color="auto"/>
        <w:bottom w:val="none" w:sz="0" w:space="0" w:color="auto"/>
        <w:right w:val="none" w:sz="0" w:space="0" w:color="auto"/>
      </w:divBdr>
    </w:div>
    <w:div w:id="2056735852">
      <w:bodyDiv w:val="1"/>
      <w:marLeft w:val="0"/>
      <w:marRight w:val="0"/>
      <w:marTop w:val="0"/>
      <w:marBottom w:val="0"/>
      <w:divBdr>
        <w:top w:val="none" w:sz="0" w:space="0" w:color="auto"/>
        <w:left w:val="none" w:sz="0" w:space="0" w:color="auto"/>
        <w:bottom w:val="none" w:sz="0" w:space="0" w:color="auto"/>
        <w:right w:val="none" w:sz="0" w:space="0" w:color="auto"/>
      </w:divBdr>
    </w:div>
    <w:div w:id="209866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ebaim.org/articles/motor/motordisabiliti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osomething.org/facts/11-facts-about-physical-disabilit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disabled-world.com/disability/types/mobility/"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euromodulation.com/motor-impairment" TargetMode="External"/><Relationship Id="rId20" Type="http://schemas.openxmlformats.org/officeDocument/2006/relationships/hyperlink" Target="https://www.lds.org/topics/disability/list/physical-disability?lang=e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chant.mahwash@gmail.com"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6.png"/><Relationship Id="rId10" Type="http://schemas.openxmlformats.org/officeDocument/2006/relationships/hyperlink" Target="mailto:s.gopchandani@gmail.com" TargetMode="External"/><Relationship Id="rId19" Type="http://schemas.openxmlformats.org/officeDocument/2006/relationships/hyperlink" Target="https://en.wikipedia.org/wiki/Physical_disability" TargetMode="External"/><Relationship Id="rId4" Type="http://schemas.openxmlformats.org/officeDocument/2006/relationships/settings" Target="settings.xml"/><Relationship Id="rId9" Type="http://schemas.openxmlformats.org/officeDocument/2006/relationships/hyperlink" Target="mailto:a.ahad.mushir@gmail.com" TargetMode="External"/><Relationship Id="rId14" Type="http://schemas.openxmlformats.org/officeDocument/2006/relationships/image" Target="media/image4.png"/><Relationship Id="rId22" Type="http://schemas.openxmlformats.org/officeDocument/2006/relationships/hyperlink" Target="http://www.disabilitycompendium.org/docs/default-source/2014-compendium/annual-report.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adat\Documents\FYP-I%20Template.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2BBBB-B936-4305-B910-140641891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FYP-I Template.dotx</Template>
  <TotalTime>110</TotalTime>
  <Pages>40</Pages>
  <Words>5901</Words>
  <Characters>33636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rashida moiz</dc:creator>
  <cp:keywords/>
  <dc:description/>
  <cp:lastModifiedBy>ahad</cp:lastModifiedBy>
  <cp:revision>8</cp:revision>
  <cp:lastPrinted>2015-12-25T11:51:00Z</cp:lastPrinted>
  <dcterms:created xsi:type="dcterms:W3CDTF">2015-12-25T08:28:00Z</dcterms:created>
  <dcterms:modified xsi:type="dcterms:W3CDTF">2016-05-20T12:00:00Z</dcterms:modified>
</cp:coreProperties>
</file>